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7AFB0" w14:textId="77777777" w:rsidR="00130FCF" w:rsidRDefault="00130FCF">
      <w:pPr>
        <w:pStyle w:val="NoSpacing"/>
      </w:pPr>
    </w:p>
    <w:p w14:paraId="7DCF269D" w14:textId="77777777" w:rsidR="00130FCF" w:rsidRDefault="00130FCF">
      <w:pPr>
        <w:pStyle w:val="NoSpacing"/>
      </w:pPr>
    </w:p>
    <w:p w14:paraId="73B61B4D" w14:textId="77777777" w:rsidR="00130FCF" w:rsidRDefault="00130FCF">
      <w:pPr>
        <w:pStyle w:val="NoSpacing"/>
      </w:pPr>
    </w:p>
    <w:p w14:paraId="075E50CB" w14:textId="77777777" w:rsidR="00237982" w:rsidRDefault="00237982">
      <w:pPr>
        <w:pStyle w:val="NoSpacing"/>
      </w:pPr>
    </w:p>
    <w:p w14:paraId="3B415AE5" w14:textId="77777777" w:rsidR="00B533B4" w:rsidRDefault="00B533B4" w:rsidP="008066F3">
      <w:pPr>
        <w:pStyle w:val="NoSpacing"/>
        <w:jc w:val="center"/>
        <w:rPr>
          <w:b/>
        </w:rPr>
      </w:pPr>
    </w:p>
    <w:p w14:paraId="677CA2C5" w14:textId="77777777" w:rsidR="00B533B4" w:rsidRDefault="00B533B4" w:rsidP="008066F3">
      <w:pPr>
        <w:pStyle w:val="NoSpacing"/>
        <w:jc w:val="center"/>
        <w:rPr>
          <w:b/>
        </w:rPr>
      </w:pPr>
    </w:p>
    <w:p w14:paraId="677D2C07" w14:textId="77777777" w:rsidR="00B533B4" w:rsidRDefault="00B533B4" w:rsidP="008066F3">
      <w:pPr>
        <w:pStyle w:val="NoSpacing"/>
        <w:jc w:val="center"/>
        <w:rPr>
          <w:b/>
        </w:rPr>
      </w:pPr>
    </w:p>
    <w:p w14:paraId="525D92C7" w14:textId="77777777" w:rsidR="002256CA" w:rsidRDefault="002256CA" w:rsidP="008066F3">
      <w:pPr>
        <w:pStyle w:val="NoSpacing"/>
        <w:jc w:val="center"/>
        <w:rPr>
          <w:b/>
        </w:rPr>
      </w:pPr>
    </w:p>
    <w:p w14:paraId="44D94700" w14:textId="3C6512A3" w:rsidR="004B2CE4" w:rsidRDefault="00EE56B6" w:rsidP="009824F2">
      <w:pPr>
        <w:pStyle w:val="NoSpacing"/>
        <w:jc w:val="center"/>
        <w:rPr>
          <w:b/>
        </w:rPr>
      </w:pPr>
      <w:r>
        <w:rPr>
          <w:b/>
        </w:rPr>
        <w:t>Project Two</w:t>
      </w:r>
      <w:r w:rsidR="00E12E3F">
        <w:rPr>
          <w:b/>
        </w:rPr>
        <w:t xml:space="preserve">: </w:t>
      </w:r>
      <w:r w:rsidR="002D68AD">
        <w:rPr>
          <w:b/>
        </w:rPr>
        <w:t>S</w:t>
      </w:r>
      <w:r>
        <w:rPr>
          <w:b/>
        </w:rPr>
        <w:t>ummary and Reflections Report</w:t>
      </w:r>
    </w:p>
    <w:p w14:paraId="4A5C0365" w14:textId="46FB1661" w:rsidR="00130FCF" w:rsidRDefault="00130FCF" w:rsidP="00130FCF">
      <w:pPr>
        <w:pStyle w:val="NoSpacing"/>
        <w:jc w:val="center"/>
        <w:rPr>
          <w:b/>
          <w:bCs/>
        </w:rPr>
      </w:pPr>
    </w:p>
    <w:p w14:paraId="2996552A" w14:textId="3C02BF1C" w:rsidR="00130FCF" w:rsidRDefault="00130FCF" w:rsidP="00130FCF">
      <w:pPr>
        <w:pStyle w:val="NoSpacing"/>
        <w:jc w:val="center"/>
      </w:pPr>
      <w:r>
        <w:t>Alex Baires</w:t>
      </w:r>
    </w:p>
    <w:p w14:paraId="7B68335A" w14:textId="2994D361" w:rsidR="00130FCF" w:rsidRDefault="00130FCF" w:rsidP="00130FCF">
      <w:pPr>
        <w:pStyle w:val="NoSpacing"/>
        <w:jc w:val="center"/>
      </w:pPr>
      <w:r>
        <w:t>Southern New Hampshire University</w:t>
      </w:r>
    </w:p>
    <w:p w14:paraId="3476610D" w14:textId="57427DAB" w:rsidR="00130FCF" w:rsidRDefault="00E45A97" w:rsidP="00130FCF">
      <w:pPr>
        <w:pStyle w:val="NoSpacing"/>
        <w:jc w:val="center"/>
      </w:pPr>
      <w:r>
        <w:t>CS-</w:t>
      </w:r>
      <w:r w:rsidR="00E12E3F">
        <w:t>320</w:t>
      </w:r>
      <w:r>
        <w:t>-</w:t>
      </w:r>
      <w:r w:rsidR="00E12E3F">
        <w:t>11359</w:t>
      </w:r>
      <w:r>
        <w:t>-M01 Software</w:t>
      </w:r>
      <w:r w:rsidR="00E12E3F">
        <w:t xml:space="preserve"> Test</w:t>
      </w:r>
      <w:r w:rsidR="00D64C54">
        <w:t>ing</w:t>
      </w:r>
      <w:r w:rsidR="00E12E3F">
        <w:t>, Automation</w:t>
      </w:r>
      <w:r w:rsidR="00D64C54">
        <w:t>, and</w:t>
      </w:r>
      <w:r w:rsidR="00E12E3F">
        <w:t xml:space="preserve"> Q</w:t>
      </w:r>
      <w:r w:rsidR="00D64C54">
        <w:t xml:space="preserve">uality </w:t>
      </w:r>
      <w:r w:rsidR="00E12E3F">
        <w:t>A</w:t>
      </w:r>
      <w:r w:rsidR="00D64C54">
        <w:t>ssurance</w:t>
      </w:r>
    </w:p>
    <w:p w14:paraId="28B7C0EB" w14:textId="4CE8FC28" w:rsidR="00130FCF" w:rsidRDefault="00130FCF" w:rsidP="00130FCF">
      <w:pPr>
        <w:pStyle w:val="NoSpacing"/>
        <w:jc w:val="center"/>
      </w:pPr>
      <w:r>
        <w:t xml:space="preserve">Professor </w:t>
      </w:r>
      <w:r w:rsidR="00F10453">
        <w:t xml:space="preserve">Parul </w:t>
      </w:r>
      <w:proofErr w:type="spellStart"/>
      <w:r w:rsidR="00F10453">
        <w:t>Hirpara</w:t>
      </w:r>
      <w:proofErr w:type="spellEnd"/>
    </w:p>
    <w:p w14:paraId="7EE3189D" w14:textId="34097B3E" w:rsidR="00130FCF" w:rsidRDefault="002D68AD" w:rsidP="002D68AD">
      <w:pPr>
        <w:pStyle w:val="NoSpacing"/>
        <w:jc w:val="center"/>
      </w:pPr>
      <w:r>
        <w:t xml:space="preserve">August </w:t>
      </w:r>
      <w:r w:rsidR="00EE56B6">
        <w:t>18</w:t>
      </w:r>
      <w:r w:rsidRPr="002D68AD">
        <w:rPr>
          <w:vertAlign w:val="superscript"/>
        </w:rPr>
        <w:t>th</w:t>
      </w:r>
      <w:r w:rsidR="002D05C7">
        <w:t>,</w:t>
      </w:r>
      <w:r w:rsidR="00D973BE">
        <w:t xml:space="preserve"> 202</w:t>
      </w:r>
      <w:r w:rsidR="00474B0D">
        <w:t>4</w:t>
      </w:r>
    </w:p>
    <w:p w14:paraId="32880F17" w14:textId="77777777" w:rsidR="00130FCF" w:rsidRDefault="00130FCF" w:rsidP="00130FCF">
      <w:pPr>
        <w:pStyle w:val="NoSpacing"/>
        <w:jc w:val="center"/>
      </w:pPr>
    </w:p>
    <w:p w14:paraId="2AD780D0" w14:textId="77777777" w:rsidR="005E7BFD" w:rsidRDefault="005E7BFD" w:rsidP="00D54BC9">
      <w:pPr>
        <w:ind w:firstLine="0"/>
        <w:rPr>
          <w:rFonts w:cstheme="minorHAnsi"/>
        </w:rPr>
      </w:pPr>
    </w:p>
    <w:p w14:paraId="48C10573" w14:textId="3634A5C6" w:rsidR="00EE4F4B" w:rsidRDefault="00EE4F4B" w:rsidP="00D54BC9">
      <w:pPr>
        <w:ind w:firstLine="0"/>
        <w:rPr>
          <w:rFonts w:cstheme="minorHAnsi"/>
        </w:rPr>
      </w:pPr>
    </w:p>
    <w:p w14:paraId="123C7752" w14:textId="77777777" w:rsidR="002E13C5" w:rsidRPr="00ED683B" w:rsidRDefault="002E13C5" w:rsidP="00D54BC9">
      <w:pPr>
        <w:ind w:firstLine="0"/>
        <w:rPr>
          <w:rFonts w:cstheme="minorHAnsi"/>
        </w:rPr>
      </w:pPr>
    </w:p>
    <w:p w14:paraId="176C7446" w14:textId="77777777" w:rsidR="00F01BC2" w:rsidRDefault="00F01BC2" w:rsidP="00D54BC9">
      <w:pPr>
        <w:ind w:firstLine="0"/>
        <w:rPr>
          <w:rFonts w:cstheme="minorHAnsi"/>
          <w:b/>
          <w:bCs/>
        </w:rPr>
      </w:pPr>
    </w:p>
    <w:p w14:paraId="13F01A01" w14:textId="77777777" w:rsidR="00DB1348" w:rsidRDefault="00DB1348" w:rsidP="00D54BC9">
      <w:pPr>
        <w:ind w:firstLine="0"/>
        <w:rPr>
          <w:rFonts w:cstheme="minorHAnsi"/>
          <w:b/>
          <w:bCs/>
        </w:rPr>
      </w:pPr>
    </w:p>
    <w:p w14:paraId="55BAEA2E" w14:textId="42A702AC" w:rsidR="00F01BC2" w:rsidRDefault="00F01BC2" w:rsidP="00D54BC9">
      <w:pPr>
        <w:ind w:firstLine="0"/>
        <w:rPr>
          <w:rFonts w:cstheme="minorHAnsi"/>
          <w:b/>
          <w:bCs/>
        </w:rPr>
      </w:pPr>
    </w:p>
    <w:p w14:paraId="57C4D63D" w14:textId="29FB97FB" w:rsidR="00EE56B6" w:rsidRDefault="00EE56B6" w:rsidP="00F10453">
      <w:pPr>
        <w:ind w:firstLine="0"/>
      </w:pPr>
    </w:p>
    <w:p w14:paraId="57A726A3" w14:textId="377A9C76" w:rsidR="00EE56B6" w:rsidRDefault="00EE56B6" w:rsidP="00EE56B6">
      <w:pPr>
        <w:ind w:firstLine="0"/>
        <w:jc w:val="center"/>
        <w:rPr>
          <w:b/>
          <w:bCs/>
        </w:rPr>
      </w:pPr>
      <w:r w:rsidRPr="00EE56B6">
        <w:rPr>
          <w:b/>
          <w:bCs/>
        </w:rPr>
        <w:lastRenderedPageBreak/>
        <w:t>Summary</w:t>
      </w:r>
    </w:p>
    <w:p w14:paraId="07214FDF" w14:textId="507E845D" w:rsidR="006B0D64" w:rsidRPr="006B0D64" w:rsidRDefault="006B0D64" w:rsidP="006B0D64">
      <w:pPr>
        <w:ind w:firstLine="0"/>
        <w:rPr>
          <w:b/>
          <w:bCs/>
        </w:rPr>
      </w:pPr>
      <w:r w:rsidRPr="006B0D64">
        <w:rPr>
          <w:b/>
          <w:bCs/>
        </w:rPr>
        <w:t>Testing Techniques</w:t>
      </w:r>
    </w:p>
    <w:p w14:paraId="096BFAD6" w14:textId="1204CEB0" w:rsidR="00EE56B6" w:rsidRDefault="00EE56B6" w:rsidP="00EE56B6">
      <w:r>
        <w:t>When creating the JUnit testing suite for the Contact and Task services, I was inspired by the requirements-based testing methodology. This methodology involves using the defined software requirements in the document as criteria to test the program against in an effort to identify shortcomings</w:t>
      </w:r>
      <w:r w:rsidR="002A6BEF">
        <w:t xml:space="preserve"> (</w:t>
      </w:r>
      <w:r w:rsidR="002A6BEF">
        <w:rPr>
          <w:i/>
          <w:iCs/>
        </w:rPr>
        <w:t xml:space="preserve">Requirement Based Testing, </w:t>
      </w:r>
      <w:r w:rsidR="002A6BEF">
        <w:t>n.d.)</w:t>
      </w:r>
      <w:r>
        <w:t>.</w:t>
      </w:r>
      <w:r>
        <w:tab/>
      </w:r>
    </w:p>
    <w:p w14:paraId="0E829054" w14:textId="77777777" w:rsidR="00EE56B6" w:rsidRDefault="00EE56B6" w:rsidP="00EE56B6">
      <w:pPr>
        <w:ind w:firstLine="0"/>
      </w:pPr>
      <w:r>
        <w:t>In both the Contact and Task services, we were given detailed requirements that can be broken down into smaller, more surgical tests. For example, the following task requirement was divided into several tests:</w:t>
      </w:r>
    </w:p>
    <w:p w14:paraId="41E79CEA" w14:textId="77777777" w:rsidR="00EE56B6" w:rsidRPr="00E55D4E" w:rsidRDefault="00EE56B6" w:rsidP="00EE56B6">
      <w:pPr>
        <w:ind w:left="720" w:firstLine="0"/>
        <w:rPr>
          <w:i/>
          <w:iCs/>
        </w:rPr>
      </w:pPr>
      <w:r w:rsidRPr="00E55D4E">
        <w:rPr>
          <w:i/>
          <w:iCs/>
        </w:rPr>
        <w:t>“The task object shall have a unique Task ID string that cannot be longer than 10 characters. The task ID shall not be null and not updatable.”</w:t>
      </w:r>
    </w:p>
    <w:p w14:paraId="6D7B91E6" w14:textId="77777777" w:rsidR="00EE56B6" w:rsidRDefault="00EE56B6" w:rsidP="00EE56B6">
      <w:pPr>
        <w:ind w:firstLine="0"/>
      </w:pPr>
      <w:r>
        <w:t>Uniqueness of the Task ID: The ID must be unique because having two different tasks with the same ID can destroy the integrity of each object; it would be impossible to differentiate between them and accomplish the necessary updates. My strategy was to use a 10-character hash function generated by the ‘</w:t>
      </w:r>
      <w:proofErr w:type="spellStart"/>
      <w:r>
        <w:t>MessageDigest</w:t>
      </w:r>
      <w:proofErr w:type="spellEnd"/>
      <w:r>
        <w:t>’ class with SHA-256 to create a unique, unpredictable ID. The uniqueness of the ID was tested with the ‘</w:t>
      </w:r>
      <w:proofErr w:type="spellStart"/>
      <w:proofErr w:type="gramStart"/>
      <w:r>
        <w:t>testUniqueTaskID</w:t>
      </w:r>
      <w:proofErr w:type="spellEnd"/>
      <w:r>
        <w:t>(</w:t>
      </w:r>
      <w:proofErr w:type="gramEnd"/>
      <w:r>
        <w:t xml:space="preserve">)’ JUnit test function inside TaskService.java. This test generated two different tasks and compared their generated IDs to ensure they were not equal. </w:t>
      </w:r>
    </w:p>
    <w:p w14:paraId="38991D0A" w14:textId="77777777" w:rsidR="00EE56B6" w:rsidRDefault="00EE56B6" w:rsidP="00EE56B6">
      <w:pPr>
        <w:ind w:firstLine="0"/>
      </w:pPr>
      <w:r>
        <w:t>Character Limit: To verify the Task ID length, I used the ‘</w:t>
      </w:r>
      <w:proofErr w:type="spellStart"/>
      <w:proofErr w:type="gramStart"/>
      <w:r>
        <w:t>testUniqueTaskId</w:t>
      </w:r>
      <w:proofErr w:type="spellEnd"/>
      <w:r>
        <w:t>(</w:t>
      </w:r>
      <w:proofErr w:type="gramEnd"/>
      <w:r>
        <w:t xml:space="preserve">)’ inside ‘Task.java’ to confirm that the Task object would not accept an ID string longer than 10 characters. I could have improved the testing suite by verifying that the hash function I generated for each object was no more than 10 characters instead of hard coding an 11-character string. </w:t>
      </w:r>
    </w:p>
    <w:p w14:paraId="64FBE578" w14:textId="77777777" w:rsidR="00EE56B6" w:rsidRDefault="00EE56B6" w:rsidP="00EE56B6">
      <w:pPr>
        <w:ind w:firstLine="0"/>
      </w:pPr>
      <w:r>
        <w:lastRenderedPageBreak/>
        <w:t>Non-null and Non-updatable Task ID: The final part of the requirement involved verifying that the Task ID is not null and not updatable. For this, I used the ‘</w:t>
      </w:r>
      <w:proofErr w:type="spellStart"/>
      <w:proofErr w:type="gramStart"/>
      <w:r>
        <w:t>testUniqueTaskIdNull</w:t>
      </w:r>
      <w:proofErr w:type="spellEnd"/>
      <w:r>
        <w:t>(</w:t>
      </w:r>
      <w:proofErr w:type="gramEnd"/>
      <w:r>
        <w:t>)’ and ‘</w:t>
      </w:r>
      <w:proofErr w:type="spellStart"/>
      <w:r>
        <w:t>testUpdateTaskID</w:t>
      </w:r>
      <w:proofErr w:type="spellEnd"/>
      <w:r>
        <w:t>()’ functions. The ‘</w:t>
      </w:r>
      <w:proofErr w:type="spellStart"/>
      <w:proofErr w:type="gramStart"/>
      <w:r>
        <w:t>testUniqueTaskIdNull</w:t>
      </w:r>
      <w:proofErr w:type="spellEnd"/>
      <w:r>
        <w:t>(</w:t>
      </w:r>
      <w:proofErr w:type="gramEnd"/>
      <w:r>
        <w:t>)’ function verifies that setting the ‘</w:t>
      </w:r>
      <w:proofErr w:type="spellStart"/>
      <w:r>
        <w:t>taskID</w:t>
      </w:r>
      <w:proofErr w:type="spellEnd"/>
      <w:r>
        <w:t>’ to null throws a runtime exception. The setter function ‘</w:t>
      </w:r>
      <w:proofErr w:type="spellStart"/>
      <w:proofErr w:type="gramStart"/>
      <w:r>
        <w:t>setTaskID</w:t>
      </w:r>
      <w:proofErr w:type="spellEnd"/>
      <w:r>
        <w:t>(</w:t>
      </w:r>
      <w:proofErr w:type="gramEnd"/>
      <w:r>
        <w:t>)’ does not update the task ID because it is not updatable. Therefore, my test involved initializing an object with an ID of 1 and then attempting to update it to a new ID of 2. This throws an unsupported operation exception, verifying that the ID cannot be updated. Breaking down each requirement into smaller pieces demonstrates the importance of using documented requirements as a test basis to write JUnit test cases.</w:t>
      </w:r>
    </w:p>
    <w:p w14:paraId="2E9F0875" w14:textId="76707E75" w:rsidR="00EE56B6" w:rsidRDefault="00EE56B6" w:rsidP="00EE56B6">
      <w:pPr>
        <w:ind w:firstLine="0"/>
      </w:pPr>
      <w:r>
        <w:tab/>
        <w:t xml:space="preserve">According to Jeff </w:t>
      </w:r>
      <w:proofErr w:type="spellStart"/>
      <w:r>
        <w:t>Langr</w:t>
      </w:r>
      <w:proofErr w:type="spellEnd"/>
      <w:r>
        <w:t xml:space="preserve"> in the book </w:t>
      </w:r>
      <w:r>
        <w:rPr>
          <w:i/>
          <w:iCs/>
        </w:rPr>
        <w:t>Pragmatic Unit Testing in Java 8 with JUnit</w:t>
      </w:r>
      <w:r w:rsidR="004D57FC">
        <w:t xml:space="preserve"> (2015),</w:t>
      </w:r>
      <w:r>
        <w:t xml:space="preserve"> code coverage is the percentage of code that the JUnit tests execute. </w:t>
      </w:r>
      <w:proofErr w:type="spellStart"/>
      <w:r>
        <w:t>Langr</w:t>
      </w:r>
      <w:proofErr w:type="spellEnd"/>
      <w:r>
        <w:t xml:space="preserve"> </w:t>
      </w:r>
      <w:r w:rsidR="004D57FC">
        <w:t>(</w:t>
      </w:r>
      <w:proofErr w:type="gramStart"/>
      <w:r w:rsidR="004D57FC">
        <w:t>2015)v</w:t>
      </w:r>
      <w:proofErr w:type="gramEnd"/>
      <w:r w:rsidR="004D57FC">
        <w:t xml:space="preserve"> </w:t>
      </w:r>
      <w:r>
        <w:t>writes that a general rule of thumb is to aim for over 70% test coverage to adequately ensure proper verification while aiming for coverage as close to 100% as possible. After running the ‘</w:t>
      </w:r>
      <w:proofErr w:type="spellStart"/>
      <w:r>
        <w:t>TaskTest</w:t>
      </w:r>
      <w:proofErr w:type="spellEnd"/>
      <w:r>
        <w:t>’ and ‘</w:t>
      </w:r>
      <w:proofErr w:type="spellStart"/>
      <w:r>
        <w:t>TaskTestService</w:t>
      </w:r>
      <w:proofErr w:type="spellEnd"/>
      <w:r>
        <w:t>’ unit tests, ‘Task.java’ had 84.4% coverage, and ‘TaskService.java’ had 97.8% test coverage. For the contact service, ‘ContactService.java’ had 84.8% coverage (due to some extraneous placeholder functions that were not removed), and ‘Contact.java’ had 71.7% coverage. The lower coverage scores in ‘Contact.java’ are due to testing only the requirements and not the setters/getters. Additionally, I had a ‘</w:t>
      </w:r>
      <w:proofErr w:type="spellStart"/>
      <w:proofErr w:type="gramStart"/>
      <w:r>
        <w:t>toString</w:t>
      </w:r>
      <w:proofErr w:type="spellEnd"/>
      <w:r>
        <w:t>(</w:t>
      </w:r>
      <w:proofErr w:type="gramEnd"/>
      <w:r>
        <w:t>)’ method that I was using during development that should not have been in the final product. This was all corrected in the task service, hence its higher coverage scores. Furthermore, some of the conditional statements should have been tested differently. For example, in the ‘</w:t>
      </w:r>
      <w:proofErr w:type="spellStart"/>
      <w:proofErr w:type="gramStart"/>
      <w:r>
        <w:t>verifyMailingAddress</w:t>
      </w:r>
      <w:proofErr w:type="spellEnd"/>
      <w:r>
        <w:t>(</w:t>
      </w:r>
      <w:proofErr w:type="gramEnd"/>
      <w:r>
        <w:t xml:space="preserve">)’ function in ‘Contact.java,’ there is a conditional that was partially </w:t>
      </w:r>
      <w:r>
        <w:lastRenderedPageBreak/>
        <w:t>tested:</w:t>
      </w:r>
      <w:r>
        <w:br/>
        <w:t xml:space="preserve"> </w:t>
      </w:r>
      <w:r>
        <w:tab/>
      </w:r>
      <w:r w:rsidRPr="00206C3A">
        <w:rPr>
          <w:rFonts w:ascii="Consolas" w:hAnsi="Consolas" w:cs="Consolas"/>
        </w:rPr>
        <w:t>if(</w:t>
      </w:r>
      <w:proofErr w:type="spellStart"/>
      <w:r w:rsidRPr="00206C3A">
        <w:rPr>
          <w:rFonts w:ascii="Consolas" w:hAnsi="Consolas" w:cs="Consolas"/>
        </w:rPr>
        <w:t>this.mailingAddress</w:t>
      </w:r>
      <w:proofErr w:type="spellEnd"/>
      <w:r w:rsidRPr="00206C3A">
        <w:rPr>
          <w:rFonts w:ascii="Consolas" w:hAnsi="Consolas" w:cs="Consolas"/>
        </w:rPr>
        <w:t xml:space="preserve"> == null || </w:t>
      </w:r>
      <w:proofErr w:type="spellStart"/>
      <w:r w:rsidRPr="00206C3A">
        <w:rPr>
          <w:rFonts w:ascii="Consolas" w:hAnsi="Consolas" w:cs="Consolas"/>
        </w:rPr>
        <w:t>this.mailingAddress.isEmpty</w:t>
      </w:r>
      <w:proofErr w:type="spellEnd"/>
      <w:r w:rsidRPr="00206C3A">
        <w:rPr>
          <w:rFonts w:ascii="Consolas" w:hAnsi="Consolas" w:cs="Consolas"/>
        </w:rPr>
        <w:t>())</w:t>
      </w:r>
    </w:p>
    <w:p w14:paraId="26143E82" w14:textId="77777777" w:rsidR="00EE56B6" w:rsidRDefault="00EE56B6" w:rsidP="00EE56B6">
      <w:pPr>
        <w:ind w:firstLine="0"/>
      </w:pPr>
      <w:r>
        <w:t>My unit test only tested for the null condition and did not test for an empty string. This was corrected in the ‘</w:t>
      </w:r>
      <w:proofErr w:type="spellStart"/>
      <w:r>
        <w:t>TaskTest</w:t>
      </w:r>
      <w:proofErr w:type="spellEnd"/>
      <w:r>
        <w:t>’ unit test. However, the overall quality of my testing is adequate because the functions and methods in both the contact and task services related to the requirements have the appropriate unit tests written for them, as shown by the green highlights for each method and line and the high coverage percentages. This demonstrates thorough testing, reliability, and quality of the JUnit tests for the contact and task services while ensuring their alignment with the software requirements and their role in maintaining strong software quality.</w:t>
      </w:r>
    </w:p>
    <w:p w14:paraId="71AEB812" w14:textId="77777777" w:rsidR="00EE56B6" w:rsidRDefault="00EE56B6" w:rsidP="00EE56B6">
      <w:pPr>
        <w:ind w:firstLine="0"/>
      </w:pPr>
      <w:r>
        <w:tab/>
        <w:t xml:space="preserve">I utilized error-handling techniques, particularly conditional statements and try-catch blocks, to ensure technically sound code. This came in handy when verifying a phone number—the requirements called for the phone number to be a string. However, phone numbers typically utilize numbers rather than letters (and especially not special characters). Additionally, a phone number is ten digits, and someone incorrectly entering an incomplete phone number must be accounted for. Below is the </w:t>
      </w:r>
      <w:proofErr w:type="spellStart"/>
      <w:proofErr w:type="gramStart"/>
      <w:r>
        <w:t>verifyPhoneNumber</w:t>
      </w:r>
      <w:proofErr w:type="spellEnd"/>
      <w:r>
        <w:t>(</w:t>
      </w:r>
      <w:proofErr w:type="gramEnd"/>
      <w:r>
        <w:t>) function I created to handle the above errors:</w:t>
      </w:r>
    </w:p>
    <w:p w14:paraId="56D8893E" w14:textId="77777777" w:rsidR="00EE56B6" w:rsidRPr="00597041" w:rsidRDefault="00EE56B6" w:rsidP="00EE56B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BCBEC4"/>
          <w:sz w:val="20"/>
          <w:szCs w:val="20"/>
          <w:lang w:eastAsia="en-US"/>
        </w:rPr>
      </w:pPr>
      <w:r w:rsidRPr="00597041">
        <w:rPr>
          <w:rFonts w:ascii="Courier New" w:eastAsia="Times New Roman" w:hAnsi="Courier New" w:cs="Courier New"/>
          <w:color w:val="CF8E6D"/>
          <w:sz w:val="20"/>
          <w:szCs w:val="20"/>
          <w:lang w:eastAsia="en-US"/>
        </w:rPr>
        <w:t xml:space="preserve">public void </w:t>
      </w:r>
      <w:proofErr w:type="spellStart"/>
      <w:r w:rsidRPr="00597041">
        <w:rPr>
          <w:rFonts w:ascii="Courier New" w:eastAsia="Times New Roman" w:hAnsi="Courier New" w:cs="Courier New"/>
          <w:color w:val="56A8F5"/>
          <w:sz w:val="20"/>
          <w:szCs w:val="20"/>
          <w:lang w:eastAsia="en-US"/>
        </w:rPr>
        <w:t>verifyPhoneNumber</w:t>
      </w:r>
      <w:proofErr w:type="spellEnd"/>
      <w:r w:rsidRPr="00597041">
        <w:rPr>
          <w:rFonts w:ascii="Courier New" w:eastAsia="Times New Roman" w:hAnsi="Courier New" w:cs="Courier New"/>
          <w:color w:val="BCBEC4"/>
          <w:sz w:val="20"/>
          <w:szCs w:val="20"/>
          <w:lang w:eastAsia="en-US"/>
        </w:rPr>
        <w:t>() {</w:t>
      </w:r>
      <w:r w:rsidRPr="00597041">
        <w:rPr>
          <w:rFonts w:ascii="Courier New" w:eastAsia="Times New Roman" w:hAnsi="Courier New" w:cs="Courier New"/>
          <w:color w:val="BCBEC4"/>
          <w:sz w:val="20"/>
          <w:szCs w:val="20"/>
          <w:lang w:eastAsia="en-US"/>
        </w:rPr>
        <w:br/>
        <w:t xml:space="preserve">    </w:t>
      </w:r>
      <w:r w:rsidRPr="00597041">
        <w:rPr>
          <w:rFonts w:ascii="Courier New" w:eastAsia="Times New Roman" w:hAnsi="Courier New" w:cs="Courier New"/>
          <w:color w:val="CF8E6D"/>
          <w:sz w:val="20"/>
          <w:szCs w:val="20"/>
          <w:lang w:eastAsia="en-US"/>
        </w:rPr>
        <w:t xml:space="preserve">if </w:t>
      </w:r>
      <w:r w:rsidRPr="00597041">
        <w:rPr>
          <w:rFonts w:ascii="Courier New" w:eastAsia="Times New Roman" w:hAnsi="Courier New" w:cs="Courier New"/>
          <w:color w:val="BCBEC4"/>
          <w:sz w:val="20"/>
          <w:szCs w:val="20"/>
          <w:lang w:eastAsia="en-US"/>
        </w:rPr>
        <w:t>(</w:t>
      </w:r>
      <w:proofErr w:type="spellStart"/>
      <w:r w:rsidRPr="00597041">
        <w:rPr>
          <w:rFonts w:ascii="Courier New" w:eastAsia="Times New Roman" w:hAnsi="Courier New" w:cs="Courier New"/>
          <w:color w:val="CF8E6D"/>
          <w:sz w:val="20"/>
          <w:szCs w:val="20"/>
          <w:lang w:eastAsia="en-US"/>
        </w:rPr>
        <w:t>this</w:t>
      </w:r>
      <w:r w:rsidRPr="00597041">
        <w:rPr>
          <w:rFonts w:ascii="Courier New" w:eastAsia="Times New Roman" w:hAnsi="Courier New" w:cs="Courier New"/>
          <w:color w:val="BCBEC4"/>
          <w:sz w:val="20"/>
          <w:szCs w:val="20"/>
          <w:lang w:eastAsia="en-US"/>
        </w:rPr>
        <w:t>.</w:t>
      </w:r>
      <w:r w:rsidRPr="00597041">
        <w:rPr>
          <w:rFonts w:ascii="Courier New" w:eastAsia="Times New Roman" w:hAnsi="Courier New" w:cs="Courier New"/>
          <w:color w:val="C77DBB"/>
          <w:sz w:val="20"/>
          <w:szCs w:val="20"/>
          <w:lang w:eastAsia="en-US"/>
        </w:rPr>
        <w:t>phoneNumber</w:t>
      </w:r>
      <w:proofErr w:type="spellEnd"/>
      <w:r w:rsidRPr="00597041">
        <w:rPr>
          <w:rFonts w:ascii="Courier New" w:eastAsia="Times New Roman" w:hAnsi="Courier New" w:cs="Courier New"/>
          <w:color w:val="C77DBB"/>
          <w:sz w:val="20"/>
          <w:szCs w:val="20"/>
          <w:lang w:eastAsia="en-US"/>
        </w:rPr>
        <w:t xml:space="preserve"> </w:t>
      </w:r>
      <w:r w:rsidRPr="00597041">
        <w:rPr>
          <w:rFonts w:ascii="Courier New" w:eastAsia="Times New Roman" w:hAnsi="Courier New" w:cs="Courier New"/>
          <w:color w:val="BCBEC4"/>
          <w:sz w:val="20"/>
          <w:szCs w:val="20"/>
          <w:lang w:eastAsia="en-US"/>
        </w:rPr>
        <w:t xml:space="preserve">== </w:t>
      </w:r>
      <w:r w:rsidRPr="00597041">
        <w:rPr>
          <w:rFonts w:ascii="Courier New" w:eastAsia="Times New Roman" w:hAnsi="Courier New" w:cs="Courier New"/>
          <w:color w:val="CF8E6D"/>
          <w:sz w:val="20"/>
          <w:szCs w:val="20"/>
          <w:lang w:eastAsia="en-US"/>
        </w:rPr>
        <w:t xml:space="preserve">null </w:t>
      </w:r>
      <w:r w:rsidRPr="00597041">
        <w:rPr>
          <w:rFonts w:ascii="Courier New" w:eastAsia="Times New Roman" w:hAnsi="Courier New" w:cs="Courier New"/>
          <w:color w:val="BCBEC4"/>
          <w:sz w:val="20"/>
          <w:szCs w:val="20"/>
          <w:lang w:eastAsia="en-US"/>
        </w:rPr>
        <w:t xml:space="preserve">|| </w:t>
      </w:r>
      <w:proofErr w:type="spellStart"/>
      <w:r w:rsidRPr="00597041">
        <w:rPr>
          <w:rFonts w:ascii="Courier New" w:eastAsia="Times New Roman" w:hAnsi="Courier New" w:cs="Courier New"/>
          <w:color w:val="CF8E6D"/>
          <w:sz w:val="20"/>
          <w:szCs w:val="20"/>
          <w:lang w:eastAsia="en-US"/>
        </w:rPr>
        <w:t>this</w:t>
      </w:r>
      <w:r w:rsidRPr="00597041">
        <w:rPr>
          <w:rFonts w:ascii="Courier New" w:eastAsia="Times New Roman" w:hAnsi="Courier New" w:cs="Courier New"/>
          <w:color w:val="BCBEC4"/>
          <w:sz w:val="20"/>
          <w:szCs w:val="20"/>
          <w:lang w:eastAsia="en-US"/>
        </w:rPr>
        <w:t>.</w:t>
      </w:r>
      <w:r w:rsidRPr="00597041">
        <w:rPr>
          <w:rFonts w:ascii="Courier New" w:eastAsia="Times New Roman" w:hAnsi="Courier New" w:cs="Courier New"/>
          <w:color w:val="C77DBB"/>
          <w:sz w:val="20"/>
          <w:szCs w:val="20"/>
          <w:lang w:eastAsia="en-US"/>
        </w:rPr>
        <w:t>phoneNumber</w:t>
      </w:r>
      <w:r w:rsidRPr="00597041">
        <w:rPr>
          <w:rFonts w:ascii="Courier New" w:eastAsia="Times New Roman" w:hAnsi="Courier New" w:cs="Courier New"/>
          <w:color w:val="BCBEC4"/>
          <w:sz w:val="20"/>
          <w:szCs w:val="20"/>
          <w:lang w:eastAsia="en-US"/>
        </w:rPr>
        <w:t>.isBlank</w:t>
      </w:r>
      <w:proofErr w:type="spellEnd"/>
      <w:r w:rsidRPr="00597041">
        <w:rPr>
          <w:rFonts w:ascii="Courier New" w:eastAsia="Times New Roman" w:hAnsi="Courier New" w:cs="Courier New"/>
          <w:color w:val="BCBEC4"/>
          <w:sz w:val="20"/>
          <w:szCs w:val="20"/>
          <w:lang w:eastAsia="en-US"/>
        </w:rPr>
        <w:t>()) {</w:t>
      </w:r>
      <w:r w:rsidRPr="00597041">
        <w:rPr>
          <w:rFonts w:ascii="Courier New" w:eastAsia="Times New Roman" w:hAnsi="Courier New" w:cs="Courier New"/>
          <w:color w:val="BCBEC4"/>
          <w:sz w:val="20"/>
          <w:szCs w:val="20"/>
          <w:lang w:eastAsia="en-US"/>
        </w:rPr>
        <w:br/>
        <w:t xml:space="preserve">        </w:t>
      </w:r>
      <w:r w:rsidRPr="00597041">
        <w:rPr>
          <w:rFonts w:ascii="Courier New" w:eastAsia="Times New Roman" w:hAnsi="Courier New" w:cs="Courier New"/>
          <w:color w:val="CF8E6D"/>
          <w:sz w:val="20"/>
          <w:szCs w:val="20"/>
          <w:lang w:eastAsia="en-US"/>
        </w:rPr>
        <w:t xml:space="preserve">throw new </w:t>
      </w:r>
      <w:proofErr w:type="spellStart"/>
      <w:r w:rsidRPr="00597041">
        <w:rPr>
          <w:rFonts w:ascii="Courier New" w:eastAsia="Times New Roman" w:hAnsi="Courier New" w:cs="Courier New"/>
          <w:color w:val="BCBEC4"/>
          <w:sz w:val="20"/>
          <w:szCs w:val="20"/>
          <w:lang w:eastAsia="en-US"/>
        </w:rPr>
        <w:t>RuntimeException</w:t>
      </w:r>
      <w:proofErr w:type="spellEnd"/>
      <w:r w:rsidRPr="00597041">
        <w:rPr>
          <w:rFonts w:ascii="Courier New" w:eastAsia="Times New Roman" w:hAnsi="Courier New" w:cs="Courier New"/>
          <w:color w:val="BCBEC4"/>
          <w:sz w:val="20"/>
          <w:szCs w:val="20"/>
          <w:lang w:eastAsia="en-US"/>
        </w:rPr>
        <w:t>(</w:t>
      </w:r>
      <w:r w:rsidRPr="00597041">
        <w:rPr>
          <w:rFonts w:ascii="Courier New" w:eastAsia="Times New Roman" w:hAnsi="Courier New" w:cs="Courier New"/>
          <w:color w:val="6AAB73"/>
          <w:sz w:val="20"/>
          <w:szCs w:val="20"/>
          <w:lang w:eastAsia="en-US"/>
        </w:rPr>
        <w:t>"Phone number is null or empty"</w:t>
      </w:r>
      <w:r w:rsidRPr="00597041">
        <w:rPr>
          <w:rFonts w:ascii="Courier New" w:eastAsia="Times New Roman" w:hAnsi="Courier New" w:cs="Courier New"/>
          <w:color w:val="BCBEC4"/>
          <w:sz w:val="20"/>
          <w:szCs w:val="20"/>
          <w:lang w:eastAsia="en-US"/>
        </w:rPr>
        <w:t>);</w:t>
      </w:r>
      <w:r w:rsidRPr="00597041">
        <w:rPr>
          <w:rFonts w:ascii="Courier New" w:eastAsia="Times New Roman" w:hAnsi="Courier New" w:cs="Courier New"/>
          <w:color w:val="BCBEC4"/>
          <w:sz w:val="20"/>
          <w:szCs w:val="20"/>
          <w:lang w:eastAsia="en-US"/>
        </w:rPr>
        <w:br/>
        <w:t xml:space="preserve">    }</w:t>
      </w:r>
      <w:r w:rsidRPr="00597041">
        <w:rPr>
          <w:rFonts w:ascii="Courier New" w:eastAsia="Times New Roman" w:hAnsi="Courier New" w:cs="Courier New"/>
          <w:color w:val="BCBEC4"/>
          <w:sz w:val="20"/>
          <w:szCs w:val="20"/>
          <w:lang w:eastAsia="en-US"/>
        </w:rPr>
        <w:br/>
      </w:r>
      <w:r w:rsidRPr="00597041">
        <w:rPr>
          <w:rFonts w:ascii="Courier New" w:eastAsia="Times New Roman" w:hAnsi="Courier New" w:cs="Courier New"/>
          <w:color w:val="BCBEC4"/>
          <w:sz w:val="20"/>
          <w:szCs w:val="20"/>
          <w:lang w:eastAsia="en-US"/>
        </w:rPr>
        <w:br/>
        <w:t xml:space="preserve">    </w:t>
      </w:r>
      <w:r w:rsidRPr="00597041">
        <w:rPr>
          <w:rFonts w:ascii="Courier New" w:eastAsia="Times New Roman" w:hAnsi="Courier New" w:cs="Courier New"/>
          <w:color w:val="CF8E6D"/>
          <w:sz w:val="20"/>
          <w:szCs w:val="20"/>
          <w:lang w:eastAsia="en-US"/>
        </w:rPr>
        <w:t xml:space="preserve">if </w:t>
      </w:r>
      <w:r w:rsidRPr="00597041">
        <w:rPr>
          <w:rFonts w:ascii="Courier New" w:eastAsia="Times New Roman" w:hAnsi="Courier New" w:cs="Courier New"/>
          <w:color w:val="BCBEC4"/>
          <w:sz w:val="20"/>
          <w:szCs w:val="20"/>
          <w:lang w:eastAsia="en-US"/>
        </w:rPr>
        <w:t>(</w:t>
      </w:r>
      <w:proofErr w:type="spellStart"/>
      <w:r w:rsidRPr="00597041">
        <w:rPr>
          <w:rFonts w:ascii="Courier New" w:eastAsia="Times New Roman" w:hAnsi="Courier New" w:cs="Courier New"/>
          <w:color w:val="CF8E6D"/>
          <w:sz w:val="20"/>
          <w:szCs w:val="20"/>
          <w:lang w:eastAsia="en-US"/>
        </w:rPr>
        <w:t>this</w:t>
      </w:r>
      <w:r w:rsidRPr="00597041">
        <w:rPr>
          <w:rFonts w:ascii="Courier New" w:eastAsia="Times New Roman" w:hAnsi="Courier New" w:cs="Courier New"/>
          <w:color w:val="BCBEC4"/>
          <w:sz w:val="20"/>
          <w:szCs w:val="20"/>
          <w:lang w:eastAsia="en-US"/>
        </w:rPr>
        <w:t>.</w:t>
      </w:r>
      <w:r w:rsidRPr="00597041">
        <w:rPr>
          <w:rFonts w:ascii="Courier New" w:eastAsia="Times New Roman" w:hAnsi="Courier New" w:cs="Courier New"/>
          <w:color w:val="C77DBB"/>
          <w:sz w:val="20"/>
          <w:szCs w:val="20"/>
          <w:lang w:eastAsia="en-US"/>
        </w:rPr>
        <w:t>phoneNumber</w:t>
      </w:r>
      <w:r w:rsidRPr="00597041">
        <w:rPr>
          <w:rFonts w:ascii="Courier New" w:eastAsia="Times New Roman" w:hAnsi="Courier New" w:cs="Courier New"/>
          <w:color w:val="BCBEC4"/>
          <w:sz w:val="20"/>
          <w:szCs w:val="20"/>
          <w:lang w:eastAsia="en-US"/>
        </w:rPr>
        <w:t>.length</w:t>
      </w:r>
      <w:proofErr w:type="spellEnd"/>
      <w:r w:rsidRPr="00597041">
        <w:rPr>
          <w:rFonts w:ascii="Courier New" w:eastAsia="Times New Roman" w:hAnsi="Courier New" w:cs="Courier New"/>
          <w:color w:val="BCBEC4"/>
          <w:sz w:val="20"/>
          <w:szCs w:val="20"/>
          <w:lang w:eastAsia="en-US"/>
        </w:rPr>
        <w:t xml:space="preserve">() != </w:t>
      </w:r>
      <w:r w:rsidRPr="00597041">
        <w:rPr>
          <w:rFonts w:ascii="Courier New" w:eastAsia="Times New Roman" w:hAnsi="Courier New" w:cs="Courier New"/>
          <w:color w:val="2AACB8"/>
          <w:sz w:val="20"/>
          <w:szCs w:val="20"/>
          <w:lang w:eastAsia="en-US"/>
        </w:rPr>
        <w:t>10</w:t>
      </w:r>
      <w:r w:rsidRPr="00597041">
        <w:rPr>
          <w:rFonts w:ascii="Courier New" w:eastAsia="Times New Roman" w:hAnsi="Courier New" w:cs="Courier New"/>
          <w:color w:val="BCBEC4"/>
          <w:sz w:val="20"/>
          <w:szCs w:val="20"/>
          <w:lang w:eastAsia="en-US"/>
        </w:rPr>
        <w:t>) {</w:t>
      </w:r>
      <w:r w:rsidRPr="00597041">
        <w:rPr>
          <w:rFonts w:ascii="Courier New" w:eastAsia="Times New Roman" w:hAnsi="Courier New" w:cs="Courier New"/>
          <w:color w:val="BCBEC4"/>
          <w:sz w:val="20"/>
          <w:szCs w:val="20"/>
          <w:lang w:eastAsia="en-US"/>
        </w:rPr>
        <w:br/>
        <w:t xml:space="preserve">        </w:t>
      </w:r>
      <w:r w:rsidRPr="00597041">
        <w:rPr>
          <w:rFonts w:ascii="Courier New" w:eastAsia="Times New Roman" w:hAnsi="Courier New" w:cs="Courier New"/>
          <w:color w:val="CF8E6D"/>
          <w:sz w:val="20"/>
          <w:szCs w:val="20"/>
          <w:lang w:eastAsia="en-US"/>
        </w:rPr>
        <w:t xml:space="preserve">throw new </w:t>
      </w:r>
      <w:proofErr w:type="spellStart"/>
      <w:r w:rsidRPr="00597041">
        <w:rPr>
          <w:rFonts w:ascii="Courier New" w:eastAsia="Times New Roman" w:hAnsi="Courier New" w:cs="Courier New"/>
          <w:color w:val="BCBEC4"/>
          <w:sz w:val="20"/>
          <w:szCs w:val="20"/>
          <w:lang w:eastAsia="en-US"/>
        </w:rPr>
        <w:t>RuntimeException</w:t>
      </w:r>
      <w:proofErr w:type="spellEnd"/>
      <w:r w:rsidRPr="00597041">
        <w:rPr>
          <w:rFonts w:ascii="Courier New" w:eastAsia="Times New Roman" w:hAnsi="Courier New" w:cs="Courier New"/>
          <w:color w:val="BCBEC4"/>
          <w:sz w:val="20"/>
          <w:szCs w:val="20"/>
          <w:lang w:eastAsia="en-US"/>
        </w:rPr>
        <w:t>(</w:t>
      </w:r>
      <w:r w:rsidRPr="00597041">
        <w:rPr>
          <w:rFonts w:ascii="Courier New" w:eastAsia="Times New Roman" w:hAnsi="Courier New" w:cs="Courier New"/>
          <w:color w:val="6AAB73"/>
          <w:sz w:val="20"/>
          <w:szCs w:val="20"/>
          <w:lang w:eastAsia="en-US"/>
        </w:rPr>
        <w:t>"Phone number length must be 10 digits"</w:t>
      </w:r>
      <w:r w:rsidRPr="00597041">
        <w:rPr>
          <w:rFonts w:ascii="Courier New" w:eastAsia="Times New Roman" w:hAnsi="Courier New" w:cs="Courier New"/>
          <w:color w:val="BCBEC4"/>
          <w:sz w:val="20"/>
          <w:szCs w:val="20"/>
          <w:lang w:eastAsia="en-US"/>
        </w:rPr>
        <w:t>);</w:t>
      </w:r>
      <w:r w:rsidRPr="00597041">
        <w:rPr>
          <w:rFonts w:ascii="Courier New" w:eastAsia="Times New Roman" w:hAnsi="Courier New" w:cs="Courier New"/>
          <w:color w:val="BCBEC4"/>
          <w:sz w:val="20"/>
          <w:szCs w:val="20"/>
          <w:lang w:eastAsia="en-US"/>
        </w:rPr>
        <w:br/>
        <w:t xml:space="preserve">    }</w:t>
      </w:r>
      <w:r w:rsidRPr="00597041">
        <w:rPr>
          <w:rFonts w:ascii="Courier New" w:eastAsia="Times New Roman" w:hAnsi="Courier New" w:cs="Courier New"/>
          <w:color w:val="BCBEC4"/>
          <w:sz w:val="20"/>
          <w:szCs w:val="20"/>
          <w:lang w:eastAsia="en-US"/>
        </w:rPr>
        <w:br/>
      </w:r>
      <w:r w:rsidRPr="00597041">
        <w:rPr>
          <w:rFonts w:ascii="Courier New" w:eastAsia="Times New Roman" w:hAnsi="Courier New" w:cs="Courier New"/>
          <w:color w:val="BCBEC4"/>
          <w:sz w:val="20"/>
          <w:szCs w:val="20"/>
          <w:lang w:eastAsia="en-US"/>
        </w:rPr>
        <w:br/>
        <w:t xml:space="preserve">    </w:t>
      </w:r>
      <w:r w:rsidRPr="00597041">
        <w:rPr>
          <w:rFonts w:ascii="Courier New" w:eastAsia="Times New Roman" w:hAnsi="Courier New" w:cs="Courier New"/>
          <w:color w:val="CF8E6D"/>
          <w:sz w:val="20"/>
          <w:szCs w:val="20"/>
          <w:lang w:eastAsia="en-US"/>
        </w:rPr>
        <w:t xml:space="preserve">try </w:t>
      </w:r>
      <w:r w:rsidRPr="00597041">
        <w:rPr>
          <w:rFonts w:ascii="Courier New" w:eastAsia="Times New Roman" w:hAnsi="Courier New" w:cs="Courier New"/>
          <w:color w:val="BCBEC4"/>
          <w:sz w:val="20"/>
          <w:szCs w:val="20"/>
          <w:lang w:eastAsia="en-US"/>
        </w:rPr>
        <w:t>{</w:t>
      </w:r>
      <w:r w:rsidRPr="00597041">
        <w:rPr>
          <w:rFonts w:ascii="Courier New" w:eastAsia="Times New Roman" w:hAnsi="Courier New" w:cs="Courier New"/>
          <w:color w:val="BCBEC4"/>
          <w:sz w:val="20"/>
          <w:szCs w:val="20"/>
          <w:lang w:eastAsia="en-US"/>
        </w:rPr>
        <w:br/>
        <w:t xml:space="preserve">        </w:t>
      </w:r>
      <w:proofErr w:type="spellStart"/>
      <w:r w:rsidRPr="00597041">
        <w:rPr>
          <w:rFonts w:ascii="Courier New" w:eastAsia="Times New Roman" w:hAnsi="Courier New" w:cs="Courier New"/>
          <w:color w:val="BCBEC4"/>
          <w:sz w:val="20"/>
          <w:szCs w:val="20"/>
          <w:lang w:eastAsia="en-US"/>
        </w:rPr>
        <w:t>Double.</w:t>
      </w:r>
      <w:r w:rsidRPr="00597041">
        <w:rPr>
          <w:rFonts w:ascii="Courier New" w:eastAsia="Times New Roman" w:hAnsi="Courier New" w:cs="Courier New"/>
          <w:i/>
          <w:iCs/>
          <w:color w:val="BCBEC4"/>
          <w:sz w:val="20"/>
          <w:szCs w:val="20"/>
          <w:lang w:eastAsia="en-US"/>
        </w:rPr>
        <w:t>parseDouble</w:t>
      </w:r>
      <w:proofErr w:type="spellEnd"/>
      <w:r w:rsidRPr="00597041">
        <w:rPr>
          <w:rFonts w:ascii="Courier New" w:eastAsia="Times New Roman" w:hAnsi="Courier New" w:cs="Courier New"/>
          <w:color w:val="BCBEC4"/>
          <w:sz w:val="20"/>
          <w:szCs w:val="20"/>
          <w:lang w:eastAsia="en-US"/>
        </w:rPr>
        <w:t>(</w:t>
      </w:r>
      <w:proofErr w:type="spellStart"/>
      <w:r w:rsidRPr="00597041">
        <w:rPr>
          <w:rFonts w:ascii="Courier New" w:eastAsia="Times New Roman" w:hAnsi="Courier New" w:cs="Courier New"/>
          <w:color w:val="CF8E6D"/>
          <w:sz w:val="20"/>
          <w:szCs w:val="20"/>
          <w:lang w:eastAsia="en-US"/>
        </w:rPr>
        <w:t>this</w:t>
      </w:r>
      <w:r w:rsidRPr="00597041">
        <w:rPr>
          <w:rFonts w:ascii="Courier New" w:eastAsia="Times New Roman" w:hAnsi="Courier New" w:cs="Courier New"/>
          <w:color w:val="BCBEC4"/>
          <w:sz w:val="20"/>
          <w:szCs w:val="20"/>
          <w:lang w:eastAsia="en-US"/>
        </w:rPr>
        <w:t>.</w:t>
      </w:r>
      <w:r w:rsidRPr="00597041">
        <w:rPr>
          <w:rFonts w:ascii="Courier New" w:eastAsia="Times New Roman" w:hAnsi="Courier New" w:cs="Courier New"/>
          <w:color w:val="C77DBB"/>
          <w:sz w:val="20"/>
          <w:szCs w:val="20"/>
          <w:lang w:eastAsia="en-US"/>
        </w:rPr>
        <w:t>phoneNumber</w:t>
      </w:r>
      <w:proofErr w:type="spellEnd"/>
      <w:r w:rsidRPr="00597041">
        <w:rPr>
          <w:rFonts w:ascii="Courier New" w:eastAsia="Times New Roman" w:hAnsi="Courier New" w:cs="Courier New"/>
          <w:color w:val="BCBEC4"/>
          <w:sz w:val="20"/>
          <w:szCs w:val="20"/>
          <w:lang w:eastAsia="en-US"/>
        </w:rPr>
        <w:t>);</w:t>
      </w:r>
      <w:r w:rsidRPr="00597041">
        <w:rPr>
          <w:rFonts w:ascii="Courier New" w:eastAsia="Times New Roman" w:hAnsi="Courier New" w:cs="Courier New"/>
          <w:color w:val="BCBEC4"/>
          <w:sz w:val="20"/>
          <w:szCs w:val="20"/>
          <w:lang w:eastAsia="en-US"/>
        </w:rPr>
        <w:br/>
        <w:t xml:space="preserve">    } </w:t>
      </w:r>
      <w:r w:rsidRPr="00597041">
        <w:rPr>
          <w:rFonts w:ascii="Courier New" w:eastAsia="Times New Roman" w:hAnsi="Courier New" w:cs="Courier New"/>
          <w:color w:val="CF8E6D"/>
          <w:sz w:val="20"/>
          <w:szCs w:val="20"/>
          <w:lang w:eastAsia="en-US"/>
        </w:rPr>
        <w:t xml:space="preserve">catch </w:t>
      </w:r>
      <w:r w:rsidRPr="00597041">
        <w:rPr>
          <w:rFonts w:ascii="Courier New" w:eastAsia="Times New Roman" w:hAnsi="Courier New" w:cs="Courier New"/>
          <w:color w:val="BCBEC4"/>
          <w:sz w:val="20"/>
          <w:szCs w:val="20"/>
          <w:lang w:eastAsia="en-US"/>
        </w:rPr>
        <w:t>(</w:t>
      </w:r>
      <w:proofErr w:type="spellStart"/>
      <w:r w:rsidRPr="00597041">
        <w:rPr>
          <w:rFonts w:ascii="Courier New" w:eastAsia="Times New Roman" w:hAnsi="Courier New" w:cs="Courier New"/>
          <w:color w:val="BCBEC4"/>
          <w:sz w:val="20"/>
          <w:szCs w:val="20"/>
          <w:lang w:eastAsia="en-US"/>
        </w:rPr>
        <w:t>NumberFormatException</w:t>
      </w:r>
      <w:proofErr w:type="spellEnd"/>
      <w:r w:rsidRPr="00597041">
        <w:rPr>
          <w:rFonts w:ascii="Courier New" w:eastAsia="Times New Roman" w:hAnsi="Courier New" w:cs="Courier New"/>
          <w:color w:val="BCBEC4"/>
          <w:sz w:val="20"/>
          <w:szCs w:val="20"/>
          <w:lang w:eastAsia="en-US"/>
        </w:rPr>
        <w:t xml:space="preserve"> e) {</w:t>
      </w:r>
      <w:r w:rsidRPr="00597041">
        <w:rPr>
          <w:rFonts w:ascii="Courier New" w:eastAsia="Times New Roman" w:hAnsi="Courier New" w:cs="Courier New"/>
          <w:color w:val="BCBEC4"/>
          <w:sz w:val="20"/>
          <w:szCs w:val="20"/>
          <w:lang w:eastAsia="en-US"/>
        </w:rPr>
        <w:br/>
        <w:t xml:space="preserve">        </w:t>
      </w:r>
      <w:r w:rsidRPr="00597041">
        <w:rPr>
          <w:rFonts w:ascii="Courier New" w:eastAsia="Times New Roman" w:hAnsi="Courier New" w:cs="Courier New"/>
          <w:color w:val="CF8E6D"/>
          <w:sz w:val="20"/>
          <w:szCs w:val="20"/>
          <w:lang w:eastAsia="en-US"/>
        </w:rPr>
        <w:t xml:space="preserve">throw new </w:t>
      </w:r>
      <w:proofErr w:type="spellStart"/>
      <w:r w:rsidRPr="00597041">
        <w:rPr>
          <w:rFonts w:ascii="Courier New" w:eastAsia="Times New Roman" w:hAnsi="Courier New" w:cs="Courier New"/>
          <w:color w:val="BCBEC4"/>
          <w:sz w:val="20"/>
          <w:szCs w:val="20"/>
          <w:lang w:eastAsia="en-US"/>
        </w:rPr>
        <w:t>RuntimeException</w:t>
      </w:r>
      <w:proofErr w:type="spellEnd"/>
      <w:r w:rsidRPr="00597041">
        <w:rPr>
          <w:rFonts w:ascii="Courier New" w:eastAsia="Times New Roman" w:hAnsi="Courier New" w:cs="Courier New"/>
          <w:color w:val="BCBEC4"/>
          <w:sz w:val="20"/>
          <w:szCs w:val="20"/>
          <w:lang w:eastAsia="en-US"/>
        </w:rPr>
        <w:t>(</w:t>
      </w:r>
      <w:r w:rsidRPr="00597041">
        <w:rPr>
          <w:rFonts w:ascii="Courier New" w:eastAsia="Times New Roman" w:hAnsi="Courier New" w:cs="Courier New"/>
          <w:color w:val="6AAB73"/>
          <w:sz w:val="20"/>
          <w:szCs w:val="20"/>
          <w:lang w:eastAsia="en-US"/>
        </w:rPr>
        <w:t>"Phone number has invalid characters"</w:t>
      </w:r>
      <w:r w:rsidRPr="00597041">
        <w:rPr>
          <w:rFonts w:ascii="Courier New" w:eastAsia="Times New Roman" w:hAnsi="Courier New" w:cs="Courier New"/>
          <w:color w:val="BCBEC4"/>
          <w:sz w:val="20"/>
          <w:szCs w:val="20"/>
          <w:lang w:eastAsia="en-US"/>
        </w:rPr>
        <w:t>);</w:t>
      </w:r>
      <w:r w:rsidRPr="00597041">
        <w:rPr>
          <w:rFonts w:ascii="Courier New" w:eastAsia="Times New Roman" w:hAnsi="Courier New" w:cs="Courier New"/>
          <w:color w:val="BCBEC4"/>
          <w:sz w:val="20"/>
          <w:szCs w:val="20"/>
          <w:lang w:eastAsia="en-US"/>
        </w:rPr>
        <w:br/>
        <w:t xml:space="preserve">    }</w:t>
      </w:r>
      <w:r w:rsidRPr="00597041">
        <w:rPr>
          <w:rFonts w:ascii="Courier New" w:eastAsia="Times New Roman" w:hAnsi="Courier New" w:cs="Courier New"/>
          <w:color w:val="BCBEC4"/>
          <w:sz w:val="20"/>
          <w:szCs w:val="20"/>
          <w:lang w:eastAsia="en-US"/>
        </w:rPr>
        <w:br/>
        <w:t>}</w:t>
      </w:r>
    </w:p>
    <w:p w14:paraId="4C15EF5B" w14:textId="77777777" w:rsidR="00EE56B6" w:rsidRDefault="00EE56B6" w:rsidP="00EE56B6">
      <w:pPr>
        <w:ind w:firstLine="0"/>
      </w:pPr>
    </w:p>
    <w:p w14:paraId="008C5C1D" w14:textId="77777777" w:rsidR="00EE56B6" w:rsidRDefault="00EE56B6" w:rsidP="00EE56B6">
      <w:pPr>
        <w:ind w:firstLine="0"/>
      </w:pPr>
      <w:r>
        <w:lastRenderedPageBreak/>
        <w:t>Additionally, to ensure that the string only has numbers, I used the ‘</w:t>
      </w:r>
      <w:proofErr w:type="spellStart"/>
      <w:proofErr w:type="gramStart"/>
      <w:r>
        <w:t>parseDouble</w:t>
      </w:r>
      <w:proofErr w:type="spellEnd"/>
      <w:r>
        <w:t>(</w:t>
      </w:r>
      <w:proofErr w:type="gramEnd"/>
      <w:r>
        <w:t>)’ function on the ‘</w:t>
      </w:r>
      <w:proofErr w:type="spellStart"/>
      <w:r>
        <w:t>phoneNumber</w:t>
      </w:r>
      <w:proofErr w:type="spellEnd"/>
      <w:r>
        <w:t xml:space="preserve">’ object to parse the string and convert it to a double. If an invalid character is found, a </w:t>
      </w:r>
      <w:proofErr w:type="spellStart"/>
      <w:r>
        <w:t>RuntimeException</w:t>
      </w:r>
      <w:proofErr w:type="spellEnd"/>
      <w:r>
        <w:t xml:space="preserve"> is thrown showing an invalid input.</w:t>
      </w:r>
    </w:p>
    <w:p w14:paraId="23B68726" w14:textId="77777777" w:rsidR="00EE56B6" w:rsidRDefault="00EE56B6" w:rsidP="00EE56B6">
      <w:pPr>
        <w:ind w:firstLine="0"/>
      </w:pPr>
      <w:r>
        <w:t>Again, I also utilized unit tests to verify that my code meets the client's stated requirements while behaving correctly.</w:t>
      </w:r>
    </w:p>
    <w:p w14:paraId="2C6B82A4" w14:textId="77777777" w:rsidR="00EE56B6" w:rsidRDefault="00EE56B6" w:rsidP="00EE56B6">
      <w:pPr>
        <w:ind w:firstLine="0"/>
      </w:pPr>
      <w:r>
        <w:t>For example, below is the unit test that ensures that the phone number: has exactly 10 characters, is not null, and only has digits while verifying that any errors are caught early and handled appropriately:</w:t>
      </w:r>
    </w:p>
    <w:p w14:paraId="337F97A5" w14:textId="77777777" w:rsidR="00EE56B6" w:rsidRPr="005F6843" w:rsidRDefault="00EE56B6" w:rsidP="00EE56B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BCBEC4"/>
          <w:sz w:val="20"/>
          <w:szCs w:val="20"/>
          <w:lang w:eastAsia="en-US"/>
        </w:rPr>
      </w:pPr>
      <w:r w:rsidRPr="005F6843">
        <w:rPr>
          <w:rFonts w:ascii="Courier New" w:eastAsia="Times New Roman" w:hAnsi="Courier New" w:cs="Courier New"/>
          <w:color w:val="B3AE60"/>
          <w:sz w:val="20"/>
          <w:szCs w:val="20"/>
          <w:lang w:eastAsia="en-US"/>
        </w:rPr>
        <w:t>@Test</w:t>
      </w:r>
      <w:r w:rsidRPr="005F6843">
        <w:rPr>
          <w:rFonts w:ascii="Courier New" w:eastAsia="Times New Roman" w:hAnsi="Courier New" w:cs="Courier New"/>
          <w:color w:val="B3AE60"/>
          <w:sz w:val="20"/>
          <w:szCs w:val="20"/>
          <w:lang w:eastAsia="en-US"/>
        </w:rPr>
        <w:br/>
        <w:t>@DisplayName</w:t>
      </w:r>
      <w:r w:rsidRPr="005F6843">
        <w:rPr>
          <w:rFonts w:ascii="Courier New" w:eastAsia="Times New Roman" w:hAnsi="Courier New" w:cs="Courier New"/>
          <w:color w:val="BCBEC4"/>
          <w:sz w:val="20"/>
          <w:szCs w:val="20"/>
          <w:lang w:eastAsia="en-US"/>
        </w:rPr>
        <w:t>(</w:t>
      </w:r>
      <w:r w:rsidRPr="005F6843">
        <w:rPr>
          <w:rFonts w:ascii="Courier New" w:eastAsia="Times New Roman" w:hAnsi="Courier New" w:cs="Courier New"/>
          <w:color w:val="6AAB73"/>
          <w:sz w:val="20"/>
          <w:szCs w:val="20"/>
          <w:lang w:eastAsia="en-US"/>
        </w:rPr>
        <w:t>"Phone Number String Field must have exactly 10 characters"</w:t>
      </w:r>
      <w:r w:rsidRPr="005F6843">
        <w:rPr>
          <w:rFonts w:ascii="Courier New" w:eastAsia="Times New Roman" w:hAnsi="Courier New" w:cs="Courier New"/>
          <w:color w:val="BCBEC4"/>
          <w:sz w:val="20"/>
          <w:szCs w:val="20"/>
          <w:lang w:eastAsia="en-US"/>
        </w:rPr>
        <w:t>)</w:t>
      </w:r>
      <w:r w:rsidRPr="005F6843">
        <w:rPr>
          <w:rFonts w:ascii="Courier New" w:eastAsia="Times New Roman" w:hAnsi="Courier New" w:cs="Courier New"/>
          <w:color w:val="BCBEC4"/>
          <w:sz w:val="20"/>
          <w:szCs w:val="20"/>
          <w:lang w:eastAsia="en-US"/>
        </w:rPr>
        <w:br/>
      </w:r>
      <w:r w:rsidRPr="005F6843">
        <w:rPr>
          <w:rFonts w:ascii="Courier New" w:eastAsia="Times New Roman" w:hAnsi="Courier New" w:cs="Courier New"/>
          <w:color w:val="CF8E6D"/>
          <w:sz w:val="20"/>
          <w:szCs w:val="20"/>
          <w:lang w:eastAsia="en-US"/>
        </w:rPr>
        <w:t xml:space="preserve">public void </w:t>
      </w:r>
      <w:proofErr w:type="spellStart"/>
      <w:r w:rsidRPr="005F6843">
        <w:rPr>
          <w:rFonts w:ascii="Courier New" w:eastAsia="Times New Roman" w:hAnsi="Courier New" w:cs="Courier New"/>
          <w:color w:val="56A8F5"/>
          <w:sz w:val="20"/>
          <w:szCs w:val="20"/>
          <w:lang w:eastAsia="en-US"/>
        </w:rPr>
        <w:t>testPhoneNumber</w:t>
      </w:r>
      <w:proofErr w:type="spellEnd"/>
      <w:r w:rsidRPr="005F6843">
        <w:rPr>
          <w:rFonts w:ascii="Courier New" w:eastAsia="Times New Roman" w:hAnsi="Courier New" w:cs="Courier New"/>
          <w:color w:val="BCBEC4"/>
          <w:sz w:val="20"/>
          <w:szCs w:val="20"/>
          <w:lang w:eastAsia="en-US"/>
        </w:rPr>
        <w:t>() {</w:t>
      </w:r>
      <w:r w:rsidRPr="005F6843">
        <w:rPr>
          <w:rFonts w:ascii="Courier New" w:eastAsia="Times New Roman" w:hAnsi="Courier New" w:cs="Courier New"/>
          <w:color w:val="BCBEC4"/>
          <w:sz w:val="20"/>
          <w:szCs w:val="20"/>
          <w:lang w:eastAsia="en-US"/>
        </w:rPr>
        <w:br/>
        <w:t xml:space="preserve">    </w:t>
      </w:r>
      <w:r w:rsidRPr="005F6843">
        <w:rPr>
          <w:rFonts w:ascii="Courier New" w:eastAsia="Times New Roman" w:hAnsi="Courier New" w:cs="Courier New"/>
          <w:i/>
          <w:iCs/>
          <w:color w:val="C77DBB"/>
          <w:sz w:val="20"/>
          <w:szCs w:val="20"/>
          <w:lang w:eastAsia="en-US"/>
        </w:rPr>
        <w:t xml:space="preserve">contact </w:t>
      </w:r>
      <w:r w:rsidRPr="005F6843">
        <w:rPr>
          <w:rFonts w:ascii="Courier New" w:eastAsia="Times New Roman" w:hAnsi="Courier New" w:cs="Courier New"/>
          <w:color w:val="BCBEC4"/>
          <w:sz w:val="20"/>
          <w:szCs w:val="20"/>
          <w:lang w:eastAsia="en-US"/>
        </w:rPr>
        <w:t xml:space="preserve">= </w:t>
      </w:r>
      <w:r w:rsidRPr="005F6843">
        <w:rPr>
          <w:rFonts w:ascii="Courier New" w:eastAsia="Times New Roman" w:hAnsi="Courier New" w:cs="Courier New"/>
          <w:color w:val="CF8E6D"/>
          <w:sz w:val="20"/>
          <w:szCs w:val="20"/>
          <w:lang w:eastAsia="en-US"/>
        </w:rPr>
        <w:t xml:space="preserve">new </w:t>
      </w:r>
      <w:r w:rsidRPr="005F6843">
        <w:rPr>
          <w:rFonts w:ascii="Courier New" w:eastAsia="Times New Roman" w:hAnsi="Courier New" w:cs="Courier New"/>
          <w:color w:val="BCBEC4"/>
          <w:sz w:val="20"/>
          <w:szCs w:val="20"/>
          <w:lang w:eastAsia="en-US"/>
        </w:rPr>
        <w:t>Contact(</w:t>
      </w:r>
      <w:r w:rsidRPr="005F6843">
        <w:rPr>
          <w:rFonts w:ascii="Courier New" w:eastAsia="Times New Roman" w:hAnsi="Courier New" w:cs="Courier New"/>
          <w:color w:val="6AAB73"/>
          <w:sz w:val="20"/>
          <w:szCs w:val="20"/>
          <w:lang w:eastAsia="en-US"/>
        </w:rPr>
        <w:t>"1"</w:t>
      </w:r>
      <w:r w:rsidRPr="005F6843">
        <w:rPr>
          <w:rFonts w:ascii="Courier New" w:eastAsia="Times New Roman" w:hAnsi="Courier New" w:cs="Courier New"/>
          <w:color w:val="BCBEC4"/>
          <w:sz w:val="20"/>
          <w:szCs w:val="20"/>
          <w:lang w:eastAsia="en-US"/>
        </w:rPr>
        <w:t>,</w:t>
      </w:r>
      <w:r w:rsidRPr="005F6843">
        <w:rPr>
          <w:rFonts w:ascii="Courier New" w:eastAsia="Times New Roman" w:hAnsi="Courier New" w:cs="Courier New"/>
          <w:color w:val="BCBEC4"/>
          <w:sz w:val="20"/>
          <w:szCs w:val="20"/>
          <w:lang w:eastAsia="en-US"/>
        </w:rPr>
        <w:br/>
        <w:t xml:space="preserve">            </w:t>
      </w:r>
      <w:r w:rsidRPr="005F6843">
        <w:rPr>
          <w:rFonts w:ascii="Courier New" w:eastAsia="Times New Roman" w:hAnsi="Courier New" w:cs="Courier New"/>
          <w:color w:val="6AAB73"/>
          <w:sz w:val="20"/>
          <w:szCs w:val="20"/>
          <w:lang w:eastAsia="en-US"/>
        </w:rPr>
        <w:t>"Bart"</w:t>
      </w:r>
      <w:r w:rsidRPr="005F6843">
        <w:rPr>
          <w:rFonts w:ascii="Courier New" w:eastAsia="Times New Roman" w:hAnsi="Courier New" w:cs="Courier New"/>
          <w:color w:val="BCBEC4"/>
          <w:sz w:val="20"/>
          <w:szCs w:val="20"/>
          <w:lang w:eastAsia="en-US"/>
        </w:rPr>
        <w:t xml:space="preserve">, </w:t>
      </w:r>
      <w:r w:rsidRPr="005F6843">
        <w:rPr>
          <w:rFonts w:ascii="Courier New" w:eastAsia="Times New Roman" w:hAnsi="Courier New" w:cs="Courier New"/>
          <w:color w:val="6AAB73"/>
          <w:sz w:val="20"/>
          <w:szCs w:val="20"/>
          <w:lang w:eastAsia="en-US"/>
        </w:rPr>
        <w:t>"Simpson"</w:t>
      </w:r>
      <w:r w:rsidRPr="005F6843">
        <w:rPr>
          <w:rFonts w:ascii="Courier New" w:eastAsia="Times New Roman" w:hAnsi="Courier New" w:cs="Courier New"/>
          <w:color w:val="BCBEC4"/>
          <w:sz w:val="20"/>
          <w:szCs w:val="20"/>
          <w:lang w:eastAsia="en-US"/>
        </w:rPr>
        <w:t xml:space="preserve">, </w:t>
      </w:r>
      <w:r w:rsidRPr="005F6843">
        <w:rPr>
          <w:rFonts w:ascii="Courier New" w:eastAsia="Times New Roman" w:hAnsi="Courier New" w:cs="Courier New"/>
          <w:color w:val="6AAB73"/>
          <w:sz w:val="20"/>
          <w:szCs w:val="20"/>
          <w:lang w:eastAsia="en-US"/>
        </w:rPr>
        <w:t>"8005557246"</w:t>
      </w:r>
      <w:r w:rsidRPr="005F6843">
        <w:rPr>
          <w:rFonts w:ascii="Courier New" w:eastAsia="Times New Roman" w:hAnsi="Courier New" w:cs="Courier New"/>
          <w:color w:val="BCBEC4"/>
          <w:sz w:val="20"/>
          <w:szCs w:val="20"/>
          <w:lang w:eastAsia="en-US"/>
        </w:rPr>
        <w:t xml:space="preserve">, </w:t>
      </w:r>
      <w:r w:rsidRPr="005F6843">
        <w:rPr>
          <w:rFonts w:ascii="Courier New" w:eastAsia="Times New Roman" w:hAnsi="Courier New" w:cs="Courier New"/>
          <w:color w:val="6AAB73"/>
          <w:sz w:val="20"/>
          <w:szCs w:val="20"/>
          <w:lang w:eastAsia="en-US"/>
        </w:rPr>
        <w:t>"742 Evergreen Terrace"</w:t>
      </w:r>
      <w:r w:rsidRPr="005F6843">
        <w:rPr>
          <w:rFonts w:ascii="Courier New" w:eastAsia="Times New Roman" w:hAnsi="Courier New" w:cs="Courier New"/>
          <w:color w:val="BCBEC4"/>
          <w:sz w:val="20"/>
          <w:szCs w:val="20"/>
          <w:lang w:eastAsia="en-US"/>
        </w:rPr>
        <w:t>);</w:t>
      </w:r>
      <w:r w:rsidRPr="005F6843">
        <w:rPr>
          <w:rFonts w:ascii="Courier New" w:eastAsia="Times New Roman" w:hAnsi="Courier New" w:cs="Courier New"/>
          <w:color w:val="BCBEC4"/>
          <w:sz w:val="20"/>
          <w:szCs w:val="20"/>
          <w:lang w:eastAsia="en-US"/>
        </w:rPr>
        <w:br/>
      </w:r>
      <w:r w:rsidRPr="005F6843">
        <w:rPr>
          <w:rFonts w:ascii="Courier New" w:eastAsia="Times New Roman" w:hAnsi="Courier New" w:cs="Courier New"/>
          <w:color w:val="BCBEC4"/>
          <w:sz w:val="20"/>
          <w:szCs w:val="20"/>
          <w:lang w:eastAsia="en-US"/>
        </w:rPr>
        <w:br/>
        <w:t xml:space="preserve">    </w:t>
      </w:r>
      <w:proofErr w:type="spellStart"/>
      <w:r w:rsidRPr="005F6843">
        <w:rPr>
          <w:rFonts w:ascii="Courier New" w:eastAsia="Times New Roman" w:hAnsi="Courier New" w:cs="Courier New"/>
          <w:color w:val="BCBEC4"/>
          <w:sz w:val="20"/>
          <w:szCs w:val="20"/>
          <w:lang w:eastAsia="en-US"/>
        </w:rPr>
        <w:t>Assertions.</w:t>
      </w:r>
      <w:r w:rsidRPr="005F6843">
        <w:rPr>
          <w:rFonts w:ascii="Courier New" w:eastAsia="Times New Roman" w:hAnsi="Courier New" w:cs="Courier New"/>
          <w:i/>
          <w:iCs/>
          <w:color w:val="BCBEC4"/>
          <w:sz w:val="20"/>
          <w:szCs w:val="20"/>
          <w:lang w:eastAsia="en-US"/>
        </w:rPr>
        <w:t>assertThrows</w:t>
      </w:r>
      <w:proofErr w:type="spellEnd"/>
      <w:r w:rsidRPr="005F6843">
        <w:rPr>
          <w:rFonts w:ascii="Courier New" w:eastAsia="Times New Roman" w:hAnsi="Courier New" w:cs="Courier New"/>
          <w:color w:val="BCBEC4"/>
          <w:sz w:val="20"/>
          <w:szCs w:val="20"/>
          <w:lang w:eastAsia="en-US"/>
        </w:rPr>
        <w:t>(</w:t>
      </w:r>
      <w:proofErr w:type="spellStart"/>
      <w:r w:rsidRPr="005F6843">
        <w:rPr>
          <w:rFonts w:ascii="Courier New" w:eastAsia="Times New Roman" w:hAnsi="Courier New" w:cs="Courier New"/>
          <w:color w:val="BCBEC4"/>
          <w:sz w:val="20"/>
          <w:szCs w:val="20"/>
          <w:lang w:eastAsia="en-US"/>
        </w:rPr>
        <w:t>RuntimeException.</w:t>
      </w:r>
      <w:r w:rsidRPr="005F6843">
        <w:rPr>
          <w:rFonts w:ascii="Courier New" w:eastAsia="Times New Roman" w:hAnsi="Courier New" w:cs="Courier New"/>
          <w:color w:val="CF8E6D"/>
          <w:sz w:val="20"/>
          <w:szCs w:val="20"/>
          <w:lang w:eastAsia="en-US"/>
        </w:rPr>
        <w:t>class</w:t>
      </w:r>
      <w:proofErr w:type="spellEnd"/>
      <w:r w:rsidRPr="005F6843">
        <w:rPr>
          <w:rFonts w:ascii="Courier New" w:eastAsia="Times New Roman" w:hAnsi="Courier New" w:cs="Courier New"/>
          <w:color w:val="BCBEC4"/>
          <w:sz w:val="20"/>
          <w:szCs w:val="20"/>
          <w:lang w:eastAsia="en-US"/>
        </w:rPr>
        <w:t xml:space="preserve">, () -&gt; { </w:t>
      </w:r>
      <w:proofErr w:type="spellStart"/>
      <w:r w:rsidRPr="005F6843">
        <w:rPr>
          <w:rFonts w:ascii="Courier New" w:eastAsia="Times New Roman" w:hAnsi="Courier New" w:cs="Courier New"/>
          <w:i/>
          <w:iCs/>
          <w:color w:val="C77DBB"/>
          <w:sz w:val="20"/>
          <w:szCs w:val="20"/>
          <w:lang w:eastAsia="en-US"/>
        </w:rPr>
        <w:t>contact</w:t>
      </w:r>
      <w:r w:rsidRPr="005F6843">
        <w:rPr>
          <w:rFonts w:ascii="Courier New" w:eastAsia="Times New Roman" w:hAnsi="Courier New" w:cs="Courier New"/>
          <w:color w:val="BCBEC4"/>
          <w:sz w:val="20"/>
          <w:szCs w:val="20"/>
          <w:lang w:eastAsia="en-US"/>
        </w:rPr>
        <w:t>.setPhoneNumber</w:t>
      </w:r>
      <w:proofErr w:type="spellEnd"/>
      <w:r w:rsidRPr="005F6843">
        <w:rPr>
          <w:rFonts w:ascii="Courier New" w:eastAsia="Times New Roman" w:hAnsi="Courier New" w:cs="Courier New"/>
          <w:color w:val="BCBEC4"/>
          <w:sz w:val="20"/>
          <w:szCs w:val="20"/>
          <w:lang w:eastAsia="en-US"/>
        </w:rPr>
        <w:t>(</w:t>
      </w:r>
      <w:r w:rsidRPr="005F6843">
        <w:rPr>
          <w:rFonts w:ascii="Courier New" w:eastAsia="Times New Roman" w:hAnsi="Courier New" w:cs="Courier New"/>
          <w:color w:val="6AAB73"/>
          <w:sz w:val="20"/>
          <w:szCs w:val="20"/>
          <w:lang w:eastAsia="en-US"/>
        </w:rPr>
        <w:t>"80055572461234"</w:t>
      </w:r>
      <w:r w:rsidRPr="005F6843">
        <w:rPr>
          <w:rFonts w:ascii="Courier New" w:eastAsia="Times New Roman" w:hAnsi="Courier New" w:cs="Courier New"/>
          <w:color w:val="BCBEC4"/>
          <w:sz w:val="20"/>
          <w:szCs w:val="20"/>
          <w:lang w:eastAsia="en-US"/>
        </w:rPr>
        <w:t>);</w:t>
      </w:r>
      <w:r w:rsidRPr="005F6843">
        <w:rPr>
          <w:rFonts w:ascii="Courier New" w:eastAsia="Times New Roman" w:hAnsi="Courier New" w:cs="Courier New"/>
          <w:color w:val="BCBEC4"/>
          <w:sz w:val="20"/>
          <w:szCs w:val="20"/>
          <w:lang w:eastAsia="en-US"/>
        </w:rPr>
        <w:br/>
        <w:t xml:space="preserve">    });</w:t>
      </w:r>
      <w:r w:rsidRPr="005F6843">
        <w:rPr>
          <w:rFonts w:ascii="Courier New" w:eastAsia="Times New Roman" w:hAnsi="Courier New" w:cs="Courier New"/>
          <w:color w:val="BCBEC4"/>
          <w:sz w:val="20"/>
          <w:szCs w:val="20"/>
          <w:lang w:eastAsia="en-US"/>
        </w:rPr>
        <w:br/>
        <w:t xml:space="preserve">    </w:t>
      </w:r>
      <w:proofErr w:type="spellStart"/>
      <w:r w:rsidRPr="005F6843">
        <w:rPr>
          <w:rFonts w:ascii="Courier New" w:eastAsia="Times New Roman" w:hAnsi="Courier New" w:cs="Courier New"/>
          <w:color w:val="BCBEC4"/>
          <w:sz w:val="20"/>
          <w:szCs w:val="20"/>
          <w:lang w:eastAsia="en-US"/>
        </w:rPr>
        <w:t>Assertions.</w:t>
      </w:r>
      <w:r w:rsidRPr="005F6843">
        <w:rPr>
          <w:rFonts w:ascii="Courier New" w:eastAsia="Times New Roman" w:hAnsi="Courier New" w:cs="Courier New"/>
          <w:i/>
          <w:iCs/>
          <w:color w:val="BCBEC4"/>
          <w:sz w:val="20"/>
          <w:szCs w:val="20"/>
          <w:lang w:eastAsia="en-US"/>
        </w:rPr>
        <w:t>assertThrows</w:t>
      </w:r>
      <w:proofErr w:type="spellEnd"/>
      <w:r w:rsidRPr="005F6843">
        <w:rPr>
          <w:rFonts w:ascii="Courier New" w:eastAsia="Times New Roman" w:hAnsi="Courier New" w:cs="Courier New"/>
          <w:color w:val="BCBEC4"/>
          <w:sz w:val="20"/>
          <w:szCs w:val="20"/>
          <w:lang w:eastAsia="en-US"/>
        </w:rPr>
        <w:t>(</w:t>
      </w:r>
      <w:proofErr w:type="spellStart"/>
      <w:r w:rsidRPr="005F6843">
        <w:rPr>
          <w:rFonts w:ascii="Courier New" w:eastAsia="Times New Roman" w:hAnsi="Courier New" w:cs="Courier New"/>
          <w:color w:val="BCBEC4"/>
          <w:sz w:val="20"/>
          <w:szCs w:val="20"/>
          <w:lang w:eastAsia="en-US"/>
        </w:rPr>
        <w:t>RuntimeException.</w:t>
      </w:r>
      <w:r w:rsidRPr="005F6843">
        <w:rPr>
          <w:rFonts w:ascii="Courier New" w:eastAsia="Times New Roman" w:hAnsi="Courier New" w:cs="Courier New"/>
          <w:color w:val="CF8E6D"/>
          <w:sz w:val="20"/>
          <w:szCs w:val="20"/>
          <w:lang w:eastAsia="en-US"/>
        </w:rPr>
        <w:t>class</w:t>
      </w:r>
      <w:proofErr w:type="spellEnd"/>
      <w:r w:rsidRPr="005F6843">
        <w:rPr>
          <w:rFonts w:ascii="Courier New" w:eastAsia="Times New Roman" w:hAnsi="Courier New" w:cs="Courier New"/>
          <w:color w:val="BCBEC4"/>
          <w:sz w:val="20"/>
          <w:szCs w:val="20"/>
          <w:lang w:eastAsia="en-US"/>
        </w:rPr>
        <w:t>, () -&gt; {</w:t>
      </w:r>
      <w:r w:rsidRPr="005F6843">
        <w:rPr>
          <w:rFonts w:ascii="Courier New" w:eastAsia="Times New Roman" w:hAnsi="Courier New" w:cs="Courier New"/>
          <w:color w:val="BCBEC4"/>
          <w:sz w:val="20"/>
          <w:szCs w:val="20"/>
          <w:lang w:eastAsia="en-US"/>
        </w:rPr>
        <w:br/>
        <w:t xml:space="preserve">        </w:t>
      </w:r>
      <w:proofErr w:type="spellStart"/>
      <w:r w:rsidRPr="005F6843">
        <w:rPr>
          <w:rFonts w:ascii="Courier New" w:eastAsia="Times New Roman" w:hAnsi="Courier New" w:cs="Courier New"/>
          <w:i/>
          <w:iCs/>
          <w:color w:val="C77DBB"/>
          <w:sz w:val="20"/>
          <w:szCs w:val="20"/>
          <w:lang w:eastAsia="en-US"/>
        </w:rPr>
        <w:t>contact</w:t>
      </w:r>
      <w:r w:rsidRPr="005F6843">
        <w:rPr>
          <w:rFonts w:ascii="Courier New" w:eastAsia="Times New Roman" w:hAnsi="Courier New" w:cs="Courier New"/>
          <w:color w:val="BCBEC4"/>
          <w:sz w:val="20"/>
          <w:szCs w:val="20"/>
          <w:lang w:eastAsia="en-US"/>
        </w:rPr>
        <w:t>.setPhoneNumber</w:t>
      </w:r>
      <w:proofErr w:type="spellEnd"/>
      <w:r w:rsidRPr="005F6843">
        <w:rPr>
          <w:rFonts w:ascii="Courier New" w:eastAsia="Times New Roman" w:hAnsi="Courier New" w:cs="Courier New"/>
          <w:color w:val="BCBEC4"/>
          <w:sz w:val="20"/>
          <w:szCs w:val="20"/>
          <w:lang w:eastAsia="en-US"/>
        </w:rPr>
        <w:t>(</w:t>
      </w:r>
      <w:r w:rsidRPr="005F6843">
        <w:rPr>
          <w:rFonts w:ascii="Courier New" w:eastAsia="Times New Roman" w:hAnsi="Courier New" w:cs="Courier New"/>
          <w:color w:val="6AAB73"/>
          <w:sz w:val="20"/>
          <w:szCs w:val="20"/>
          <w:lang w:eastAsia="en-US"/>
        </w:rPr>
        <w:t>"1"</w:t>
      </w:r>
      <w:r w:rsidRPr="005F6843">
        <w:rPr>
          <w:rFonts w:ascii="Courier New" w:eastAsia="Times New Roman" w:hAnsi="Courier New" w:cs="Courier New"/>
          <w:color w:val="BCBEC4"/>
          <w:sz w:val="20"/>
          <w:szCs w:val="20"/>
          <w:lang w:eastAsia="en-US"/>
        </w:rPr>
        <w:t>);</w:t>
      </w:r>
      <w:r w:rsidRPr="005F6843">
        <w:rPr>
          <w:rFonts w:ascii="Courier New" w:eastAsia="Times New Roman" w:hAnsi="Courier New" w:cs="Courier New"/>
          <w:color w:val="BCBEC4"/>
          <w:sz w:val="20"/>
          <w:szCs w:val="20"/>
          <w:lang w:eastAsia="en-US"/>
        </w:rPr>
        <w:br/>
        <w:t xml:space="preserve">    });</w:t>
      </w:r>
      <w:r w:rsidRPr="005F6843">
        <w:rPr>
          <w:rFonts w:ascii="Courier New" w:eastAsia="Times New Roman" w:hAnsi="Courier New" w:cs="Courier New"/>
          <w:color w:val="BCBEC4"/>
          <w:sz w:val="20"/>
          <w:szCs w:val="20"/>
          <w:lang w:eastAsia="en-US"/>
        </w:rPr>
        <w:br/>
        <w:t>}</w:t>
      </w:r>
      <w:r w:rsidRPr="005F6843">
        <w:rPr>
          <w:rFonts w:ascii="Courier New" w:eastAsia="Times New Roman" w:hAnsi="Courier New" w:cs="Courier New"/>
          <w:color w:val="BCBEC4"/>
          <w:sz w:val="20"/>
          <w:szCs w:val="20"/>
          <w:lang w:eastAsia="en-US"/>
        </w:rPr>
        <w:br/>
      </w:r>
      <w:r w:rsidRPr="005F6843">
        <w:rPr>
          <w:rFonts w:ascii="Courier New" w:eastAsia="Times New Roman" w:hAnsi="Courier New" w:cs="Courier New"/>
          <w:color w:val="BCBEC4"/>
          <w:sz w:val="20"/>
          <w:szCs w:val="20"/>
          <w:lang w:eastAsia="en-US"/>
        </w:rPr>
        <w:br/>
      </w:r>
      <w:r w:rsidRPr="005F6843">
        <w:rPr>
          <w:rFonts w:ascii="Courier New" w:eastAsia="Times New Roman" w:hAnsi="Courier New" w:cs="Courier New"/>
          <w:color w:val="B3AE60"/>
          <w:sz w:val="20"/>
          <w:szCs w:val="20"/>
          <w:lang w:eastAsia="en-US"/>
        </w:rPr>
        <w:t>@Test</w:t>
      </w:r>
      <w:r w:rsidRPr="005F6843">
        <w:rPr>
          <w:rFonts w:ascii="Courier New" w:eastAsia="Times New Roman" w:hAnsi="Courier New" w:cs="Courier New"/>
          <w:color w:val="B3AE60"/>
          <w:sz w:val="20"/>
          <w:szCs w:val="20"/>
          <w:lang w:eastAsia="en-US"/>
        </w:rPr>
        <w:br/>
        <w:t>@DisplayName</w:t>
      </w:r>
      <w:r w:rsidRPr="005F6843">
        <w:rPr>
          <w:rFonts w:ascii="Courier New" w:eastAsia="Times New Roman" w:hAnsi="Courier New" w:cs="Courier New"/>
          <w:color w:val="BCBEC4"/>
          <w:sz w:val="20"/>
          <w:szCs w:val="20"/>
          <w:lang w:eastAsia="en-US"/>
        </w:rPr>
        <w:t>(</w:t>
      </w:r>
      <w:r w:rsidRPr="005F6843">
        <w:rPr>
          <w:rFonts w:ascii="Courier New" w:eastAsia="Times New Roman" w:hAnsi="Courier New" w:cs="Courier New"/>
          <w:color w:val="6AAB73"/>
          <w:sz w:val="20"/>
          <w:szCs w:val="20"/>
          <w:lang w:eastAsia="en-US"/>
        </w:rPr>
        <w:t>"Phone Number cannot be NULL"</w:t>
      </w:r>
      <w:r w:rsidRPr="005F6843">
        <w:rPr>
          <w:rFonts w:ascii="Courier New" w:eastAsia="Times New Roman" w:hAnsi="Courier New" w:cs="Courier New"/>
          <w:color w:val="BCBEC4"/>
          <w:sz w:val="20"/>
          <w:szCs w:val="20"/>
          <w:lang w:eastAsia="en-US"/>
        </w:rPr>
        <w:t>)</w:t>
      </w:r>
      <w:r w:rsidRPr="005F6843">
        <w:rPr>
          <w:rFonts w:ascii="Courier New" w:eastAsia="Times New Roman" w:hAnsi="Courier New" w:cs="Courier New"/>
          <w:color w:val="BCBEC4"/>
          <w:sz w:val="20"/>
          <w:szCs w:val="20"/>
          <w:lang w:eastAsia="en-US"/>
        </w:rPr>
        <w:br/>
      </w:r>
      <w:r w:rsidRPr="005F6843">
        <w:rPr>
          <w:rFonts w:ascii="Courier New" w:eastAsia="Times New Roman" w:hAnsi="Courier New" w:cs="Courier New"/>
          <w:color w:val="CF8E6D"/>
          <w:sz w:val="20"/>
          <w:szCs w:val="20"/>
          <w:lang w:eastAsia="en-US"/>
        </w:rPr>
        <w:t xml:space="preserve">public void </w:t>
      </w:r>
      <w:proofErr w:type="spellStart"/>
      <w:r w:rsidRPr="005F6843">
        <w:rPr>
          <w:rFonts w:ascii="Courier New" w:eastAsia="Times New Roman" w:hAnsi="Courier New" w:cs="Courier New"/>
          <w:color w:val="56A8F5"/>
          <w:sz w:val="20"/>
          <w:szCs w:val="20"/>
          <w:lang w:eastAsia="en-US"/>
        </w:rPr>
        <w:t>testPhoneNumberNull</w:t>
      </w:r>
      <w:proofErr w:type="spellEnd"/>
      <w:r w:rsidRPr="005F6843">
        <w:rPr>
          <w:rFonts w:ascii="Courier New" w:eastAsia="Times New Roman" w:hAnsi="Courier New" w:cs="Courier New"/>
          <w:color w:val="BCBEC4"/>
          <w:sz w:val="20"/>
          <w:szCs w:val="20"/>
          <w:lang w:eastAsia="en-US"/>
        </w:rPr>
        <w:t>() {</w:t>
      </w:r>
      <w:r w:rsidRPr="005F6843">
        <w:rPr>
          <w:rFonts w:ascii="Courier New" w:eastAsia="Times New Roman" w:hAnsi="Courier New" w:cs="Courier New"/>
          <w:color w:val="BCBEC4"/>
          <w:sz w:val="20"/>
          <w:szCs w:val="20"/>
          <w:lang w:eastAsia="en-US"/>
        </w:rPr>
        <w:br/>
        <w:t xml:space="preserve">    </w:t>
      </w:r>
      <w:proofErr w:type="spellStart"/>
      <w:r w:rsidRPr="005F6843">
        <w:rPr>
          <w:rFonts w:ascii="Courier New" w:eastAsia="Times New Roman" w:hAnsi="Courier New" w:cs="Courier New"/>
          <w:color w:val="BCBEC4"/>
          <w:sz w:val="20"/>
          <w:szCs w:val="20"/>
          <w:lang w:eastAsia="en-US"/>
        </w:rPr>
        <w:t>Assertions.</w:t>
      </w:r>
      <w:r w:rsidRPr="005F6843">
        <w:rPr>
          <w:rFonts w:ascii="Courier New" w:eastAsia="Times New Roman" w:hAnsi="Courier New" w:cs="Courier New"/>
          <w:i/>
          <w:iCs/>
          <w:color w:val="BCBEC4"/>
          <w:sz w:val="20"/>
          <w:szCs w:val="20"/>
          <w:lang w:eastAsia="en-US"/>
        </w:rPr>
        <w:t>assertThrows</w:t>
      </w:r>
      <w:proofErr w:type="spellEnd"/>
      <w:r w:rsidRPr="005F6843">
        <w:rPr>
          <w:rFonts w:ascii="Courier New" w:eastAsia="Times New Roman" w:hAnsi="Courier New" w:cs="Courier New"/>
          <w:color w:val="BCBEC4"/>
          <w:sz w:val="20"/>
          <w:szCs w:val="20"/>
          <w:lang w:eastAsia="en-US"/>
        </w:rPr>
        <w:t>(</w:t>
      </w:r>
      <w:proofErr w:type="spellStart"/>
      <w:r w:rsidRPr="005F6843">
        <w:rPr>
          <w:rFonts w:ascii="Courier New" w:eastAsia="Times New Roman" w:hAnsi="Courier New" w:cs="Courier New"/>
          <w:color w:val="BCBEC4"/>
          <w:sz w:val="20"/>
          <w:szCs w:val="20"/>
          <w:lang w:eastAsia="en-US"/>
        </w:rPr>
        <w:t>RuntimeException.</w:t>
      </w:r>
      <w:r w:rsidRPr="005F6843">
        <w:rPr>
          <w:rFonts w:ascii="Courier New" w:eastAsia="Times New Roman" w:hAnsi="Courier New" w:cs="Courier New"/>
          <w:color w:val="CF8E6D"/>
          <w:sz w:val="20"/>
          <w:szCs w:val="20"/>
          <w:lang w:eastAsia="en-US"/>
        </w:rPr>
        <w:t>class</w:t>
      </w:r>
      <w:proofErr w:type="spellEnd"/>
      <w:r w:rsidRPr="005F6843">
        <w:rPr>
          <w:rFonts w:ascii="Courier New" w:eastAsia="Times New Roman" w:hAnsi="Courier New" w:cs="Courier New"/>
          <w:color w:val="BCBEC4"/>
          <w:sz w:val="20"/>
          <w:szCs w:val="20"/>
          <w:lang w:eastAsia="en-US"/>
        </w:rPr>
        <w:t>, () -&gt; {</w:t>
      </w:r>
      <w:r w:rsidRPr="005F6843">
        <w:rPr>
          <w:rFonts w:ascii="Courier New" w:eastAsia="Times New Roman" w:hAnsi="Courier New" w:cs="Courier New"/>
          <w:color w:val="BCBEC4"/>
          <w:sz w:val="20"/>
          <w:szCs w:val="20"/>
          <w:lang w:eastAsia="en-US"/>
        </w:rPr>
        <w:br/>
        <w:t xml:space="preserve">        </w:t>
      </w:r>
      <w:r w:rsidRPr="005F6843">
        <w:rPr>
          <w:rFonts w:ascii="Courier New" w:eastAsia="Times New Roman" w:hAnsi="Courier New" w:cs="Courier New"/>
          <w:i/>
          <w:iCs/>
          <w:color w:val="C77DBB"/>
          <w:sz w:val="20"/>
          <w:szCs w:val="20"/>
          <w:lang w:eastAsia="en-US"/>
        </w:rPr>
        <w:t xml:space="preserve">contact </w:t>
      </w:r>
      <w:r w:rsidRPr="005F6843">
        <w:rPr>
          <w:rFonts w:ascii="Courier New" w:eastAsia="Times New Roman" w:hAnsi="Courier New" w:cs="Courier New"/>
          <w:color w:val="BCBEC4"/>
          <w:sz w:val="20"/>
          <w:szCs w:val="20"/>
          <w:lang w:eastAsia="en-US"/>
        </w:rPr>
        <w:t xml:space="preserve">= </w:t>
      </w:r>
      <w:r w:rsidRPr="005F6843">
        <w:rPr>
          <w:rFonts w:ascii="Courier New" w:eastAsia="Times New Roman" w:hAnsi="Courier New" w:cs="Courier New"/>
          <w:color w:val="CF8E6D"/>
          <w:sz w:val="20"/>
          <w:szCs w:val="20"/>
          <w:lang w:eastAsia="en-US"/>
        </w:rPr>
        <w:t xml:space="preserve">new </w:t>
      </w:r>
      <w:r w:rsidRPr="005F6843">
        <w:rPr>
          <w:rFonts w:ascii="Courier New" w:eastAsia="Times New Roman" w:hAnsi="Courier New" w:cs="Courier New"/>
          <w:color w:val="BCBEC4"/>
          <w:sz w:val="20"/>
          <w:szCs w:val="20"/>
          <w:lang w:eastAsia="en-US"/>
        </w:rPr>
        <w:t>Contact(</w:t>
      </w:r>
      <w:r w:rsidRPr="005F6843">
        <w:rPr>
          <w:rFonts w:ascii="Courier New" w:eastAsia="Times New Roman" w:hAnsi="Courier New" w:cs="Courier New"/>
          <w:color w:val="6AAB73"/>
          <w:sz w:val="20"/>
          <w:szCs w:val="20"/>
          <w:lang w:eastAsia="en-US"/>
        </w:rPr>
        <w:t>"1"</w:t>
      </w:r>
      <w:r w:rsidRPr="005F6843">
        <w:rPr>
          <w:rFonts w:ascii="Courier New" w:eastAsia="Times New Roman" w:hAnsi="Courier New" w:cs="Courier New"/>
          <w:color w:val="BCBEC4"/>
          <w:sz w:val="20"/>
          <w:szCs w:val="20"/>
          <w:lang w:eastAsia="en-US"/>
        </w:rPr>
        <w:t>,</w:t>
      </w:r>
      <w:r w:rsidRPr="005F6843">
        <w:rPr>
          <w:rFonts w:ascii="Courier New" w:eastAsia="Times New Roman" w:hAnsi="Courier New" w:cs="Courier New"/>
          <w:color w:val="BCBEC4"/>
          <w:sz w:val="20"/>
          <w:szCs w:val="20"/>
          <w:lang w:eastAsia="en-US"/>
        </w:rPr>
        <w:br/>
        <w:t xml:space="preserve">                </w:t>
      </w:r>
      <w:r w:rsidRPr="005F6843">
        <w:rPr>
          <w:rFonts w:ascii="Courier New" w:eastAsia="Times New Roman" w:hAnsi="Courier New" w:cs="Courier New"/>
          <w:color w:val="6AAB73"/>
          <w:sz w:val="20"/>
          <w:szCs w:val="20"/>
          <w:lang w:eastAsia="en-US"/>
        </w:rPr>
        <w:t>"Bart"</w:t>
      </w:r>
      <w:r w:rsidRPr="005F6843">
        <w:rPr>
          <w:rFonts w:ascii="Courier New" w:eastAsia="Times New Roman" w:hAnsi="Courier New" w:cs="Courier New"/>
          <w:color w:val="BCBEC4"/>
          <w:sz w:val="20"/>
          <w:szCs w:val="20"/>
          <w:lang w:eastAsia="en-US"/>
        </w:rPr>
        <w:t xml:space="preserve">, </w:t>
      </w:r>
      <w:r w:rsidRPr="005F6843">
        <w:rPr>
          <w:rFonts w:ascii="Courier New" w:eastAsia="Times New Roman" w:hAnsi="Courier New" w:cs="Courier New"/>
          <w:color w:val="6AAB73"/>
          <w:sz w:val="20"/>
          <w:szCs w:val="20"/>
          <w:lang w:eastAsia="en-US"/>
        </w:rPr>
        <w:t>"Simpson"</w:t>
      </w:r>
      <w:r w:rsidRPr="005F6843">
        <w:rPr>
          <w:rFonts w:ascii="Courier New" w:eastAsia="Times New Roman" w:hAnsi="Courier New" w:cs="Courier New"/>
          <w:color w:val="BCBEC4"/>
          <w:sz w:val="20"/>
          <w:szCs w:val="20"/>
          <w:lang w:eastAsia="en-US"/>
        </w:rPr>
        <w:t xml:space="preserve">, </w:t>
      </w:r>
      <w:r w:rsidRPr="005F6843">
        <w:rPr>
          <w:rFonts w:ascii="Courier New" w:eastAsia="Times New Roman" w:hAnsi="Courier New" w:cs="Courier New"/>
          <w:color w:val="CF8E6D"/>
          <w:sz w:val="20"/>
          <w:szCs w:val="20"/>
          <w:lang w:eastAsia="en-US"/>
        </w:rPr>
        <w:t>null</w:t>
      </w:r>
      <w:r w:rsidRPr="005F6843">
        <w:rPr>
          <w:rFonts w:ascii="Courier New" w:eastAsia="Times New Roman" w:hAnsi="Courier New" w:cs="Courier New"/>
          <w:color w:val="BCBEC4"/>
          <w:sz w:val="20"/>
          <w:szCs w:val="20"/>
          <w:lang w:eastAsia="en-US"/>
        </w:rPr>
        <w:t xml:space="preserve">, </w:t>
      </w:r>
      <w:r w:rsidRPr="005F6843">
        <w:rPr>
          <w:rFonts w:ascii="Courier New" w:eastAsia="Times New Roman" w:hAnsi="Courier New" w:cs="Courier New"/>
          <w:color w:val="6AAB73"/>
          <w:sz w:val="20"/>
          <w:szCs w:val="20"/>
          <w:lang w:eastAsia="en-US"/>
        </w:rPr>
        <w:t>"742 Evergreen Terrace"</w:t>
      </w:r>
      <w:r w:rsidRPr="005F6843">
        <w:rPr>
          <w:rFonts w:ascii="Courier New" w:eastAsia="Times New Roman" w:hAnsi="Courier New" w:cs="Courier New"/>
          <w:color w:val="BCBEC4"/>
          <w:sz w:val="20"/>
          <w:szCs w:val="20"/>
          <w:lang w:eastAsia="en-US"/>
        </w:rPr>
        <w:t>);</w:t>
      </w:r>
      <w:r w:rsidRPr="005F6843">
        <w:rPr>
          <w:rFonts w:ascii="Courier New" w:eastAsia="Times New Roman" w:hAnsi="Courier New" w:cs="Courier New"/>
          <w:color w:val="BCBEC4"/>
          <w:sz w:val="20"/>
          <w:szCs w:val="20"/>
          <w:lang w:eastAsia="en-US"/>
        </w:rPr>
        <w:br/>
        <w:t xml:space="preserve">    });</w:t>
      </w:r>
      <w:r w:rsidRPr="005F6843">
        <w:rPr>
          <w:rFonts w:ascii="Courier New" w:eastAsia="Times New Roman" w:hAnsi="Courier New" w:cs="Courier New"/>
          <w:color w:val="BCBEC4"/>
          <w:sz w:val="20"/>
          <w:szCs w:val="20"/>
          <w:lang w:eastAsia="en-US"/>
        </w:rPr>
        <w:br/>
        <w:t>}</w:t>
      </w:r>
      <w:r w:rsidRPr="005F6843">
        <w:rPr>
          <w:rFonts w:ascii="Courier New" w:eastAsia="Times New Roman" w:hAnsi="Courier New" w:cs="Courier New"/>
          <w:color w:val="BCBEC4"/>
          <w:sz w:val="20"/>
          <w:szCs w:val="20"/>
          <w:lang w:eastAsia="en-US"/>
        </w:rPr>
        <w:br/>
      </w:r>
      <w:r w:rsidRPr="005F6843">
        <w:rPr>
          <w:rFonts w:ascii="Courier New" w:eastAsia="Times New Roman" w:hAnsi="Courier New" w:cs="Courier New"/>
          <w:color w:val="BCBEC4"/>
          <w:sz w:val="20"/>
          <w:szCs w:val="20"/>
          <w:lang w:eastAsia="en-US"/>
        </w:rPr>
        <w:br/>
      </w:r>
      <w:r w:rsidRPr="005F6843">
        <w:rPr>
          <w:rFonts w:ascii="Courier New" w:eastAsia="Times New Roman" w:hAnsi="Courier New" w:cs="Courier New"/>
          <w:color w:val="B3AE60"/>
          <w:sz w:val="20"/>
          <w:szCs w:val="20"/>
          <w:lang w:eastAsia="en-US"/>
        </w:rPr>
        <w:t>@Test</w:t>
      </w:r>
      <w:r w:rsidRPr="005F6843">
        <w:rPr>
          <w:rFonts w:ascii="Courier New" w:eastAsia="Times New Roman" w:hAnsi="Courier New" w:cs="Courier New"/>
          <w:color w:val="B3AE60"/>
          <w:sz w:val="20"/>
          <w:szCs w:val="20"/>
          <w:lang w:eastAsia="en-US"/>
        </w:rPr>
        <w:br/>
        <w:t>@DisplayName</w:t>
      </w:r>
      <w:r w:rsidRPr="005F6843">
        <w:rPr>
          <w:rFonts w:ascii="Courier New" w:eastAsia="Times New Roman" w:hAnsi="Courier New" w:cs="Courier New"/>
          <w:color w:val="BCBEC4"/>
          <w:sz w:val="20"/>
          <w:szCs w:val="20"/>
          <w:lang w:eastAsia="en-US"/>
        </w:rPr>
        <w:t>(</w:t>
      </w:r>
      <w:r w:rsidRPr="005F6843">
        <w:rPr>
          <w:rFonts w:ascii="Courier New" w:eastAsia="Times New Roman" w:hAnsi="Courier New" w:cs="Courier New"/>
          <w:color w:val="6AAB73"/>
          <w:sz w:val="20"/>
          <w:szCs w:val="20"/>
          <w:lang w:eastAsia="en-US"/>
        </w:rPr>
        <w:t>"Phone Number can only have Numbers"</w:t>
      </w:r>
      <w:r w:rsidRPr="005F6843">
        <w:rPr>
          <w:rFonts w:ascii="Courier New" w:eastAsia="Times New Roman" w:hAnsi="Courier New" w:cs="Courier New"/>
          <w:color w:val="BCBEC4"/>
          <w:sz w:val="20"/>
          <w:szCs w:val="20"/>
          <w:lang w:eastAsia="en-US"/>
        </w:rPr>
        <w:t>)</w:t>
      </w:r>
      <w:r w:rsidRPr="005F6843">
        <w:rPr>
          <w:rFonts w:ascii="Courier New" w:eastAsia="Times New Roman" w:hAnsi="Courier New" w:cs="Courier New"/>
          <w:color w:val="BCBEC4"/>
          <w:sz w:val="20"/>
          <w:szCs w:val="20"/>
          <w:lang w:eastAsia="en-US"/>
        </w:rPr>
        <w:br/>
      </w:r>
      <w:r w:rsidRPr="005F6843">
        <w:rPr>
          <w:rFonts w:ascii="Courier New" w:eastAsia="Times New Roman" w:hAnsi="Courier New" w:cs="Courier New"/>
          <w:color w:val="CF8E6D"/>
          <w:sz w:val="20"/>
          <w:szCs w:val="20"/>
          <w:lang w:eastAsia="en-US"/>
        </w:rPr>
        <w:t xml:space="preserve">public void </w:t>
      </w:r>
      <w:proofErr w:type="spellStart"/>
      <w:r w:rsidRPr="005F6843">
        <w:rPr>
          <w:rFonts w:ascii="Courier New" w:eastAsia="Times New Roman" w:hAnsi="Courier New" w:cs="Courier New"/>
          <w:color w:val="56A8F5"/>
          <w:sz w:val="20"/>
          <w:szCs w:val="20"/>
          <w:lang w:eastAsia="en-US"/>
        </w:rPr>
        <w:t>testPhoneNumberChars</w:t>
      </w:r>
      <w:proofErr w:type="spellEnd"/>
      <w:r w:rsidRPr="005F6843">
        <w:rPr>
          <w:rFonts w:ascii="Courier New" w:eastAsia="Times New Roman" w:hAnsi="Courier New" w:cs="Courier New"/>
          <w:color w:val="BCBEC4"/>
          <w:sz w:val="20"/>
          <w:szCs w:val="20"/>
          <w:lang w:eastAsia="en-US"/>
        </w:rPr>
        <w:t>() {</w:t>
      </w:r>
      <w:r w:rsidRPr="005F6843">
        <w:rPr>
          <w:rFonts w:ascii="Courier New" w:eastAsia="Times New Roman" w:hAnsi="Courier New" w:cs="Courier New"/>
          <w:color w:val="BCBEC4"/>
          <w:sz w:val="20"/>
          <w:szCs w:val="20"/>
          <w:lang w:eastAsia="en-US"/>
        </w:rPr>
        <w:br/>
        <w:t xml:space="preserve">    </w:t>
      </w:r>
      <w:proofErr w:type="spellStart"/>
      <w:r w:rsidRPr="005F6843">
        <w:rPr>
          <w:rFonts w:ascii="Courier New" w:eastAsia="Times New Roman" w:hAnsi="Courier New" w:cs="Courier New"/>
          <w:color w:val="BCBEC4"/>
          <w:sz w:val="20"/>
          <w:szCs w:val="20"/>
          <w:lang w:eastAsia="en-US"/>
        </w:rPr>
        <w:t>Assertions.</w:t>
      </w:r>
      <w:r w:rsidRPr="005F6843">
        <w:rPr>
          <w:rFonts w:ascii="Courier New" w:eastAsia="Times New Roman" w:hAnsi="Courier New" w:cs="Courier New"/>
          <w:i/>
          <w:iCs/>
          <w:color w:val="BCBEC4"/>
          <w:sz w:val="20"/>
          <w:szCs w:val="20"/>
          <w:lang w:eastAsia="en-US"/>
        </w:rPr>
        <w:t>assertThrows</w:t>
      </w:r>
      <w:proofErr w:type="spellEnd"/>
      <w:r w:rsidRPr="005F6843">
        <w:rPr>
          <w:rFonts w:ascii="Courier New" w:eastAsia="Times New Roman" w:hAnsi="Courier New" w:cs="Courier New"/>
          <w:color w:val="BCBEC4"/>
          <w:sz w:val="20"/>
          <w:szCs w:val="20"/>
          <w:lang w:eastAsia="en-US"/>
        </w:rPr>
        <w:t>(</w:t>
      </w:r>
      <w:proofErr w:type="spellStart"/>
      <w:r w:rsidRPr="005F6843">
        <w:rPr>
          <w:rFonts w:ascii="Courier New" w:eastAsia="Times New Roman" w:hAnsi="Courier New" w:cs="Courier New"/>
          <w:color w:val="BCBEC4"/>
          <w:sz w:val="20"/>
          <w:szCs w:val="20"/>
          <w:lang w:eastAsia="en-US"/>
        </w:rPr>
        <w:t>RuntimeException.</w:t>
      </w:r>
      <w:r w:rsidRPr="005F6843">
        <w:rPr>
          <w:rFonts w:ascii="Courier New" w:eastAsia="Times New Roman" w:hAnsi="Courier New" w:cs="Courier New"/>
          <w:color w:val="CF8E6D"/>
          <w:sz w:val="20"/>
          <w:szCs w:val="20"/>
          <w:lang w:eastAsia="en-US"/>
        </w:rPr>
        <w:t>class</w:t>
      </w:r>
      <w:proofErr w:type="spellEnd"/>
      <w:r w:rsidRPr="005F6843">
        <w:rPr>
          <w:rFonts w:ascii="Courier New" w:eastAsia="Times New Roman" w:hAnsi="Courier New" w:cs="Courier New"/>
          <w:color w:val="BCBEC4"/>
          <w:sz w:val="20"/>
          <w:szCs w:val="20"/>
          <w:lang w:eastAsia="en-US"/>
        </w:rPr>
        <w:t>, () -&gt; {</w:t>
      </w:r>
      <w:r w:rsidRPr="005F6843">
        <w:rPr>
          <w:rFonts w:ascii="Courier New" w:eastAsia="Times New Roman" w:hAnsi="Courier New" w:cs="Courier New"/>
          <w:color w:val="BCBEC4"/>
          <w:sz w:val="20"/>
          <w:szCs w:val="20"/>
          <w:lang w:eastAsia="en-US"/>
        </w:rPr>
        <w:br/>
        <w:t xml:space="preserve">        </w:t>
      </w:r>
      <w:r w:rsidRPr="005F6843">
        <w:rPr>
          <w:rFonts w:ascii="Courier New" w:eastAsia="Times New Roman" w:hAnsi="Courier New" w:cs="Courier New"/>
          <w:i/>
          <w:iCs/>
          <w:color w:val="C77DBB"/>
          <w:sz w:val="20"/>
          <w:szCs w:val="20"/>
          <w:lang w:eastAsia="en-US"/>
        </w:rPr>
        <w:t xml:space="preserve">contact </w:t>
      </w:r>
      <w:r w:rsidRPr="005F6843">
        <w:rPr>
          <w:rFonts w:ascii="Courier New" w:eastAsia="Times New Roman" w:hAnsi="Courier New" w:cs="Courier New"/>
          <w:color w:val="BCBEC4"/>
          <w:sz w:val="20"/>
          <w:szCs w:val="20"/>
          <w:lang w:eastAsia="en-US"/>
        </w:rPr>
        <w:t xml:space="preserve">= </w:t>
      </w:r>
      <w:r w:rsidRPr="005F6843">
        <w:rPr>
          <w:rFonts w:ascii="Courier New" w:eastAsia="Times New Roman" w:hAnsi="Courier New" w:cs="Courier New"/>
          <w:color w:val="CF8E6D"/>
          <w:sz w:val="20"/>
          <w:szCs w:val="20"/>
          <w:lang w:eastAsia="en-US"/>
        </w:rPr>
        <w:t xml:space="preserve">new </w:t>
      </w:r>
      <w:r w:rsidRPr="005F6843">
        <w:rPr>
          <w:rFonts w:ascii="Courier New" w:eastAsia="Times New Roman" w:hAnsi="Courier New" w:cs="Courier New"/>
          <w:color w:val="BCBEC4"/>
          <w:sz w:val="20"/>
          <w:szCs w:val="20"/>
          <w:lang w:eastAsia="en-US"/>
        </w:rPr>
        <w:t>Contact(</w:t>
      </w:r>
      <w:r w:rsidRPr="005F6843">
        <w:rPr>
          <w:rFonts w:ascii="Courier New" w:eastAsia="Times New Roman" w:hAnsi="Courier New" w:cs="Courier New"/>
          <w:color w:val="6AAB73"/>
          <w:sz w:val="20"/>
          <w:szCs w:val="20"/>
          <w:lang w:eastAsia="en-US"/>
        </w:rPr>
        <w:t>"1"</w:t>
      </w:r>
      <w:r w:rsidRPr="005F6843">
        <w:rPr>
          <w:rFonts w:ascii="Courier New" w:eastAsia="Times New Roman" w:hAnsi="Courier New" w:cs="Courier New"/>
          <w:color w:val="BCBEC4"/>
          <w:sz w:val="20"/>
          <w:szCs w:val="20"/>
          <w:lang w:eastAsia="en-US"/>
        </w:rPr>
        <w:t>,</w:t>
      </w:r>
      <w:r w:rsidRPr="005F6843">
        <w:rPr>
          <w:rFonts w:ascii="Courier New" w:eastAsia="Times New Roman" w:hAnsi="Courier New" w:cs="Courier New"/>
          <w:color w:val="BCBEC4"/>
          <w:sz w:val="20"/>
          <w:szCs w:val="20"/>
          <w:lang w:eastAsia="en-US"/>
        </w:rPr>
        <w:br/>
        <w:t xml:space="preserve">                </w:t>
      </w:r>
      <w:r w:rsidRPr="005F6843">
        <w:rPr>
          <w:rFonts w:ascii="Courier New" w:eastAsia="Times New Roman" w:hAnsi="Courier New" w:cs="Courier New"/>
          <w:color w:val="6AAB73"/>
          <w:sz w:val="20"/>
          <w:szCs w:val="20"/>
          <w:lang w:eastAsia="en-US"/>
        </w:rPr>
        <w:t>"Bart"</w:t>
      </w:r>
      <w:r w:rsidRPr="005F6843">
        <w:rPr>
          <w:rFonts w:ascii="Courier New" w:eastAsia="Times New Roman" w:hAnsi="Courier New" w:cs="Courier New"/>
          <w:color w:val="BCBEC4"/>
          <w:sz w:val="20"/>
          <w:szCs w:val="20"/>
          <w:lang w:eastAsia="en-US"/>
        </w:rPr>
        <w:t xml:space="preserve">, </w:t>
      </w:r>
      <w:r w:rsidRPr="005F6843">
        <w:rPr>
          <w:rFonts w:ascii="Courier New" w:eastAsia="Times New Roman" w:hAnsi="Courier New" w:cs="Courier New"/>
          <w:color w:val="6AAB73"/>
          <w:sz w:val="20"/>
          <w:szCs w:val="20"/>
          <w:lang w:eastAsia="en-US"/>
        </w:rPr>
        <w:t>"Simpson"</w:t>
      </w:r>
      <w:r w:rsidRPr="005F6843">
        <w:rPr>
          <w:rFonts w:ascii="Courier New" w:eastAsia="Times New Roman" w:hAnsi="Courier New" w:cs="Courier New"/>
          <w:color w:val="BCBEC4"/>
          <w:sz w:val="20"/>
          <w:szCs w:val="20"/>
          <w:lang w:eastAsia="en-US"/>
        </w:rPr>
        <w:t xml:space="preserve">, </w:t>
      </w:r>
      <w:r w:rsidRPr="005F6843">
        <w:rPr>
          <w:rFonts w:ascii="Courier New" w:eastAsia="Times New Roman" w:hAnsi="Courier New" w:cs="Courier New"/>
          <w:color w:val="6AAB73"/>
          <w:sz w:val="20"/>
          <w:szCs w:val="20"/>
          <w:lang w:eastAsia="en-US"/>
        </w:rPr>
        <w:t>"800555BOOT"</w:t>
      </w:r>
      <w:r w:rsidRPr="005F6843">
        <w:rPr>
          <w:rFonts w:ascii="Courier New" w:eastAsia="Times New Roman" w:hAnsi="Courier New" w:cs="Courier New"/>
          <w:color w:val="BCBEC4"/>
          <w:sz w:val="20"/>
          <w:szCs w:val="20"/>
          <w:lang w:eastAsia="en-US"/>
        </w:rPr>
        <w:t xml:space="preserve">, </w:t>
      </w:r>
      <w:r w:rsidRPr="005F6843">
        <w:rPr>
          <w:rFonts w:ascii="Courier New" w:eastAsia="Times New Roman" w:hAnsi="Courier New" w:cs="Courier New"/>
          <w:color w:val="6AAB73"/>
          <w:sz w:val="20"/>
          <w:szCs w:val="20"/>
          <w:lang w:eastAsia="en-US"/>
        </w:rPr>
        <w:t>"742 Evergreen Terrace"</w:t>
      </w:r>
      <w:r w:rsidRPr="005F6843">
        <w:rPr>
          <w:rFonts w:ascii="Courier New" w:eastAsia="Times New Roman" w:hAnsi="Courier New" w:cs="Courier New"/>
          <w:color w:val="BCBEC4"/>
          <w:sz w:val="20"/>
          <w:szCs w:val="20"/>
          <w:lang w:eastAsia="en-US"/>
        </w:rPr>
        <w:t>);</w:t>
      </w:r>
      <w:r w:rsidRPr="005F6843">
        <w:rPr>
          <w:rFonts w:ascii="Courier New" w:eastAsia="Times New Roman" w:hAnsi="Courier New" w:cs="Courier New"/>
          <w:color w:val="BCBEC4"/>
          <w:sz w:val="20"/>
          <w:szCs w:val="20"/>
          <w:lang w:eastAsia="en-US"/>
        </w:rPr>
        <w:br/>
        <w:t xml:space="preserve">    });</w:t>
      </w:r>
      <w:r w:rsidRPr="005F6843">
        <w:rPr>
          <w:rFonts w:ascii="Courier New" w:eastAsia="Times New Roman" w:hAnsi="Courier New" w:cs="Courier New"/>
          <w:color w:val="BCBEC4"/>
          <w:sz w:val="20"/>
          <w:szCs w:val="20"/>
          <w:lang w:eastAsia="en-US"/>
        </w:rPr>
        <w:br/>
        <w:t>}</w:t>
      </w:r>
    </w:p>
    <w:p w14:paraId="40E970C4" w14:textId="77777777" w:rsidR="00EE56B6" w:rsidRDefault="00EE56B6" w:rsidP="00EE56B6">
      <w:pPr>
        <w:ind w:firstLine="0"/>
      </w:pPr>
    </w:p>
    <w:p w14:paraId="5697ECE6" w14:textId="2D9FACBB" w:rsidR="00EE56B6" w:rsidRDefault="00EE56B6" w:rsidP="00EE56B6">
      <w:pPr>
        <w:ind w:firstLine="0"/>
      </w:pPr>
      <w:r>
        <w:lastRenderedPageBreak/>
        <w:t>Finally, I used object-oriented programming principles and naming conventions in my ‘Task</w:t>
      </w:r>
      <w:r w:rsidR="006B0D64">
        <w:t xml:space="preserve">,’ </w:t>
      </w:r>
      <w:r>
        <w:t>‘Contact</w:t>
      </w:r>
      <w:r w:rsidR="006B0D64">
        <w:t xml:space="preserve">,’ and ‘Appointment’ </w:t>
      </w:r>
      <w:r>
        <w:t>objects to avoid ambiguity; the function names describe the code's functionality without the need for excessive comments.</w:t>
      </w:r>
    </w:p>
    <w:p w14:paraId="2E8E135D" w14:textId="1BCE5B45" w:rsidR="00063AC0" w:rsidRPr="00063AC0" w:rsidRDefault="00063AC0" w:rsidP="00063AC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BCBEC4"/>
          <w:sz w:val="20"/>
          <w:szCs w:val="20"/>
          <w:lang w:eastAsia="en-US"/>
        </w:rPr>
      </w:pPr>
      <w:r w:rsidRPr="00063AC0">
        <w:rPr>
          <w:rFonts w:ascii="Courier New" w:eastAsia="Times New Roman" w:hAnsi="Courier New" w:cs="Courier New"/>
          <w:color w:val="CF8E6D"/>
          <w:sz w:val="20"/>
          <w:szCs w:val="20"/>
          <w:lang w:eastAsia="en-US"/>
        </w:rPr>
        <w:t xml:space="preserve">public class </w:t>
      </w:r>
      <w:r w:rsidRPr="00063AC0">
        <w:rPr>
          <w:rFonts w:ascii="Courier New" w:eastAsia="Times New Roman" w:hAnsi="Courier New" w:cs="Courier New"/>
          <w:color w:val="BCBEC4"/>
          <w:sz w:val="20"/>
          <w:szCs w:val="20"/>
          <w:lang w:eastAsia="en-US"/>
        </w:rPr>
        <w:t>Contact {</w:t>
      </w:r>
      <w:r w:rsidRPr="00063AC0">
        <w:rPr>
          <w:rFonts w:ascii="Courier New" w:eastAsia="Times New Roman" w:hAnsi="Courier New" w:cs="Courier New"/>
          <w:color w:val="BCBEC4"/>
          <w:sz w:val="20"/>
          <w:szCs w:val="20"/>
          <w:lang w:eastAsia="en-US"/>
        </w:rPr>
        <w:br/>
      </w:r>
      <w:r w:rsidRPr="00063AC0">
        <w:rPr>
          <w:rFonts w:ascii="Courier New" w:eastAsia="Times New Roman" w:hAnsi="Courier New" w:cs="Courier New"/>
          <w:color w:val="BCBEC4"/>
          <w:sz w:val="20"/>
          <w:szCs w:val="20"/>
          <w:lang w:eastAsia="en-US"/>
        </w:rPr>
        <w:br/>
        <w:t xml:space="preserve">    </w:t>
      </w:r>
      <w:r w:rsidRPr="00063AC0">
        <w:rPr>
          <w:rFonts w:ascii="Courier New" w:eastAsia="Times New Roman" w:hAnsi="Courier New" w:cs="Courier New"/>
          <w:color w:val="CF8E6D"/>
          <w:sz w:val="20"/>
          <w:szCs w:val="20"/>
          <w:lang w:eastAsia="en-US"/>
        </w:rPr>
        <w:t xml:space="preserve">final </w:t>
      </w:r>
      <w:r w:rsidRPr="00063AC0">
        <w:rPr>
          <w:rFonts w:ascii="Courier New" w:eastAsia="Times New Roman" w:hAnsi="Courier New" w:cs="Courier New"/>
          <w:color w:val="BCBEC4"/>
          <w:sz w:val="20"/>
          <w:szCs w:val="20"/>
          <w:lang w:eastAsia="en-US"/>
        </w:rPr>
        <w:t xml:space="preserve">String </w:t>
      </w:r>
      <w:proofErr w:type="spellStart"/>
      <w:r w:rsidRPr="00063AC0">
        <w:rPr>
          <w:rFonts w:ascii="Courier New" w:eastAsia="Times New Roman" w:hAnsi="Courier New" w:cs="Courier New"/>
          <w:color w:val="C77DBB"/>
          <w:sz w:val="20"/>
          <w:szCs w:val="20"/>
          <w:lang w:eastAsia="en-US"/>
        </w:rPr>
        <w:t>contactID</w:t>
      </w:r>
      <w:proofErr w:type="spellEnd"/>
      <w:r w:rsidRPr="00063AC0">
        <w:rPr>
          <w:rFonts w:ascii="Courier New" w:eastAsia="Times New Roman" w:hAnsi="Courier New" w:cs="Courier New"/>
          <w:color w:val="BCBEC4"/>
          <w:sz w:val="20"/>
          <w:szCs w:val="20"/>
          <w:lang w:eastAsia="en-US"/>
        </w:rPr>
        <w:t xml:space="preserve">; </w:t>
      </w:r>
      <w:r w:rsidRPr="00063AC0">
        <w:rPr>
          <w:rFonts w:ascii="Courier New" w:eastAsia="Times New Roman" w:hAnsi="Courier New" w:cs="Courier New"/>
          <w:color w:val="7A7E85"/>
          <w:sz w:val="20"/>
          <w:szCs w:val="20"/>
          <w:lang w:eastAsia="en-US"/>
        </w:rPr>
        <w:t xml:space="preserve">// </w:t>
      </w:r>
      <w:proofErr w:type="spellStart"/>
      <w:r w:rsidRPr="00063AC0">
        <w:rPr>
          <w:rFonts w:ascii="Courier New" w:eastAsia="Times New Roman" w:hAnsi="Courier New" w:cs="Courier New"/>
          <w:color w:val="7A7E85"/>
          <w:sz w:val="20"/>
          <w:szCs w:val="20"/>
          <w:lang w:eastAsia="en-US"/>
        </w:rPr>
        <w:t>contactID</w:t>
      </w:r>
      <w:proofErr w:type="spellEnd"/>
      <w:r w:rsidRPr="00063AC0">
        <w:rPr>
          <w:rFonts w:ascii="Courier New" w:eastAsia="Times New Roman" w:hAnsi="Courier New" w:cs="Courier New"/>
          <w:color w:val="7A7E85"/>
          <w:sz w:val="20"/>
          <w:szCs w:val="20"/>
          <w:lang w:eastAsia="en-US"/>
        </w:rPr>
        <w:t xml:space="preserve"> not updatable</w:t>
      </w:r>
      <w:r w:rsidRPr="00063AC0">
        <w:rPr>
          <w:rFonts w:ascii="Courier New" w:eastAsia="Times New Roman" w:hAnsi="Courier New" w:cs="Courier New"/>
          <w:color w:val="7A7E85"/>
          <w:sz w:val="20"/>
          <w:szCs w:val="20"/>
          <w:lang w:eastAsia="en-US"/>
        </w:rPr>
        <w:br/>
        <w:t xml:space="preserve">    </w:t>
      </w:r>
      <w:r w:rsidRPr="00063AC0">
        <w:rPr>
          <w:rFonts w:ascii="Courier New" w:eastAsia="Times New Roman" w:hAnsi="Courier New" w:cs="Courier New"/>
          <w:color w:val="BCBEC4"/>
          <w:sz w:val="20"/>
          <w:szCs w:val="20"/>
          <w:lang w:eastAsia="en-US"/>
        </w:rPr>
        <w:t xml:space="preserve">String </w:t>
      </w:r>
      <w:proofErr w:type="spellStart"/>
      <w:r w:rsidRPr="00063AC0">
        <w:rPr>
          <w:rFonts w:ascii="Courier New" w:eastAsia="Times New Roman" w:hAnsi="Courier New" w:cs="Courier New"/>
          <w:color w:val="C77DBB"/>
          <w:sz w:val="20"/>
          <w:szCs w:val="20"/>
          <w:lang w:eastAsia="en-US"/>
        </w:rPr>
        <w:t>firstName</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String </w:t>
      </w:r>
      <w:proofErr w:type="spellStart"/>
      <w:r w:rsidRPr="00063AC0">
        <w:rPr>
          <w:rFonts w:ascii="Courier New" w:eastAsia="Times New Roman" w:hAnsi="Courier New" w:cs="Courier New"/>
          <w:color w:val="C77DBB"/>
          <w:sz w:val="20"/>
          <w:szCs w:val="20"/>
          <w:lang w:eastAsia="en-US"/>
        </w:rPr>
        <w:t>lastName</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String </w:t>
      </w:r>
      <w:proofErr w:type="spellStart"/>
      <w:r w:rsidRPr="00063AC0">
        <w:rPr>
          <w:rFonts w:ascii="Courier New" w:eastAsia="Times New Roman" w:hAnsi="Courier New" w:cs="Courier New"/>
          <w:color w:val="C77DBB"/>
          <w:sz w:val="20"/>
          <w:szCs w:val="20"/>
          <w:lang w:eastAsia="en-US"/>
        </w:rPr>
        <w:t>phoneNumber</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String </w:t>
      </w:r>
      <w:proofErr w:type="spellStart"/>
      <w:r w:rsidRPr="00063AC0">
        <w:rPr>
          <w:rFonts w:ascii="Courier New" w:eastAsia="Times New Roman" w:hAnsi="Courier New" w:cs="Courier New"/>
          <w:color w:val="C77DBB"/>
          <w:sz w:val="20"/>
          <w:szCs w:val="20"/>
          <w:lang w:eastAsia="en-US"/>
        </w:rPr>
        <w:t>mailingAddress</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r>
      <w:r w:rsidRPr="00063AC0">
        <w:rPr>
          <w:rFonts w:ascii="Courier New" w:eastAsia="Times New Roman" w:hAnsi="Courier New" w:cs="Courier New"/>
          <w:color w:val="BCBEC4"/>
          <w:sz w:val="20"/>
          <w:szCs w:val="20"/>
          <w:lang w:eastAsia="en-US"/>
        </w:rPr>
        <w:br/>
        <w:t xml:space="preserve">    </w:t>
      </w:r>
      <w:r w:rsidRPr="00063AC0">
        <w:rPr>
          <w:rFonts w:ascii="Courier New" w:eastAsia="Times New Roman" w:hAnsi="Courier New" w:cs="Courier New"/>
          <w:color w:val="CF8E6D"/>
          <w:sz w:val="20"/>
          <w:szCs w:val="20"/>
          <w:lang w:eastAsia="en-US"/>
        </w:rPr>
        <w:t xml:space="preserve">public </w:t>
      </w:r>
      <w:r w:rsidRPr="00063AC0">
        <w:rPr>
          <w:rFonts w:ascii="Courier New" w:eastAsia="Times New Roman" w:hAnsi="Courier New" w:cs="Courier New"/>
          <w:color w:val="56A8F5"/>
          <w:sz w:val="20"/>
          <w:szCs w:val="20"/>
          <w:lang w:eastAsia="en-US"/>
        </w:rPr>
        <w:t>Contact</w:t>
      </w:r>
      <w:r w:rsidRPr="00063AC0">
        <w:rPr>
          <w:rFonts w:ascii="Courier New" w:eastAsia="Times New Roman" w:hAnsi="Courier New" w:cs="Courier New"/>
          <w:color w:val="BCBEC4"/>
          <w:sz w:val="20"/>
          <w:szCs w:val="20"/>
          <w:lang w:eastAsia="en-US"/>
        </w:rPr>
        <w:t xml:space="preserve">(String </w:t>
      </w:r>
      <w:proofErr w:type="spellStart"/>
      <w:r w:rsidRPr="00063AC0">
        <w:rPr>
          <w:rFonts w:ascii="Courier New" w:eastAsia="Times New Roman" w:hAnsi="Courier New" w:cs="Courier New"/>
          <w:color w:val="BCBEC4"/>
          <w:sz w:val="20"/>
          <w:szCs w:val="20"/>
          <w:lang w:eastAsia="en-US"/>
        </w:rPr>
        <w:t>contactID</w:t>
      </w:r>
      <w:proofErr w:type="spellEnd"/>
      <w:r w:rsidRPr="00063AC0">
        <w:rPr>
          <w:rFonts w:ascii="Courier New" w:eastAsia="Times New Roman" w:hAnsi="Courier New" w:cs="Courier New"/>
          <w:color w:val="BCBEC4"/>
          <w:sz w:val="20"/>
          <w:szCs w:val="20"/>
          <w:lang w:eastAsia="en-US"/>
        </w:rPr>
        <w:t xml:space="preserve">, String </w:t>
      </w:r>
      <w:proofErr w:type="spellStart"/>
      <w:r w:rsidRPr="00063AC0">
        <w:rPr>
          <w:rFonts w:ascii="Courier New" w:eastAsia="Times New Roman" w:hAnsi="Courier New" w:cs="Courier New"/>
          <w:color w:val="BCBEC4"/>
          <w:sz w:val="20"/>
          <w:szCs w:val="20"/>
          <w:lang w:eastAsia="en-US"/>
        </w:rPr>
        <w:t>firstName</w:t>
      </w:r>
      <w:proofErr w:type="spellEnd"/>
      <w:r w:rsidRPr="00063AC0">
        <w:rPr>
          <w:rFonts w:ascii="Courier New" w:eastAsia="Times New Roman" w:hAnsi="Courier New" w:cs="Courier New"/>
          <w:color w:val="BCBEC4"/>
          <w:sz w:val="20"/>
          <w:szCs w:val="20"/>
          <w:lang w:eastAsia="en-US"/>
        </w:rPr>
        <w:t xml:space="preserve">, String </w:t>
      </w:r>
      <w:proofErr w:type="spellStart"/>
      <w:r w:rsidRPr="00063AC0">
        <w:rPr>
          <w:rFonts w:ascii="Courier New" w:eastAsia="Times New Roman" w:hAnsi="Courier New" w:cs="Courier New"/>
          <w:color w:val="BCBEC4"/>
          <w:sz w:val="20"/>
          <w:szCs w:val="20"/>
          <w:lang w:eastAsia="en-US"/>
        </w:rPr>
        <w:t>lastName</w:t>
      </w:r>
      <w:proofErr w:type="spellEnd"/>
      <w:r w:rsidRPr="00063AC0">
        <w:rPr>
          <w:rFonts w:ascii="Courier New" w:eastAsia="Times New Roman" w:hAnsi="Courier New" w:cs="Courier New"/>
          <w:color w:val="BCBEC4"/>
          <w:sz w:val="20"/>
          <w:szCs w:val="20"/>
          <w:lang w:eastAsia="en-US"/>
        </w:rPr>
        <w:t xml:space="preserve">, String </w:t>
      </w:r>
      <w:proofErr w:type="spellStart"/>
      <w:r w:rsidRPr="00063AC0">
        <w:rPr>
          <w:rFonts w:ascii="Courier New" w:eastAsia="Times New Roman" w:hAnsi="Courier New" w:cs="Courier New"/>
          <w:color w:val="BCBEC4"/>
          <w:sz w:val="20"/>
          <w:szCs w:val="20"/>
          <w:lang w:eastAsia="en-US"/>
        </w:rPr>
        <w:t>phoneNumber</w:t>
      </w:r>
      <w:proofErr w:type="spellEnd"/>
      <w:r w:rsidRPr="00063AC0">
        <w:rPr>
          <w:rFonts w:ascii="Courier New" w:eastAsia="Times New Roman" w:hAnsi="Courier New" w:cs="Courier New"/>
          <w:color w:val="BCBEC4"/>
          <w:sz w:val="20"/>
          <w:szCs w:val="20"/>
          <w:lang w:eastAsia="en-US"/>
        </w:rPr>
        <w:t xml:space="preserve">, String </w:t>
      </w:r>
      <w:proofErr w:type="spellStart"/>
      <w:r w:rsidRPr="00063AC0">
        <w:rPr>
          <w:rFonts w:ascii="Courier New" w:eastAsia="Times New Roman" w:hAnsi="Courier New" w:cs="Courier New"/>
          <w:color w:val="BCBEC4"/>
          <w:sz w:val="20"/>
          <w:szCs w:val="20"/>
          <w:lang w:eastAsia="en-US"/>
        </w:rPr>
        <w:t>mailingAddress</w:t>
      </w:r>
      <w:proofErr w:type="spellEnd"/>
      <w:r w:rsidRPr="00063AC0">
        <w:rPr>
          <w:rFonts w:ascii="Courier New" w:eastAsia="Times New Roman" w:hAnsi="Courier New" w:cs="Courier New"/>
          <w:color w:val="BCBEC4"/>
          <w:sz w:val="20"/>
          <w:szCs w:val="20"/>
          <w:lang w:eastAsia="en-US"/>
        </w:rPr>
        <w:t>) {</w:t>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CF8E6D"/>
          <w:sz w:val="20"/>
          <w:szCs w:val="20"/>
          <w:lang w:eastAsia="en-US"/>
        </w:rPr>
        <w:t>this</w:t>
      </w:r>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C77DBB"/>
          <w:sz w:val="20"/>
          <w:szCs w:val="20"/>
          <w:lang w:eastAsia="en-US"/>
        </w:rPr>
        <w:t>contactID</w:t>
      </w:r>
      <w:proofErr w:type="spellEnd"/>
      <w:r w:rsidRPr="00063AC0">
        <w:rPr>
          <w:rFonts w:ascii="Courier New" w:eastAsia="Times New Roman" w:hAnsi="Courier New" w:cs="Courier New"/>
          <w:color w:val="C77DBB"/>
          <w:sz w:val="20"/>
          <w:szCs w:val="20"/>
          <w:lang w:eastAsia="en-US"/>
        </w:rPr>
        <w:t xml:space="preserve"> </w:t>
      </w:r>
      <w:r w:rsidRPr="00063AC0">
        <w:rPr>
          <w:rFonts w:ascii="Courier New" w:eastAsia="Times New Roman" w:hAnsi="Courier New" w:cs="Courier New"/>
          <w:color w:val="BCBEC4"/>
          <w:sz w:val="20"/>
          <w:szCs w:val="20"/>
          <w:lang w:eastAsia="en-US"/>
        </w:rPr>
        <w:t xml:space="preserve">= </w:t>
      </w:r>
      <w:proofErr w:type="spellStart"/>
      <w:r w:rsidRPr="00063AC0">
        <w:rPr>
          <w:rFonts w:ascii="Courier New" w:eastAsia="Times New Roman" w:hAnsi="Courier New" w:cs="Courier New"/>
          <w:color w:val="BCBEC4"/>
          <w:sz w:val="20"/>
          <w:szCs w:val="20"/>
          <w:lang w:eastAsia="en-US"/>
        </w:rPr>
        <w:t>contactID</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CF8E6D"/>
          <w:sz w:val="20"/>
          <w:szCs w:val="20"/>
          <w:lang w:eastAsia="en-US"/>
        </w:rPr>
        <w:t>this</w:t>
      </w:r>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C77DBB"/>
          <w:sz w:val="20"/>
          <w:szCs w:val="20"/>
          <w:lang w:eastAsia="en-US"/>
        </w:rPr>
        <w:t>firstName</w:t>
      </w:r>
      <w:proofErr w:type="spellEnd"/>
      <w:r w:rsidRPr="00063AC0">
        <w:rPr>
          <w:rFonts w:ascii="Courier New" w:eastAsia="Times New Roman" w:hAnsi="Courier New" w:cs="Courier New"/>
          <w:color w:val="C77DBB"/>
          <w:sz w:val="20"/>
          <w:szCs w:val="20"/>
          <w:lang w:eastAsia="en-US"/>
        </w:rPr>
        <w:t xml:space="preserve"> </w:t>
      </w:r>
      <w:r w:rsidRPr="00063AC0">
        <w:rPr>
          <w:rFonts w:ascii="Courier New" w:eastAsia="Times New Roman" w:hAnsi="Courier New" w:cs="Courier New"/>
          <w:color w:val="BCBEC4"/>
          <w:sz w:val="20"/>
          <w:szCs w:val="20"/>
          <w:lang w:eastAsia="en-US"/>
        </w:rPr>
        <w:t xml:space="preserve">= </w:t>
      </w:r>
      <w:proofErr w:type="spellStart"/>
      <w:r w:rsidRPr="00063AC0">
        <w:rPr>
          <w:rFonts w:ascii="Courier New" w:eastAsia="Times New Roman" w:hAnsi="Courier New" w:cs="Courier New"/>
          <w:color w:val="BCBEC4"/>
          <w:sz w:val="20"/>
          <w:szCs w:val="20"/>
          <w:lang w:eastAsia="en-US"/>
        </w:rPr>
        <w:t>firstName</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CF8E6D"/>
          <w:sz w:val="20"/>
          <w:szCs w:val="20"/>
          <w:lang w:eastAsia="en-US"/>
        </w:rPr>
        <w:t>this</w:t>
      </w:r>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C77DBB"/>
          <w:sz w:val="20"/>
          <w:szCs w:val="20"/>
          <w:lang w:eastAsia="en-US"/>
        </w:rPr>
        <w:t>lastName</w:t>
      </w:r>
      <w:proofErr w:type="spellEnd"/>
      <w:r w:rsidRPr="00063AC0">
        <w:rPr>
          <w:rFonts w:ascii="Courier New" w:eastAsia="Times New Roman" w:hAnsi="Courier New" w:cs="Courier New"/>
          <w:color w:val="C77DBB"/>
          <w:sz w:val="20"/>
          <w:szCs w:val="20"/>
          <w:lang w:eastAsia="en-US"/>
        </w:rPr>
        <w:t xml:space="preserve"> </w:t>
      </w:r>
      <w:r w:rsidRPr="00063AC0">
        <w:rPr>
          <w:rFonts w:ascii="Courier New" w:eastAsia="Times New Roman" w:hAnsi="Courier New" w:cs="Courier New"/>
          <w:color w:val="BCBEC4"/>
          <w:sz w:val="20"/>
          <w:szCs w:val="20"/>
          <w:lang w:eastAsia="en-US"/>
        </w:rPr>
        <w:t xml:space="preserve">= </w:t>
      </w:r>
      <w:proofErr w:type="spellStart"/>
      <w:r w:rsidRPr="00063AC0">
        <w:rPr>
          <w:rFonts w:ascii="Courier New" w:eastAsia="Times New Roman" w:hAnsi="Courier New" w:cs="Courier New"/>
          <w:color w:val="BCBEC4"/>
          <w:sz w:val="20"/>
          <w:szCs w:val="20"/>
          <w:lang w:eastAsia="en-US"/>
        </w:rPr>
        <w:t>lastName</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CF8E6D"/>
          <w:sz w:val="20"/>
          <w:szCs w:val="20"/>
          <w:lang w:eastAsia="en-US"/>
        </w:rPr>
        <w:t>this</w:t>
      </w:r>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C77DBB"/>
          <w:sz w:val="20"/>
          <w:szCs w:val="20"/>
          <w:lang w:eastAsia="en-US"/>
        </w:rPr>
        <w:t>phoneNumber</w:t>
      </w:r>
      <w:proofErr w:type="spellEnd"/>
      <w:r w:rsidRPr="00063AC0">
        <w:rPr>
          <w:rFonts w:ascii="Courier New" w:eastAsia="Times New Roman" w:hAnsi="Courier New" w:cs="Courier New"/>
          <w:color w:val="C77DBB"/>
          <w:sz w:val="20"/>
          <w:szCs w:val="20"/>
          <w:lang w:eastAsia="en-US"/>
        </w:rPr>
        <w:t xml:space="preserve"> </w:t>
      </w:r>
      <w:r w:rsidRPr="00063AC0">
        <w:rPr>
          <w:rFonts w:ascii="Courier New" w:eastAsia="Times New Roman" w:hAnsi="Courier New" w:cs="Courier New"/>
          <w:color w:val="BCBEC4"/>
          <w:sz w:val="20"/>
          <w:szCs w:val="20"/>
          <w:lang w:eastAsia="en-US"/>
        </w:rPr>
        <w:t xml:space="preserve">= </w:t>
      </w:r>
      <w:proofErr w:type="spellStart"/>
      <w:r w:rsidRPr="00063AC0">
        <w:rPr>
          <w:rFonts w:ascii="Courier New" w:eastAsia="Times New Roman" w:hAnsi="Courier New" w:cs="Courier New"/>
          <w:color w:val="BCBEC4"/>
          <w:sz w:val="20"/>
          <w:szCs w:val="20"/>
          <w:lang w:eastAsia="en-US"/>
        </w:rPr>
        <w:t>phoneNumber</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CF8E6D"/>
          <w:sz w:val="20"/>
          <w:szCs w:val="20"/>
          <w:lang w:eastAsia="en-US"/>
        </w:rPr>
        <w:t>this</w:t>
      </w:r>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C77DBB"/>
          <w:sz w:val="20"/>
          <w:szCs w:val="20"/>
          <w:lang w:eastAsia="en-US"/>
        </w:rPr>
        <w:t>mailingAddress</w:t>
      </w:r>
      <w:proofErr w:type="spellEnd"/>
      <w:r w:rsidRPr="00063AC0">
        <w:rPr>
          <w:rFonts w:ascii="Courier New" w:eastAsia="Times New Roman" w:hAnsi="Courier New" w:cs="Courier New"/>
          <w:color w:val="C77DBB"/>
          <w:sz w:val="20"/>
          <w:szCs w:val="20"/>
          <w:lang w:eastAsia="en-US"/>
        </w:rPr>
        <w:t xml:space="preserve"> </w:t>
      </w:r>
      <w:r w:rsidRPr="00063AC0">
        <w:rPr>
          <w:rFonts w:ascii="Courier New" w:eastAsia="Times New Roman" w:hAnsi="Courier New" w:cs="Courier New"/>
          <w:color w:val="BCBEC4"/>
          <w:sz w:val="20"/>
          <w:szCs w:val="20"/>
          <w:lang w:eastAsia="en-US"/>
        </w:rPr>
        <w:t xml:space="preserve">= </w:t>
      </w:r>
      <w:proofErr w:type="spellStart"/>
      <w:r w:rsidRPr="00063AC0">
        <w:rPr>
          <w:rFonts w:ascii="Courier New" w:eastAsia="Times New Roman" w:hAnsi="Courier New" w:cs="Courier New"/>
          <w:color w:val="BCBEC4"/>
          <w:sz w:val="20"/>
          <w:szCs w:val="20"/>
          <w:lang w:eastAsia="en-US"/>
        </w:rPr>
        <w:t>mailingAddress</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BCBEC4"/>
          <w:sz w:val="20"/>
          <w:szCs w:val="20"/>
          <w:lang w:eastAsia="en-US"/>
        </w:rPr>
        <w:t>verifyContactID</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BCBEC4"/>
          <w:sz w:val="20"/>
          <w:szCs w:val="20"/>
          <w:lang w:eastAsia="en-US"/>
        </w:rPr>
        <w:t>verifyFirstName</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BCBEC4"/>
          <w:sz w:val="20"/>
          <w:szCs w:val="20"/>
          <w:lang w:eastAsia="en-US"/>
        </w:rPr>
        <w:t>verifyLastName</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BCBEC4"/>
          <w:sz w:val="20"/>
          <w:szCs w:val="20"/>
          <w:lang w:eastAsia="en-US"/>
        </w:rPr>
        <w:t>verifyPhoneNumber</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BCBEC4"/>
          <w:sz w:val="20"/>
          <w:szCs w:val="20"/>
          <w:lang w:eastAsia="en-US"/>
        </w:rPr>
        <w:t>verifyMailingAddress</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w:t>
      </w:r>
      <w:r w:rsidRPr="00063AC0">
        <w:rPr>
          <w:rFonts w:ascii="Courier New" w:eastAsia="Times New Roman" w:hAnsi="Courier New" w:cs="Courier New"/>
          <w:color w:val="BCBEC4"/>
          <w:sz w:val="20"/>
          <w:szCs w:val="20"/>
          <w:lang w:eastAsia="en-US"/>
        </w:rPr>
        <w:br/>
        <w:t>}</w:t>
      </w:r>
    </w:p>
    <w:p w14:paraId="15A0111B" w14:textId="77777777" w:rsidR="00063AC0" w:rsidRPr="00063AC0" w:rsidRDefault="00063AC0" w:rsidP="00063AC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BCBEC4"/>
          <w:sz w:val="20"/>
          <w:szCs w:val="20"/>
          <w:lang w:eastAsia="en-US"/>
        </w:rPr>
      </w:pPr>
      <w:r w:rsidRPr="00063AC0">
        <w:rPr>
          <w:rFonts w:ascii="Courier New" w:eastAsia="Times New Roman" w:hAnsi="Courier New" w:cs="Courier New"/>
          <w:color w:val="CF8E6D"/>
          <w:sz w:val="20"/>
          <w:szCs w:val="20"/>
          <w:lang w:eastAsia="en-US"/>
        </w:rPr>
        <w:t xml:space="preserve">public class </w:t>
      </w:r>
      <w:r w:rsidRPr="00063AC0">
        <w:rPr>
          <w:rFonts w:ascii="Courier New" w:eastAsia="Times New Roman" w:hAnsi="Courier New" w:cs="Courier New"/>
          <w:color w:val="BCBEC4"/>
          <w:sz w:val="20"/>
          <w:szCs w:val="20"/>
          <w:lang w:eastAsia="en-US"/>
        </w:rPr>
        <w:t>Task {</w:t>
      </w:r>
      <w:r w:rsidRPr="00063AC0">
        <w:rPr>
          <w:rFonts w:ascii="Courier New" w:eastAsia="Times New Roman" w:hAnsi="Courier New" w:cs="Courier New"/>
          <w:color w:val="BCBEC4"/>
          <w:sz w:val="20"/>
          <w:szCs w:val="20"/>
          <w:lang w:eastAsia="en-US"/>
        </w:rPr>
        <w:br/>
      </w:r>
      <w:r w:rsidRPr="00063AC0">
        <w:rPr>
          <w:rFonts w:ascii="Courier New" w:eastAsia="Times New Roman" w:hAnsi="Courier New" w:cs="Courier New"/>
          <w:color w:val="BCBEC4"/>
          <w:sz w:val="20"/>
          <w:szCs w:val="20"/>
          <w:lang w:eastAsia="en-US"/>
        </w:rPr>
        <w:br/>
        <w:t xml:space="preserve">    </w:t>
      </w:r>
      <w:r w:rsidRPr="00063AC0">
        <w:rPr>
          <w:rFonts w:ascii="Courier New" w:eastAsia="Times New Roman" w:hAnsi="Courier New" w:cs="Courier New"/>
          <w:color w:val="CF8E6D"/>
          <w:sz w:val="20"/>
          <w:szCs w:val="20"/>
          <w:lang w:eastAsia="en-US"/>
        </w:rPr>
        <w:t xml:space="preserve">final </w:t>
      </w:r>
      <w:r w:rsidRPr="00063AC0">
        <w:rPr>
          <w:rFonts w:ascii="Courier New" w:eastAsia="Times New Roman" w:hAnsi="Courier New" w:cs="Courier New"/>
          <w:color w:val="BCBEC4"/>
          <w:sz w:val="20"/>
          <w:szCs w:val="20"/>
          <w:lang w:eastAsia="en-US"/>
        </w:rPr>
        <w:t xml:space="preserve">String </w:t>
      </w:r>
      <w:proofErr w:type="spellStart"/>
      <w:r w:rsidRPr="00063AC0">
        <w:rPr>
          <w:rFonts w:ascii="Courier New" w:eastAsia="Times New Roman" w:hAnsi="Courier New" w:cs="Courier New"/>
          <w:color w:val="C77DBB"/>
          <w:sz w:val="20"/>
          <w:szCs w:val="20"/>
          <w:lang w:eastAsia="en-US"/>
        </w:rPr>
        <w:t>taskID</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String </w:t>
      </w:r>
      <w:proofErr w:type="spellStart"/>
      <w:r w:rsidRPr="00063AC0">
        <w:rPr>
          <w:rFonts w:ascii="Courier New" w:eastAsia="Times New Roman" w:hAnsi="Courier New" w:cs="Courier New"/>
          <w:color w:val="C77DBB"/>
          <w:sz w:val="20"/>
          <w:szCs w:val="20"/>
          <w:lang w:eastAsia="en-US"/>
        </w:rPr>
        <w:t>taskName</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String </w:t>
      </w:r>
      <w:proofErr w:type="spellStart"/>
      <w:r w:rsidRPr="00063AC0">
        <w:rPr>
          <w:rFonts w:ascii="Courier New" w:eastAsia="Times New Roman" w:hAnsi="Courier New" w:cs="Courier New"/>
          <w:color w:val="C77DBB"/>
          <w:sz w:val="20"/>
          <w:szCs w:val="20"/>
          <w:lang w:eastAsia="en-US"/>
        </w:rPr>
        <w:t>taskDescription</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r>
      <w:r w:rsidRPr="00063AC0">
        <w:rPr>
          <w:rFonts w:ascii="Courier New" w:eastAsia="Times New Roman" w:hAnsi="Courier New" w:cs="Courier New"/>
          <w:color w:val="BCBEC4"/>
          <w:sz w:val="20"/>
          <w:szCs w:val="20"/>
          <w:lang w:eastAsia="en-US"/>
        </w:rPr>
        <w:br/>
        <w:t xml:space="preserve">    </w:t>
      </w:r>
      <w:r w:rsidRPr="00063AC0">
        <w:rPr>
          <w:rFonts w:ascii="Courier New" w:eastAsia="Times New Roman" w:hAnsi="Courier New" w:cs="Courier New"/>
          <w:color w:val="CF8E6D"/>
          <w:sz w:val="20"/>
          <w:szCs w:val="20"/>
          <w:lang w:eastAsia="en-US"/>
        </w:rPr>
        <w:t xml:space="preserve">public </w:t>
      </w:r>
      <w:proofErr w:type="gramStart"/>
      <w:r w:rsidRPr="00063AC0">
        <w:rPr>
          <w:rFonts w:ascii="Courier New" w:eastAsia="Times New Roman" w:hAnsi="Courier New" w:cs="Courier New"/>
          <w:color w:val="56A8F5"/>
          <w:sz w:val="20"/>
          <w:szCs w:val="20"/>
          <w:lang w:eastAsia="en-US"/>
        </w:rPr>
        <w:t>Task</w:t>
      </w:r>
      <w:r w:rsidRPr="00063AC0">
        <w:rPr>
          <w:rFonts w:ascii="Courier New" w:eastAsia="Times New Roman" w:hAnsi="Courier New" w:cs="Courier New"/>
          <w:color w:val="BCBEC4"/>
          <w:sz w:val="20"/>
          <w:szCs w:val="20"/>
          <w:lang w:eastAsia="en-US"/>
        </w:rPr>
        <w:t>(</w:t>
      </w:r>
      <w:proofErr w:type="gramEnd"/>
      <w:r w:rsidRPr="00063AC0">
        <w:rPr>
          <w:rFonts w:ascii="Courier New" w:eastAsia="Times New Roman" w:hAnsi="Courier New" w:cs="Courier New"/>
          <w:color w:val="BCBEC4"/>
          <w:sz w:val="20"/>
          <w:szCs w:val="20"/>
          <w:lang w:eastAsia="en-US"/>
        </w:rPr>
        <w:t xml:space="preserve">String </w:t>
      </w:r>
      <w:proofErr w:type="spellStart"/>
      <w:r w:rsidRPr="00063AC0">
        <w:rPr>
          <w:rFonts w:ascii="Courier New" w:eastAsia="Times New Roman" w:hAnsi="Courier New" w:cs="Courier New"/>
          <w:color w:val="BCBEC4"/>
          <w:sz w:val="20"/>
          <w:szCs w:val="20"/>
          <w:lang w:eastAsia="en-US"/>
        </w:rPr>
        <w:t>taskID</w:t>
      </w:r>
      <w:proofErr w:type="spellEnd"/>
      <w:r w:rsidRPr="00063AC0">
        <w:rPr>
          <w:rFonts w:ascii="Courier New" w:eastAsia="Times New Roman" w:hAnsi="Courier New" w:cs="Courier New"/>
          <w:color w:val="BCBEC4"/>
          <w:sz w:val="20"/>
          <w:szCs w:val="20"/>
          <w:lang w:eastAsia="en-US"/>
        </w:rPr>
        <w:t xml:space="preserve">, String </w:t>
      </w:r>
      <w:proofErr w:type="spellStart"/>
      <w:r w:rsidRPr="00063AC0">
        <w:rPr>
          <w:rFonts w:ascii="Courier New" w:eastAsia="Times New Roman" w:hAnsi="Courier New" w:cs="Courier New"/>
          <w:color w:val="BCBEC4"/>
          <w:sz w:val="20"/>
          <w:szCs w:val="20"/>
          <w:lang w:eastAsia="en-US"/>
        </w:rPr>
        <w:t>taskName</w:t>
      </w:r>
      <w:proofErr w:type="spellEnd"/>
      <w:r w:rsidRPr="00063AC0">
        <w:rPr>
          <w:rFonts w:ascii="Courier New" w:eastAsia="Times New Roman" w:hAnsi="Courier New" w:cs="Courier New"/>
          <w:color w:val="BCBEC4"/>
          <w:sz w:val="20"/>
          <w:szCs w:val="20"/>
          <w:lang w:eastAsia="en-US"/>
        </w:rPr>
        <w:t xml:space="preserve">, String </w:t>
      </w:r>
      <w:proofErr w:type="spellStart"/>
      <w:r w:rsidRPr="00063AC0">
        <w:rPr>
          <w:rFonts w:ascii="Courier New" w:eastAsia="Times New Roman" w:hAnsi="Courier New" w:cs="Courier New"/>
          <w:color w:val="BCBEC4"/>
          <w:sz w:val="20"/>
          <w:szCs w:val="20"/>
          <w:lang w:eastAsia="en-US"/>
        </w:rPr>
        <w:t>taskDescription</w:t>
      </w:r>
      <w:proofErr w:type="spellEnd"/>
      <w:r w:rsidRPr="00063AC0">
        <w:rPr>
          <w:rFonts w:ascii="Courier New" w:eastAsia="Times New Roman" w:hAnsi="Courier New" w:cs="Courier New"/>
          <w:color w:val="BCBEC4"/>
          <w:sz w:val="20"/>
          <w:szCs w:val="20"/>
          <w:lang w:eastAsia="en-US"/>
        </w:rPr>
        <w:t>) {</w:t>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CF8E6D"/>
          <w:sz w:val="20"/>
          <w:szCs w:val="20"/>
          <w:lang w:eastAsia="en-US"/>
        </w:rPr>
        <w:t>this</w:t>
      </w:r>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C77DBB"/>
          <w:sz w:val="20"/>
          <w:szCs w:val="20"/>
          <w:lang w:eastAsia="en-US"/>
        </w:rPr>
        <w:t>taskID</w:t>
      </w:r>
      <w:proofErr w:type="spellEnd"/>
      <w:r w:rsidRPr="00063AC0">
        <w:rPr>
          <w:rFonts w:ascii="Courier New" w:eastAsia="Times New Roman" w:hAnsi="Courier New" w:cs="Courier New"/>
          <w:color w:val="C77DBB"/>
          <w:sz w:val="20"/>
          <w:szCs w:val="20"/>
          <w:lang w:eastAsia="en-US"/>
        </w:rPr>
        <w:t xml:space="preserve"> </w:t>
      </w:r>
      <w:r w:rsidRPr="00063AC0">
        <w:rPr>
          <w:rFonts w:ascii="Courier New" w:eastAsia="Times New Roman" w:hAnsi="Courier New" w:cs="Courier New"/>
          <w:color w:val="BCBEC4"/>
          <w:sz w:val="20"/>
          <w:szCs w:val="20"/>
          <w:lang w:eastAsia="en-US"/>
        </w:rPr>
        <w:t xml:space="preserve">= </w:t>
      </w:r>
      <w:proofErr w:type="spellStart"/>
      <w:r w:rsidRPr="00063AC0">
        <w:rPr>
          <w:rFonts w:ascii="Courier New" w:eastAsia="Times New Roman" w:hAnsi="Courier New" w:cs="Courier New"/>
          <w:color w:val="BCBEC4"/>
          <w:sz w:val="20"/>
          <w:szCs w:val="20"/>
          <w:lang w:eastAsia="en-US"/>
        </w:rPr>
        <w:t>taskID</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CF8E6D"/>
          <w:sz w:val="20"/>
          <w:szCs w:val="20"/>
          <w:lang w:eastAsia="en-US"/>
        </w:rPr>
        <w:t>this</w:t>
      </w:r>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C77DBB"/>
          <w:sz w:val="20"/>
          <w:szCs w:val="20"/>
          <w:lang w:eastAsia="en-US"/>
        </w:rPr>
        <w:t>taskName</w:t>
      </w:r>
      <w:proofErr w:type="spellEnd"/>
      <w:r w:rsidRPr="00063AC0">
        <w:rPr>
          <w:rFonts w:ascii="Courier New" w:eastAsia="Times New Roman" w:hAnsi="Courier New" w:cs="Courier New"/>
          <w:color w:val="C77DBB"/>
          <w:sz w:val="20"/>
          <w:szCs w:val="20"/>
          <w:lang w:eastAsia="en-US"/>
        </w:rPr>
        <w:t xml:space="preserve"> </w:t>
      </w:r>
      <w:r w:rsidRPr="00063AC0">
        <w:rPr>
          <w:rFonts w:ascii="Courier New" w:eastAsia="Times New Roman" w:hAnsi="Courier New" w:cs="Courier New"/>
          <w:color w:val="BCBEC4"/>
          <w:sz w:val="20"/>
          <w:szCs w:val="20"/>
          <w:lang w:eastAsia="en-US"/>
        </w:rPr>
        <w:t xml:space="preserve">= </w:t>
      </w:r>
      <w:proofErr w:type="spellStart"/>
      <w:r w:rsidRPr="00063AC0">
        <w:rPr>
          <w:rFonts w:ascii="Courier New" w:eastAsia="Times New Roman" w:hAnsi="Courier New" w:cs="Courier New"/>
          <w:color w:val="BCBEC4"/>
          <w:sz w:val="20"/>
          <w:szCs w:val="20"/>
          <w:lang w:eastAsia="en-US"/>
        </w:rPr>
        <w:t>taskName</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CF8E6D"/>
          <w:sz w:val="20"/>
          <w:szCs w:val="20"/>
          <w:lang w:eastAsia="en-US"/>
        </w:rPr>
        <w:t>this</w:t>
      </w:r>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C77DBB"/>
          <w:sz w:val="20"/>
          <w:szCs w:val="20"/>
          <w:lang w:eastAsia="en-US"/>
        </w:rPr>
        <w:t>taskDescription</w:t>
      </w:r>
      <w:proofErr w:type="spellEnd"/>
      <w:r w:rsidRPr="00063AC0">
        <w:rPr>
          <w:rFonts w:ascii="Courier New" w:eastAsia="Times New Roman" w:hAnsi="Courier New" w:cs="Courier New"/>
          <w:color w:val="C77DBB"/>
          <w:sz w:val="20"/>
          <w:szCs w:val="20"/>
          <w:lang w:eastAsia="en-US"/>
        </w:rPr>
        <w:t xml:space="preserve"> </w:t>
      </w:r>
      <w:r w:rsidRPr="00063AC0">
        <w:rPr>
          <w:rFonts w:ascii="Courier New" w:eastAsia="Times New Roman" w:hAnsi="Courier New" w:cs="Courier New"/>
          <w:color w:val="BCBEC4"/>
          <w:sz w:val="20"/>
          <w:szCs w:val="20"/>
          <w:lang w:eastAsia="en-US"/>
        </w:rPr>
        <w:t xml:space="preserve">= </w:t>
      </w:r>
      <w:proofErr w:type="spellStart"/>
      <w:r w:rsidRPr="00063AC0">
        <w:rPr>
          <w:rFonts w:ascii="Courier New" w:eastAsia="Times New Roman" w:hAnsi="Courier New" w:cs="Courier New"/>
          <w:color w:val="BCBEC4"/>
          <w:sz w:val="20"/>
          <w:szCs w:val="20"/>
          <w:lang w:eastAsia="en-US"/>
        </w:rPr>
        <w:t>taskDescription</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BCBEC4"/>
          <w:sz w:val="20"/>
          <w:szCs w:val="20"/>
          <w:lang w:eastAsia="en-US"/>
        </w:rPr>
        <w:t>verifyTaskID</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BCBEC4"/>
          <w:sz w:val="20"/>
          <w:szCs w:val="20"/>
          <w:lang w:eastAsia="en-US"/>
        </w:rPr>
        <w:t>verifyTaskName</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BCBEC4"/>
          <w:sz w:val="20"/>
          <w:szCs w:val="20"/>
          <w:lang w:eastAsia="en-US"/>
        </w:rPr>
        <w:t>verifyTaskDescription</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w:t>
      </w:r>
    </w:p>
    <w:p w14:paraId="6A3BA2A9" w14:textId="29D56A91" w:rsidR="00063AC0" w:rsidRPr="00063AC0" w:rsidRDefault="00063AC0" w:rsidP="00063AC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BCBEC4"/>
          <w:sz w:val="20"/>
          <w:szCs w:val="20"/>
          <w:lang w:eastAsia="en-US"/>
        </w:rPr>
      </w:pPr>
      <w:r w:rsidRPr="00063AC0">
        <w:rPr>
          <w:rFonts w:ascii="Courier New" w:eastAsia="Times New Roman" w:hAnsi="Courier New" w:cs="Courier New"/>
          <w:color w:val="CF8E6D"/>
          <w:sz w:val="20"/>
          <w:szCs w:val="20"/>
          <w:lang w:eastAsia="en-US"/>
        </w:rPr>
        <w:t xml:space="preserve">public class </w:t>
      </w:r>
      <w:r w:rsidRPr="00063AC0">
        <w:rPr>
          <w:rFonts w:ascii="Courier New" w:eastAsia="Times New Roman" w:hAnsi="Courier New" w:cs="Courier New"/>
          <w:color w:val="BCBEC4"/>
          <w:sz w:val="20"/>
          <w:szCs w:val="20"/>
          <w:lang w:eastAsia="en-US"/>
        </w:rPr>
        <w:t>Appointment {</w:t>
      </w:r>
      <w:r w:rsidRPr="00063AC0">
        <w:rPr>
          <w:rFonts w:ascii="Courier New" w:eastAsia="Times New Roman" w:hAnsi="Courier New" w:cs="Courier New"/>
          <w:color w:val="BCBEC4"/>
          <w:sz w:val="20"/>
          <w:szCs w:val="20"/>
          <w:lang w:eastAsia="en-US"/>
        </w:rPr>
        <w:br/>
        <w:t xml:space="preserve">    </w:t>
      </w:r>
      <w:r w:rsidRPr="00063AC0">
        <w:rPr>
          <w:rFonts w:ascii="Courier New" w:eastAsia="Times New Roman" w:hAnsi="Courier New" w:cs="Courier New"/>
          <w:color w:val="CF8E6D"/>
          <w:sz w:val="20"/>
          <w:szCs w:val="20"/>
          <w:lang w:eastAsia="en-US"/>
        </w:rPr>
        <w:t xml:space="preserve">final </w:t>
      </w:r>
      <w:r w:rsidRPr="00063AC0">
        <w:rPr>
          <w:rFonts w:ascii="Courier New" w:eastAsia="Times New Roman" w:hAnsi="Courier New" w:cs="Courier New"/>
          <w:color w:val="BCBEC4"/>
          <w:sz w:val="20"/>
          <w:szCs w:val="20"/>
          <w:lang w:eastAsia="en-US"/>
        </w:rPr>
        <w:t xml:space="preserve">String </w:t>
      </w:r>
      <w:proofErr w:type="spellStart"/>
      <w:r w:rsidRPr="00063AC0">
        <w:rPr>
          <w:rFonts w:ascii="Courier New" w:eastAsia="Times New Roman" w:hAnsi="Courier New" w:cs="Courier New"/>
          <w:color w:val="C77DBB"/>
          <w:sz w:val="20"/>
          <w:szCs w:val="20"/>
          <w:lang w:eastAsia="en-US"/>
        </w:rPr>
        <w:t>appointmentID</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Date </w:t>
      </w:r>
      <w:proofErr w:type="spellStart"/>
      <w:r w:rsidRPr="00063AC0">
        <w:rPr>
          <w:rFonts w:ascii="Courier New" w:eastAsia="Times New Roman" w:hAnsi="Courier New" w:cs="Courier New"/>
          <w:color w:val="C77DBB"/>
          <w:sz w:val="20"/>
          <w:szCs w:val="20"/>
          <w:lang w:eastAsia="en-US"/>
        </w:rPr>
        <w:t>appointmentDate</w:t>
      </w:r>
      <w:proofErr w:type="spellEnd"/>
      <w:r w:rsidRPr="00063AC0">
        <w:rPr>
          <w:rFonts w:ascii="Courier New" w:eastAsia="Times New Roman" w:hAnsi="Courier New" w:cs="Courier New"/>
          <w:color w:val="C77DBB"/>
          <w:sz w:val="20"/>
          <w:szCs w:val="20"/>
          <w:lang w:eastAsia="en-US"/>
        </w:rPr>
        <w:t xml:space="preserve"> </w:t>
      </w:r>
      <w:r w:rsidRPr="00063AC0">
        <w:rPr>
          <w:rFonts w:ascii="Courier New" w:eastAsia="Times New Roman" w:hAnsi="Courier New" w:cs="Courier New"/>
          <w:color w:val="BCBEC4"/>
          <w:sz w:val="20"/>
          <w:szCs w:val="20"/>
          <w:lang w:eastAsia="en-US"/>
        </w:rPr>
        <w:t xml:space="preserve">= </w:t>
      </w:r>
      <w:r w:rsidRPr="00063AC0">
        <w:rPr>
          <w:rFonts w:ascii="Courier New" w:eastAsia="Times New Roman" w:hAnsi="Courier New" w:cs="Courier New"/>
          <w:color w:val="CF8E6D"/>
          <w:sz w:val="20"/>
          <w:szCs w:val="20"/>
          <w:lang w:eastAsia="en-US"/>
        </w:rPr>
        <w:t xml:space="preserve">new </w:t>
      </w:r>
      <w:proofErr w:type="gramStart"/>
      <w:r w:rsidRPr="00063AC0">
        <w:rPr>
          <w:rFonts w:ascii="Courier New" w:eastAsia="Times New Roman" w:hAnsi="Courier New" w:cs="Courier New"/>
          <w:color w:val="BCBEC4"/>
          <w:sz w:val="20"/>
          <w:szCs w:val="20"/>
          <w:lang w:eastAsia="en-US"/>
        </w:rPr>
        <w:t>Date(</w:t>
      </w:r>
      <w:proofErr w:type="gram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String </w:t>
      </w:r>
      <w:proofErr w:type="spellStart"/>
      <w:r w:rsidRPr="00063AC0">
        <w:rPr>
          <w:rFonts w:ascii="Courier New" w:eastAsia="Times New Roman" w:hAnsi="Courier New" w:cs="Courier New"/>
          <w:color w:val="C77DBB"/>
          <w:sz w:val="20"/>
          <w:szCs w:val="20"/>
          <w:lang w:eastAsia="en-US"/>
        </w:rPr>
        <w:t>appointmentDescription</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r>
      <w:r w:rsidRPr="00063AC0">
        <w:rPr>
          <w:rFonts w:ascii="Courier New" w:eastAsia="Times New Roman" w:hAnsi="Courier New" w:cs="Courier New"/>
          <w:color w:val="BCBEC4"/>
          <w:sz w:val="20"/>
          <w:szCs w:val="20"/>
          <w:lang w:eastAsia="en-US"/>
        </w:rPr>
        <w:br/>
        <w:t xml:space="preserve">    </w:t>
      </w:r>
      <w:r w:rsidRPr="00063AC0">
        <w:rPr>
          <w:rFonts w:ascii="Courier New" w:eastAsia="Times New Roman" w:hAnsi="Courier New" w:cs="Courier New"/>
          <w:color w:val="CF8E6D"/>
          <w:sz w:val="20"/>
          <w:szCs w:val="20"/>
          <w:lang w:eastAsia="en-US"/>
        </w:rPr>
        <w:t xml:space="preserve">public </w:t>
      </w:r>
      <w:r w:rsidRPr="00063AC0">
        <w:rPr>
          <w:rFonts w:ascii="Courier New" w:eastAsia="Times New Roman" w:hAnsi="Courier New" w:cs="Courier New"/>
          <w:color w:val="56A8F5"/>
          <w:sz w:val="20"/>
          <w:szCs w:val="20"/>
          <w:lang w:eastAsia="en-US"/>
        </w:rPr>
        <w:t>Appointment</w:t>
      </w:r>
      <w:r w:rsidRPr="00063AC0">
        <w:rPr>
          <w:rFonts w:ascii="Courier New" w:eastAsia="Times New Roman" w:hAnsi="Courier New" w:cs="Courier New"/>
          <w:color w:val="BCBEC4"/>
          <w:sz w:val="20"/>
          <w:szCs w:val="20"/>
          <w:lang w:eastAsia="en-US"/>
        </w:rPr>
        <w:t xml:space="preserve">(String </w:t>
      </w:r>
      <w:proofErr w:type="spellStart"/>
      <w:r w:rsidRPr="00063AC0">
        <w:rPr>
          <w:rFonts w:ascii="Courier New" w:eastAsia="Times New Roman" w:hAnsi="Courier New" w:cs="Courier New"/>
          <w:color w:val="BCBEC4"/>
          <w:sz w:val="20"/>
          <w:szCs w:val="20"/>
          <w:lang w:eastAsia="en-US"/>
        </w:rPr>
        <w:t>appointmentID</w:t>
      </w:r>
      <w:proofErr w:type="spellEnd"/>
      <w:r w:rsidRPr="00063AC0">
        <w:rPr>
          <w:rFonts w:ascii="Courier New" w:eastAsia="Times New Roman" w:hAnsi="Courier New" w:cs="Courier New"/>
          <w:color w:val="BCBEC4"/>
          <w:sz w:val="20"/>
          <w:szCs w:val="20"/>
          <w:lang w:eastAsia="en-US"/>
        </w:rPr>
        <w:t xml:space="preserve">, Date </w:t>
      </w:r>
      <w:proofErr w:type="spellStart"/>
      <w:r w:rsidRPr="00063AC0">
        <w:rPr>
          <w:rFonts w:ascii="Courier New" w:eastAsia="Times New Roman" w:hAnsi="Courier New" w:cs="Courier New"/>
          <w:color w:val="BCBEC4"/>
          <w:sz w:val="20"/>
          <w:szCs w:val="20"/>
          <w:lang w:eastAsia="en-US"/>
        </w:rPr>
        <w:t>appointmentDate</w:t>
      </w:r>
      <w:proofErr w:type="spellEnd"/>
      <w:r w:rsidRPr="00063AC0">
        <w:rPr>
          <w:rFonts w:ascii="Courier New" w:eastAsia="Times New Roman" w:hAnsi="Courier New" w:cs="Courier New"/>
          <w:color w:val="BCBEC4"/>
          <w:sz w:val="20"/>
          <w:szCs w:val="20"/>
          <w:lang w:eastAsia="en-US"/>
        </w:rPr>
        <w:t xml:space="preserve">, String </w:t>
      </w:r>
      <w:proofErr w:type="spellStart"/>
      <w:r w:rsidRPr="00063AC0">
        <w:rPr>
          <w:rFonts w:ascii="Courier New" w:eastAsia="Times New Roman" w:hAnsi="Courier New" w:cs="Courier New"/>
          <w:color w:val="BCBEC4"/>
          <w:sz w:val="20"/>
          <w:szCs w:val="20"/>
          <w:lang w:eastAsia="en-US"/>
        </w:rPr>
        <w:t>appointmentDescription</w:t>
      </w:r>
      <w:proofErr w:type="spellEnd"/>
      <w:r w:rsidRPr="00063AC0">
        <w:rPr>
          <w:rFonts w:ascii="Courier New" w:eastAsia="Times New Roman" w:hAnsi="Courier New" w:cs="Courier New"/>
          <w:color w:val="BCBEC4"/>
          <w:sz w:val="20"/>
          <w:szCs w:val="20"/>
          <w:lang w:eastAsia="en-US"/>
        </w:rPr>
        <w:t>) {</w:t>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CF8E6D"/>
          <w:sz w:val="20"/>
          <w:szCs w:val="20"/>
          <w:lang w:eastAsia="en-US"/>
        </w:rPr>
        <w:t>this</w:t>
      </w:r>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C77DBB"/>
          <w:sz w:val="20"/>
          <w:szCs w:val="20"/>
          <w:lang w:eastAsia="en-US"/>
        </w:rPr>
        <w:t>appointmentID</w:t>
      </w:r>
      <w:proofErr w:type="spellEnd"/>
      <w:r w:rsidRPr="00063AC0">
        <w:rPr>
          <w:rFonts w:ascii="Courier New" w:eastAsia="Times New Roman" w:hAnsi="Courier New" w:cs="Courier New"/>
          <w:color w:val="C77DBB"/>
          <w:sz w:val="20"/>
          <w:szCs w:val="20"/>
          <w:lang w:eastAsia="en-US"/>
        </w:rPr>
        <w:t xml:space="preserve"> </w:t>
      </w:r>
      <w:r w:rsidRPr="00063AC0">
        <w:rPr>
          <w:rFonts w:ascii="Courier New" w:eastAsia="Times New Roman" w:hAnsi="Courier New" w:cs="Courier New"/>
          <w:color w:val="BCBEC4"/>
          <w:sz w:val="20"/>
          <w:szCs w:val="20"/>
          <w:lang w:eastAsia="en-US"/>
        </w:rPr>
        <w:t xml:space="preserve">= </w:t>
      </w:r>
      <w:proofErr w:type="spellStart"/>
      <w:r w:rsidRPr="00063AC0">
        <w:rPr>
          <w:rFonts w:ascii="Courier New" w:eastAsia="Times New Roman" w:hAnsi="Courier New" w:cs="Courier New"/>
          <w:color w:val="BCBEC4"/>
          <w:sz w:val="20"/>
          <w:szCs w:val="20"/>
          <w:lang w:eastAsia="en-US"/>
        </w:rPr>
        <w:t>appointmentID</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CF8E6D"/>
          <w:sz w:val="20"/>
          <w:szCs w:val="20"/>
          <w:lang w:eastAsia="en-US"/>
        </w:rPr>
        <w:t>this</w:t>
      </w:r>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C77DBB"/>
          <w:sz w:val="20"/>
          <w:szCs w:val="20"/>
          <w:lang w:eastAsia="en-US"/>
        </w:rPr>
        <w:t>appointmentDate</w:t>
      </w:r>
      <w:proofErr w:type="spellEnd"/>
      <w:r w:rsidRPr="00063AC0">
        <w:rPr>
          <w:rFonts w:ascii="Courier New" w:eastAsia="Times New Roman" w:hAnsi="Courier New" w:cs="Courier New"/>
          <w:color w:val="C77DBB"/>
          <w:sz w:val="20"/>
          <w:szCs w:val="20"/>
          <w:lang w:eastAsia="en-US"/>
        </w:rPr>
        <w:t xml:space="preserve"> </w:t>
      </w:r>
      <w:r w:rsidRPr="00063AC0">
        <w:rPr>
          <w:rFonts w:ascii="Courier New" w:eastAsia="Times New Roman" w:hAnsi="Courier New" w:cs="Courier New"/>
          <w:color w:val="BCBEC4"/>
          <w:sz w:val="20"/>
          <w:szCs w:val="20"/>
          <w:lang w:eastAsia="en-US"/>
        </w:rPr>
        <w:t xml:space="preserve">= </w:t>
      </w:r>
      <w:proofErr w:type="spellStart"/>
      <w:r w:rsidRPr="00063AC0">
        <w:rPr>
          <w:rFonts w:ascii="Courier New" w:eastAsia="Times New Roman" w:hAnsi="Courier New" w:cs="Courier New"/>
          <w:color w:val="BCBEC4"/>
          <w:sz w:val="20"/>
          <w:szCs w:val="20"/>
          <w:lang w:eastAsia="en-US"/>
        </w:rPr>
        <w:t>appointmentDate</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CF8E6D"/>
          <w:sz w:val="20"/>
          <w:szCs w:val="20"/>
          <w:lang w:eastAsia="en-US"/>
        </w:rPr>
        <w:t>this</w:t>
      </w:r>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C77DBB"/>
          <w:sz w:val="20"/>
          <w:szCs w:val="20"/>
          <w:lang w:eastAsia="en-US"/>
        </w:rPr>
        <w:t>appointmentDescription</w:t>
      </w:r>
      <w:proofErr w:type="spellEnd"/>
      <w:r w:rsidRPr="00063AC0">
        <w:rPr>
          <w:rFonts w:ascii="Courier New" w:eastAsia="Times New Roman" w:hAnsi="Courier New" w:cs="Courier New"/>
          <w:color w:val="C77DBB"/>
          <w:sz w:val="20"/>
          <w:szCs w:val="20"/>
          <w:lang w:eastAsia="en-US"/>
        </w:rPr>
        <w:t xml:space="preserve"> </w:t>
      </w:r>
      <w:r w:rsidRPr="00063AC0">
        <w:rPr>
          <w:rFonts w:ascii="Courier New" w:eastAsia="Times New Roman" w:hAnsi="Courier New" w:cs="Courier New"/>
          <w:color w:val="BCBEC4"/>
          <w:sz w:val="20"/>
          <w:szCs w:val="20"/>
          <w:lang w:eastAsia="en-US"/>
        </w:rPr>
        <w:t xml:space="preserve">= </w:t>
      </w:r>
      <w:proofErr w:type="spellStart"/>
      <w:r w:rsidRPr="00063AC0">
        <w:rPr>
          <w:rFonts w:ascii="Courier New" w:eastAsia="Times New Roman" w:hAnsi="Courier New" w:cs="Courier New"/>
          <w:color w:val="BCBEC4"/>
          <w:sz w:val="20"/>
          <w:szCs w:val="20"/>
          <w:lang w:eastAsia="en-US"/>
        </w:rPr>
        <w:t>appointmentDescription</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r>
      <w:r w:rsidRPr="00063AC0">
        <w:rPr>
          <w:rFonts w:ascii="Courier New" w:eastAsia="Times New Roman" w:hAnsi="Courier New" w:cs="Courier New"/>
          <w:color w:val="BCBEC4"/>
          <w:sz w:val="20"/>
          <w:szCs w:val="20"/>
          <w:lang w:eastAsia="en-US"/>
        </w:rPr>
        <w:br/>
      </w:r>
      <w:r w:rsidRPr="00063AC0">
        <w:rPr>
          <w:rFonts w:ascii="Courier New" w:eastAsia="Times New Roman" w:hAnsi="Courier New" w:cs="Courier New"/>
          <w:color w:val="BCBEC4"/>
          <w:sz w:val="20"/>
          <w:szCs w:val="20"/>
          <w:lang w:eastAsia="en-US"/>
        </w:rPr>
        <w:lastRenderedPageBreak/>
        <w:t xml:space="preserve">        </w:t>
      </w:r>
      <w:proofErr w:type="spellStart"/>
      <w:r w:rsidRPr="00063AC0">
        <w:rPr>
          <w:rFonts w:ascii="Courier New" w:eastAsia="Times New Roman" w:hAnsi="Courier New" w:cs="Courier New"/>
          <w:color w:val="BCBEC4"/>
          <w:sz w:val="20"/>
          <w:szCs w:val="20"/>
          <w:lang w:eastAsia="en-US"/>
        </w:rPr>
        <w:t>verifyAppointmentID</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BCBEC4"/>
          <w:sz w:val="20"/>
          <w:szCs w:val="20"/>
          <w:lang w:eastAsia="en-US"/>
        </w:rPr>
        <w:t>verifyAppointmentDate</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BCBEC4"/>
          <w:sz w:val="20"/>
          <w:szCs w:val="20"/>
          <w:lang w:eastAsia="en-US"/>
        </w:rPr>
        <w:t>verifyAppointmentDescription</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w:t>
      </w:r>
    </w:p>
    <w:p w14:paraId="733D1EC2" w14:textId="77777777" w:rsidR="00063AC0" w:rsidRDefault="00063AC0" w:rsidP="00EE56B6">
      <w:pPr>
        <w:ind w:firstLine="0"/>
      </w:pPr>
    </w:p>
    <w:p w14:paraId="6E43B833" w14:textId="4A45E3EE" w:rsidR="00EE56B6" w:rsidRDefault="00EE56B6" w:rsidP="00EE56B6">
      <w:pPr>
        <w:ind w:firstLine="0"/>
      </w:pPr>
      <w:r>
        <w:t xml:space="preserve">The above code snippet shows </w:t>
      </w:r>
      <w:r w:rsidR="00063AC0">
        <w:t xml:space="preserve">the ‘Contact,’ ‘Task,’ and ‘Appointment’ </w:t>
      </w:r>
      <w:r>
        <w:t>object</w:t>
      </w:r>
      <w:r w:rsidR="00063AC0">
        <w:t>s</w:t>
      </w:r>
      <w:r>
        <w:t xml:space="preserve"> with the attributes that comprise a contact</w:t>
      </w:r>
      <w:r w:rsidR="00063AC0">
        <w:t>, task, or appointment, the behaviors used to verify each piece of data,</w:t>
      </w:r>
      <w:r>
        <w:t xml:space="preserve"> and a getter that retrieves th</w:t>
      </w:r>
      <w:r w:rsidR="00063AC0">
        <w:t>eir unique ID</w:t>
      </w:r>
      <w:r>
        <w:t>. Anyone looking at the code automatically knows what each function does because of the clear and concise nomenclature used throughout the project.</w:t>
      </w:r>
    </w:p>
    <w:p w14:paraId="36FE7949" w14:textId="6534A206" w:rsidR="00EE56B6" w:rsidRDefault="00EE56B6" w:rsidP="00EE56B6">
      <w:r>
        <w:t xml:space="preserve">The primary strategy I used to make my code efficient is to store multiple, unique objects using a hash map of contacts or tasks. Hash maps have a speed of </w:t>
      </w:r>
      <w:proofErr w:type="gramStart"/>
      <w:r>
        <w:t>O(</w:t>
      </w:r>
      <w:proofErr w:type="gramEnd"/>
      <w:r>
        <w:t>1), meaning no matter the number of tasks or objects stored inside the hash map, each element can be instantly retrieved using the key</w:t>
      </w:r>
      <w:r w:rsidR="00290771">
        <w:t xml:space="preserve"> (</w:t>
      </w:r>
      <w:proofErr w:type="spellStart"/>
      <w:r w:rsidR="00CE74E7">
        <w:t>Wengrow</w:t>
      </w:r>
      <w:proofErr w:type="spellEnd"/>
      <w:r w:rsidR="00CE74E7">
        <w:t>, 2020)</w:t>
      </w:r>
      <w:r>
        <w:t>. In the Contact</w:t>
      </w:r>
      <w:r w:rsidR="00063AC0">
        <w:t xml:space="preserve">, Task, and Appointment </w:t>
      </w:r>
      <w:r>
        <w:t xml:space="preserve">services, the key is the </w:t>
      </w:r>
      <w:proofErr w:type="spellStart"/>
      <w:r>
        <w:t>uniqueID</w:t>
      </w:r>
      <w:proofErr w:type="spellEnd"/>
      <w:r>
        <w:t>, which retrieves the values: the attributes comprising each object.</w:t>
      </w:r>
    </w:p>
    <w:p w14:paraId="66E21B65" w14:textId="77777777" w:rsidR="00063AC0" w:rsidRPr="00063AC0" w:rsidRDefault="00063AC0" w:rsidP="00063AC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BCBEC4"/>
          <w:sz w:val="20"/>
          <w:szCs w:val="20"/>
          <w:lang w:eastAsia="en-US"/>
        </w:rPr>
      </w:pPr>
      <w:r w:rsidRPr="00063AC0">
        <w:rPr>
          <w:rFonts w:ascii="Courier New" w:eastAsia="Times New Roman" w:hAnsi="Courier New" w:cs="Courier New"/>
          <w:color w:val="BCBEC4"/>
          <w:sz w:val="20"/>
          <w:szCs w:val="20"/>
          <w:lang w:eastAsia="en-US"/>
        </w:rPr>
        <w:t xml:space="preserve">HashMap&lt;String, Task&gt; </w:t>
      </w:r>
      <w:proofErr w:type="spellStart"/>
      <w:r w:rsidRPr="00063AC0">
        <w:rPr>
          <w:rFonts w:ascii="Courier New" w:eastAsia="Times New Roman" w:hAnsi="Courier New" w:cs="Courier New"/>
          <w:color w:val="C77DBB"/>
          <w:sz w:val="20"/>
          <w:szCs w:val="20"/>
          <w:lang w:eastAsia="en-US"/>
        </w:rPr>
        <w:t>taskList</w:t>
      </w:r>
      <w:proofErr w:type="spellEnd"/>
      <w:r w:rsidRPr="00063AC0">
        <w:rPr>
          <w:rFonts w:ascii="Courier New" w:eastAsia="Times New Roman" w:hAnsi="Courier New" w:cs="Courier New"/>
          <w:color w:val="C77DBB"/>
          <w:sz w:val="20"/>
          <w:szCs w:val="20"/>
          <w:lang w:eastAsia="en-US"/>
        </w:rPr>
        <w:t xml:space="preserve"> </w:t>
      </w:r>
      <w:r w:rsidRPr="00063AC0">
        <w:rPr>
          <w:rFonts w:ascii="Courier New" w:eastAsia="Times New Roman" w:hAnsi="Courier New" w:cs="Courier New"/>
          <w:color w:val="BCBEC4"/>
          <w:sz w:val="20"/>
          <w:szCs w:val="20"/>
          <w:lang w:eastAsia="en-US"/>
        </w:rPr>
        <w:t xml:space="preserve">= </w:t>
      </w:r>
      <w:r w:rsidRPr="00063AC0">
        <w:rPr>
          <w:rFonts w:ascii="Courier New" w:eastAsia="Times New Roman" w:hAnsi="Courier New" w:cs="Courier New"/>
          <w:color w:val="CF8E6D"/>
          <w:sz w:val="20"/>
          <w:szCs w:val="20"/>
          <w:lang w:eastAsia="en-US"/>
        </w:rPr>
        <w:t xml:space="preserve">new </w:t>
      </w:r>
      <w:r w:rsidRPr="00063AC0">
        <w:rPr>
          <w:rFonts w:ascii="Courier New" w:eastAsia="Times New Roman" w:hAnsi="Courier New" w:cs="Courier New"/>
          <w:color w:val="BCBEC4"/>
          <w:sz w:val="20"/>
          <w:szCs w:val="20"/>
          <w:lang w:eastAsia="en-US"/>
        </w:rPr>
        <w:t>HashMap&lt;</w:t>
      </w:r>
      <w:proofErr w:type="gramStart"/>
      <w:r w:rsidRPr="00063AC0">
        <w:rPr>
          <w:rFonts w:ascii="Courier New" w:eastAsia="Times New Roman" w:hAnsi="Courier New" w:cs="Courier New"/>
          <w:color w:val="BCBEC4"/>
          <w:sz w:val="20"/>
          <w:szCs w:val="20"/>
          <w:lang w:eastAsia="en-US"/>
        </w:rPr>
        <w:t>&gt;(</w:t>
      </w:r>
      <w:proofErr w:type="gramEnd"/>
      <w:r w:rsidRPr="00063AC0">
        <w:rPr>
          <w:rFonts w:ascii="Courier New" w:eastAsia="Times New Roman" w:hAnsi="Courier New" w:cs="Courier New"/>
          <w:color w:val="BCBEC4"/>
          <w:sz w:val="20"/>
          <w:szCs w:val="20"/>
          <w:lang w:eastAsia="en-US"/>
        </w:rPr>
        <w:t>);</w:t>
      </w:r>
    </w:p>
    <w:p w14:paraId="4B9B6399" w14:textId="77777777" w:rsidR="00EE56B6" w:rsidRDefault="00EE56B6" w:rsidP="00EE56B6">
      <w:pPr>
        <w:ind w:firstLine="0"/>
      </w:pPr>
    </w:p>
    <w:p w14:paraId="2348C3D1" w14:textId="6DF112E5" w:rsidR="00EE56B6" w:rsidRDefault="00EE56B6" w:rsidP="00EE56B6">
      <w:pPr>
        <w:ind w:firstLine="0"/>
      </w:pPr>
      <w:r>
        <w:t xml:space="preserve">Using a </w:t>
      </w:r>
      <w:proofErr w:type="spellStart"/>
      <w:r>
        <w:t>hashmap</w:t>
      </w:r>
      <w:proofErr w:type="spellEnd"/>
      <w:r>
        <w:t xml:space="preserve"> makes it easy to </w:t>
      </w:r>
      <w:r w:rsidR="00063AC0">
        <w:t>add multiple objects quickly</w:t>
      </w:r>
      <w:r>
        <w:t>, delete a</w:t>
      </w:r>
      <w:r w:rsidR="00063AC0">
        <w:t>n object</w:t>
      </w:r>
      <w:r>
        <w:t>, or find that a</w:t>
      </w:r>
      <w:r w:rsidR="00063AC0">
        <w:t xml:space="preserve">n object </w:t>
      </w:r>
      <w:r>
        <w:t>exists.</w:t>
      </w:r>
    </w:p>
    <w:p w14:paraId="493A2947" w14:textId="77777777" w:rsidR="00063AC0" w:rsidRPr="00063AC0" w:rsidRDefault="00063AC0" w:rsidP="00063AC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BCBEC4"/>
          <w:sz w:val="20"/>
          <w:szCs w:val="20"/>
          <w:lang w:eastAsia="en-US"/>
        </w:rPr>
      </w:pPr>
      <w:r w:rsidRPr="00063AC0">
        <w:rPr>
          <w:rFonts w:ascii="Courier New" w:eastAsia="Times New Roman" w:hAnsi="Courier New" w:cs="Courier New"/>
          <w:color w:val="CF8E6D"/>
          <w:sz w:val="20"/>
          <w:szCs w:val="20"/>
          <w:lang w:eastAsia="en-US"/>
        </w:rPr>
        <w:t xml:space="preserve">public void </w:t>
      </w:r>
      <w:proofErr w:type="spellStart"/>
      <w:proofErr w:type="gramStart"/>
      <w:r w:rsidRPr="00063AC0">
        <w:rPr>
          <w:rFonts w:ascii="Courier New" w:eastAsia="Times New Roman" w:hAnsi="Courier New" w:cs="Courier New"/>
          <w:color w:val="56A8F5"/>
          <w:sz w:val="20"/>
          <w:szCs w:val="20"/>
          <w:lang w:eastAsia="en-US"/>
        </w:rPr>
        <w:t>addTask</w:t>
      </w:r>
      <w:proofErr w:type="spellEnd"/>
      <w:r w:rsidRPr="00063AC0">
        <w:rPr>
          <w:rFonts w:ascii="Courier New" w:eastAsia="Times New Roman" w:hAnsi="Courier New" w:cs="Courier New"/>
          <w:color w:val="BCBEC4"/>
          <w:sz w:val="20"/>
          <w:szCs w:val="20"/>
          <w:lang w:eastAsia="en-US"/>
        </w:rPr>
        <w:t>(</w:t>
      </w:r>
      <w:proofErr w:type="gramEnd"/>
      <w:r w:rsidRPr="00063AC0">
        <w:rPr>
          <w:rFonts w:ascii="Courier New" w:eastAsia="Times New Roman" w:hAnsi="Courier New" w:cs="Courier New"/>
          <w:color w:val="BCBEC4"/>
          <w:sz w:val="20"/>
          <w:szCs w:val="20"/>
          <w:lang w:eastAsia="en-US"/>
        </w:rPr>
        <w:t xml:space="preserve">String </w:t>
      </w:r>
      <w:proofErr w:type="spellStart"/>
      <w:r w:rsidRPr="00063AC0">
        <w:rPr>
          <w:rFonts w:ascii="Courier New" w:eastAsia="Times New Roman" w:hAnsi="Courier New" w:cs="Courier New"/>
          <w:color w:val="BCBEC4"/>
          <w:sz w:val="20"/>
          <w:szCs w:val="20"/>
          <w:lang w:eastAsia="en-US"/>
        </w:rPr>
        <w:t>taskName</w:t>
      </w:r>
      <w:proofErr w:type="spellEnd"/>
      <w:r w:rsidRPr="00063AC0">
        <w:rPr>
          <w:rFonts w:ascii="Courier New" w:eastAsia="Times New Roman" w:hAnsi="Courier New" w:cs="Courier New"/>
          <w:color w:val="BCBEC4"/>
          <w:sz w:val="20"/>
          <w:szCs w:val="20"/>
          <w:lang w:eastAsia="en-US"/>
        </w:rPr>
        <w:t xml:space="preserve">, String </w:t>
      </w:r>
      <w:proofErr w:type="spellStart"/>
      <w:r w:rsidRPr="00063AC0">
        <w:rPr>
          <w:rFonts w:ascii="Courier New" w:eastAsia="Times New Roman" w:hAnsi="Courier New" w:cs="Courier New"/>
          <w:color w:val="BCBEC4"/>
          <w:sz w:val="20"/>
          <w:szCs w:val="20"/>
          <w:lang w:eastAsia="en-US"/>
        </w:rPr>
        <w:t>taskDescription</w:t>
      </w:r>
      <w:proofErr w:type="spellEnd"/>
      <w:r w:rsidRPr="00063AC0">
        <w:rPr>
          <w:rFonts w:ascii="Courier New" w:eastAsia="Times New Roman" w:hAnsi="Courier New" w:cs="Courier New"/>
          <w:color w:val="BCBEC4"/>
          <w:sz w:val="20"/>
          <w:szCs w:val="20"/>
          <w:lang w:eastAsia="en-US"/>
        </w:rPr>
        <w:t>) {</w:t>
      </w:r>
      <w:r w:rsidRPr="00063AC0">
        <w:rPr>
          <w:rFonts w:ascii="Courier New" w:eastAsia="Times New Roman" w:hAnsi="Courier New" w:cs="Courier New"/>
          <w:color w:val="BCBEC4"/>
          <w:sz w:val="20"/>
          <w:szCs w:val="20"/>
          <w:lang w:eastAsia="en-US"/>
        </w:rPr>
        <w:br/>
        <w:t xml:space="preserve">    String </w:t>
      </w:r>
      <w:proofErr w:type="spellStart"/>
      <w:r w:rsidRPr="00063AC0">
        <w:rPr>
          <w:rFonts w:ascii="Courier New" w:eastAsia="Times New Roman" w:hAnsi="Courier New" w:cs="Courier New"/>
          <w:color w:val="BCBEC4"/>
          <w:sz w:val="20"/>
          <w:szCs w:val="20"/>
          <w:lang w:eastAsia="en-US"/>
        </w:rPr>
        <w:t>taskID</w:t>
      </w:r>
      <w:proofErr w:type="spellEnd"/>
      <w:r w:rsidRPr="00063AC0">
        <w:rPr>
          <w:rFonts w:ascii="Courier New" w:eastAsia="Times New Roman" w:hAnsi="Courier New" w:cs="Courier New"/>
          <w:color w:val="BCBEC4"/>
          <w:sz w:val="20"/>
          <w:szCs w:val="20"/>
          <w:lang w:eastAsia="en-US"/>
        </w:rPr>
        <w:t xml:space="preserve"> = </w:t>
      </w:r>
      <w:proofErr w:type="spellStart"/>
      <w:r w:rsidRPr="00063AC0">
        <w:rPr>
          <w:rFonts w:ascii="Courier New" w:eastAsia="Times New Roman" w:hAnsi="Courier New" w:cs="Courier New"/>
          <w:color w:val="BCBEC4"/>
          <w:sz w:val="20"/>
          <w:szCs w:val="20"/>
          <w:lang w:eastAsia="en-US"/>
        </w:rPr>
        <w:t>getHash</w:t>
      </w:r>
      <w:proofErr w:type="spellEnd"/>
      <w:r w:rsidRPr="00063AC0">
        <w:rPr>
          <w:rFonts w:ascii="Courier New" w:eastAsia="Times New Roman" w:hAnsi="Courier New" w:cs="Courier New"/>
          <w:color w:val="BCBEC4"/>
          <w:sz w:val="20"/>
          <w:szCs w:val="20"/>
          <w:lang w:eastAsia="en-US"/>
        </w:rPr>
        <w:t>(</w:t>
      </w:r>
      <w:proofErr w:type="spellStart"/>
      <w:r w:rsidRPr="00063AC0">
        <w:rPr>
          <w:rFonts w:ascii="Courier New" w:eastAsia="Times New Roman" w:hAnsi="Courier New" w:cs="Courier New"/>
          <w:color w:val="BCBEC4"/>
          <w:sz w:val="20"/>
          <w:szCs w:val="20"/>
          <w:lang w:eastAsia="en-US"/>
        </w:rPr>
        <w:t>taskName</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Task </w:t>
      </w:r>
      <w:proofErr w:type="spellStart"/>
      <w:r w:rsidRPr="00063AC0">
        <w:rPr>
          <w:rFonts w:ascii="Courier New" w:eastAsia="Times New Roman" w:hAnsi="Courier New" w:cs="Courier New"/>
          <w:color w:val="BCBEC4"/>
          <w:sz w:val="20"/>
          <w:szCs w:val="20"/>
          <w:lang w:eastAsia="en-US"/>
        </w:rPr>
        <w:t>task</w:t>
      </w:r>
      <w:proofErr w:type="spellEnd"/>
      <w:r w:rsidRPr="00063AC0">
        <w:rPr>
          <w:rFonts w:ascii="Courier New" w:eastAsia="Times New Roman" w:hAnsi="Courier New" w:cs="Courier New"/>
          <w:color w:val="BCBEC4"/>
          <w:sz w:val="20"/>
          <w:szCs w:val="20"/>
          <w:lang w:eastAsia="en-US"/>
        </w:rPr>
        <w:t xml:space="preserve"> = </w:t>
      </w:r>
      <w:r w:rsidRPr="00063AC0">
        <w:rPr>
          <w:rFonts w:ascii="Courier New" w:eastAsia="Times New Roman" w:hAnsi="Courier New" w:cs="Courier New"/>
          <w:color w:val="CF8E6D"/>
          <w:sz w:val="20"/>
          <w:szCs w:val="20"/>
          <w:lang w:eastAsia="en-US"/>
        </w:rPr>
        <w:t xml:space="preserve">new </w:t>
      </w:r>
      <w:r w:rsidRPr="00063AC0">
        <w:rPr>
          <w:rFonts w:ascii="Courier New" w:eastAsia="Times New Roman" w:hAnsi="Courier New" w:cs="Courier New"/>
          <w:color w:val="BCBEC4"/>
          <w:sz w:val="20"/>
          <w:szCs w:val="20"/>
          <w:lang w:eastAsia="en-US"/>
        </w:rPr>
        <w:t>Task(</w:t>
      </w:r>
      <w:proofErr w:type="spellStart"/>
      <w:r w:rsidRPr="00063AC0">
        <w:rPr>
          <w:rFonts w:ascii="Courier New" w:eastAsia="Times New Roman" w:hAnsi="Courier New" w:cs="Courier New"/>
          <w:color w:val="BCBEC4"/>
          <w:sz w:val="20"/>
          <w:szCs w:val="20"/>
          <w:lang w:eastAsia="en-US"/>
        </w:rPr>
        <w:t>taskID</w:t>
      </w:r>
      <w:proofErr w:type="spellEnd"/>
      <w:r w:rsidRPr="00063AC0">
        <w:rPr>
          <w:rFonts w:ascii="Courier New" w:eastAsia="Times New Roman" w:hAnsi="Courier New" w:cs="Courier New"/>
          <w:color w:val="BCBEC4"/>
          <w:sz w:val="20"/>
          <w:szCs w:val="20"/>
          <w:lang w:eastAsia="en-US"/>
        </w:rPr>
        <w:t xml:space="preserve">, </w:t>
      </w:r>
      <w:proofErr w:type="spellStart"/>
      <w:r w:rsidRPr="00063AC0">
        <w:rPr>
          <w:rFonts w:ascii="Courier New" w:eastAsia="Times New Roman" w:hAnsi="Courier New" w:cs="Courier New"/>
          <w:color w:val="BCBEC4"/>
          <w:sz w:val="20"/>
          <w:szCs w:val="20"/>
          <w:lang w:eastAsia="en-US"/>
        </w:rPr>
        <w:t>taskName</w:t>
      </w:r>
      <w:proofErr w:type="spellEnd"/>
      <w:r w:rsidRPr="00063AC0">
        <w:rPr>
          <w:rFonts w:ascii="Courier New" w:eastAsia="Times New Roman" w:hAnsi="Courier New" w:cs="Courier New"/>
          <w:color w:val="BCBEC4"/>
          <w:sz w:val="20"/>
          <w:szCs w:val="20"/>
          <w:lang w:eastAsia="en-US"/>
        </w:rPr>
        <w:t xml:space="preserve">, </w:t>
      </w:r>
      <w:proofErr w:type="spellStart"/>
      <w:r w:rsidRPr="00063AC0">
        <w:rPr>
          <w:rFonts w:ascii="Courier New" w:eastAsia="Times New Roman" w:hAnsi="Courier New" w:cs="Courier New"/>
          <w:color w:val="BCBEC4"/>
          <w:sz w:val="20"/>
          <w:szCs w:val="20"/>
          <w:lang w:eastAsia="en-US"/>
        </w:rPr>
        <w:t>taskDescription</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BCBEC4"/>
          <w:sz w:val="20"/>
          <w:szCs w:val="20"/>
          <w:lang w:eastAsia="en-US"/>
        </w:rPr>
        <w:t>checkExistingTask</w:t>
      </w:r>
      <w:proofErr w:type="spellEnd"/>
      <w:r w:rsidRPr="00063AC0">
        <w:rPr>
          <w:rFonts w:ascii="Courier New" w:eastAsia="Times New Roman" w:hAnsi="Courier New" w:cs="Courier New"/>
          <w:color w:val="BCBEC4"/>
          <w:sz w:val="20"/>
          <w:szCs w:val="20"/>
          <w:lang w:eastAsia="en-US"/>
        </w:rPr>
        <w:t>(</w:t>
      </w:r>
      <w:proofErr w:type="spellStart"/>
      <w:r w:rsidRPr="00063AC0">
        <w:rPr>
          <w:rFonts w:ascii="Courier New" w:eastAsia="Times New Roman" w:hAnsi="Courier New" w:cs="Courier New"/>
          <w:color w:val="BCBEC4"/>
          <w:sz w:val="20"/>
          <w:szCs w:val="20"/>
          <w:lang w:eastAsia="en-US"/>
        </w:rPr>
        <w:t>task.getTaskID</w:t>
      </w:r>
      <w:proofErr w:type="spellEnd"/>
      <w:r w:rsidRPr="00063AC0">
        <w:rPr>
          <w:rFonts w:ascii="Courier New" w:eastAsia="Times New Roman" w:hAnsi="Courier New" w:cs="Courier New"/>
          <w:color w:val="BCBEC4"/>
          <w:sz w:val="20"/>
          <w:szCs w:val="20"/>
          <w:lang w:eastAsia="en-US"/>
        </w:rPr>
        <w:t>());</w:t>
      </w:r>
      <w:r w:rsidRPr="00063AC0">
        <w:rPr>
          <w:rFonts w:ascii="Courier New" w:eastAsia="Times New Roman" w:hAnsi="Courier New" w:cs="Courier New"/>
          <w:color w:val="BCBEC4"/>
          <w:sz w:val="20"/>
          <w:szCs w:val="20"/>
          <w:lang w:eastAsia="en-US"/>
        </w:rPr>
        <w:br/>
        <w:t xml:space="preserve">    </w:t>
      </w:r>
      <w:proofErr w:type="spellStart"/>
      <w:r w:rsidRPr="00063AC0">
        <w:rPr>
          <w:rFonts w:ascii="Courier New" w:eastAsia="Times New Roman" w:hAnsi="Courier New" w:cs="Courier New"/>
          <w:color w:val="C77DBB"/>
          <w:sz w:val="20"/>
          <w:szCs w:val="20"/>
          <w:lang w:eastAsia="en-US"/>
        </w:rPr>
        <w:t>taskList</w:t>
      </w:r>
      <w:r w:rsidRPr="00063AC0">
        <w:rPr>
          <w:rFonts w:ascii="Courier New" w:eastAsia="Times New Roman" w:hAnsi="Courier New" w:cs="Courier New"/>
          <w:color w:val="BCBEC4"/>
          <w:sz w:val="20"/>
          <w:szCs w:val="20"/>
          <w:lang w:eastAsia="en-US"/>
        </w:rPr>
        <w:t>.put</w:t>
      </w:r>
      <w:proofErr w:type="spellEnd"/>
      <w:r w:rsidRPr="00063AC0">
        <w:rPr>
          <w:rFonts w:ascii="Courier New" w:eastAsia="Times New Roman" w:hAnsi="Courier New" w:cs="Courier New"/>
          <w:color w:val="BCBEC4"/>
          <w:sz w:val="20"/>
          <w:szCs w:val="20"/>
          <w:lang w:eastAsia="en-US"/>
        </w:rPr>
        <w:t>(</w:t>
      </w:r>
      <w:proofErr w:type="spellStart"/>
      <w:r w:rsidRPr="00063AC0">
        <w:rPr>
          <w:rFonts w:ascii="Courier New" w:eastAsia="Times New Roman" w:hAnsi="Courier New" w:cs="Courier New"/>
          <w:color w:val="BCBEC4"/>
          <w:sz w:val="20"/>
          <w:szCs w:val="20"/>
          <w:lang w:eastAsia="en-US"/>
        </w:rPr>
        <w:t>taskID</w:t>
      </w:r>
      <w:proofErr w:type="spellEnd"/>
      <w:r w:rsidRPr="00063AC0">
        <w:rPr>
          <w:rFonts w:ascii="Courier New" w:eastAsia="Times New Roman" w:hAnsi="Courier New" w:cs="Courier New"/>
          <w:color w:val="BCBEC4"/>
          <w:sz w:val="20"/>
          <w:szCs w:val="20"/>
          <w:lang w:eastAsia="en-US"/>
        </w:rPr>
        <w:t>, task);</w:t>
      </w:r>
      <w:r w:rsidRPr="00063AC0">
        <w:rPr>
          <w:rFonts w:ascii="Courier New" w:eastAsia="Times New Roman" w:hAnsi="Courier New" w:cs="Courier New"/>
          <w:color w:val="BCBEC4"/>
          <w:sz w:val="20"/>
          <w:szCs w:val="20"/>
          <w:lang w:eastAsia="en-US"/>
        </w:rPr>
        <w:br/>
        <w:t>}</w:t>
      </w:r>
    </w:p>
    <w:p w14:paraId="0AECBF7C" w14:textId="77777777" w:rsidR="00EE56B6" w:rsidRPr="00EE56B6" w:rsidRDefault="00EE56B6" w:rsidP="00F10453">
      <w:pPr>
        <w:ind w:firstLine="0"/>
        <w:rPr>
          <w:b/>
          <w:bCs/>
        </w:rPr>
      </w:pPr>
    </w:p>
    <w:p w14:paraId="1210CFAB" w14:textId="24124725" w:rsidR="00EE56B6" w:rsidRPr="00EE56B6" w:rsidRDefault="00EE56B6" w:rsidP="00EE56B6">
      <w:pPr>
        <w:ind w:firstLine="0"/>
        <w:jc w:val="center"/>
        <w:rPr>
          <w:b/>
          <w:bCs/>
        </w:rPr>
      </w:pPr>
      <w:r w:rsidRPr="00EE56B6">
        <w:rPr>
          <w:b/>
          <w:bCs/>
        </w:rPr>
        <w:t>Reflection</w:t>
      </w:r>
    </w:p>
    <w:p w14:paraId="17028030" w14:textId="2EDE6D34" w:rsidR="002D68AD" w:rsidRDefault="00454558" w:rsidP="00EE56B6">
      <w:r>
        <w:t>Developing the ‘</w:t>
      </w:r>
      <w:proofErr w:type="spellStart"/>
      <w:r>
        <w:t>ContactService</w:t>
      </w:r>
      <w:proofErr w:type="spellEnd"/>
      <w:r>
        <w:t>,’ ‘</w:t>
      </w:r>
      <w:proofErr w:type="spellStart"/>
      <w:r>
        <w:t>TaskService</w:t>
      </w:r>
      <w:proofErr w:type="spellEnd"/>
      <w:r>
        <w:t>,’ and ‘</w:t>
      </w:r>
      <w:proofErr w:type="spellStart"/>
      <w:r>
        <w:t>ApplicationService</w:t>
      </w:r>
      <w:proofErr w:type="spellEnd"/>
      <w:r>
        <w:t xml:space="preserve">’ files for the </w:t>
      </w:r>
      <w:r w:rsidR="004113D7">
        <w:t xml:space="preserve">customer’s mobile application </w:t>
      </w:r>
      <w:r w:rsidR="00730E91">
        <w:t xml:space="preserve">required </w:t>
      </w:r>
      <w:r w:rsidR="001C44E8">
        <w:t xml:space="preserve">white-box </w:t>
      </w:r>
      <w:r w:rsidR="007F2D45">
        <w:t>static</w:t>
      </w:r>
      <w:r w:rsidR="00B53D76">
        <w:t xml:space="preserve"> and unit </w:t>
      </w:r>
      <w:r w:rsidR="00D91417">
        <w:t>testing techniques</w:t>
      </w:r>
      <w:r w:rsidR="00B96AE1">
        <w:t xml:space="preserve"> while i</w:t>
      </w:r>
      <w:r w:rsidR="00DB7572">
        <w:t>mplementing requirements</w:t>
      </w:r>
      <w:r w:rsidR="00D91225">
        <w:t xml:space="preserve"> analysis and design to create a test plan.</w:t>
      </w:r>
      <w:r w:rsidR="00B151A4">
        <w:t xml:space="preserve"> </w:t>
      </w:r>
      <w:r w:rsidR="00CD22F8">
        <w:t>The</w:t>
      </w:r>
      <w:r w:rsidR="00161CC7">
        <w:t xml:space="preserve">se are under the </w:t>
      </w:r>
      <w:proofErr w:type="gramStart"/>
      <w:r w:rsidR="00161CC7">
        <w:t>white-</w:t>
      </w:r>
      <w:r w:rsidR="00161CC7">
        <w:lastRenderedPageBreak/>
        <w:t>box</w:t>
      </w:r>
      <w:proofErr w:type="gramEnd"/>
      <w:r w:rsidR="00161CC7">
        <w:t xml:space="preserve"> testing umbrella because</w:t>
      </w:r>
      <w:r w:rsidR="00CD22F8">
        <w:t xml:space="preserve"> my process required </w:t>
      </w:r>
      <w:r w:rsidR="008879D4">
        <w:t xml:space="preserve">testing code whose inner workings were </w:t>
      </w:r>
      <w:r w:rsidR="002A76D5">
        <w:t>familiar</w:t>
      </w:r>
      <w:r w:rsidR="00161CC7">
        <w:t xml:space="preserve"> to me.</w:t>
      </w:r>
      <w:r w:rsidR="002A76D5">
        <w:t xml:space="preserve"> </w:t>
      </w:r>
      <w:r w:rsidR="00784CE5">
        <w:t xml:space="preserve">Static testing involves analyzing </w:t>
      </w:r>
      <w:r w:rsidR="00361BFD">
        <w:t>requirements</w:t>
      </w:r>
      <w:r w:rsidR="005254CD">
        <w:t xml:space="preserve"> and specifications and</w:t>
      </w:r>
      <w:r w:rsidR="00361BFD">
        <w:t xml:space="preserve"> reviewing code a</w:t>
      </w:r>
      <w:r w:rsidR="005254CD">
        <w:t>nd documentation without running the program</w:t>
      </w:r>
      <w:r w:rsidR="003102A4">
        <w:t xml:space="preserve"> (Morgan</w:t>
      </w:r>
      <w:r w:rsidR="00214652">
        <w:t xml:space="preserve"> &amp; Thompson, 2019)</w:t>
      </w:r>
      <w:r w:rsidR="005254CD">
        <w:t xml:space="preserve">. </w:t>
      </w:r>
      <w:r w:rsidR="00C835DC">
        <w:t>I examined each software requirement during the initial requirements analysis stage</w:t>
      </w:r>
      <w:r w:rsidR="00122437">
        <w:t xml:space="preserve"> </w:t>
      </w:r>
      <w:r w:rsidR="00557887">
        <w:t>to resolve any inconsistencies before entering the formal unit testing phase.</w:t>
      </w:r>
      <w:r w:rsidR="00B35CB1">
        <w:t xml:space="preserve"> </w:t>
      </w:r>
      <w:r w:rsidR="00B51EE3">
        <w:t xml:space="preserve">I also </w:t>
      </w:r>
      <w:r w:rsidR="003D61AC">
        <w:t>ensured</w:t>
      </w:r>
      <w:r w:rsidR="00B51EE3">
        <w:t xml:space="preserve"> my ‘Contact,’ ‘Task,’ and ‘Appointment’ objects</w:t>
      </w:r>
      <w:r w:rsidR="003D61AC">
        <w:t xml:space="preserve"> would meet the functional requirements by parsing through my code line-by-line</w:t>
      </w:r>
      <w:r w:rsidR="004C30B2">
        <w:t xml:space="preserve"> in the form of a manual code review. </w:t>
      </w:r>
      <w:r w:rsidR="00B35CB1">
        <w:t>Unit testing consisted of a battery of JUnit5 functions</w:t>
      </w:r>
      <w:r w:rsidR="00893D99">
        <w:t xml:space="preserve"> that tested the smallest </w:t>
      </w:r>
      <w:r w:rsidR="00F20B6A">
        <w:t>components of the code.</w:t>
      </w:r>
      <w:r w:rsidR="00557887">
        <w:t xml:space="preserve"> </w:t>
      </w:r>
      <w:r w:rsidR="00122437">
        <w:t xml:space="preserve">An example of an inconsistency that I needed to resolve during development is </w:t>
      </w:r>
      <w:r w:rsidR="0021117C">
        <w:t>t</w:t>
      </w:r>
      <w:r w:rsidR="009D4C83">
        <w:t>he first requirement of the ‘</w:t>
      </w:r>
      <w:proofErr w:type="spellStart"/>
      <w:r w:rsidR="009D4C83">
        <w:t>ContactService</w:t>
      </w:r>
      <w:proofErr w:type="spellEnd"/>
      <w:r w:rsidR="009D4C83">
        <w:t>’ application:</w:t>
      </w:r>
    </w:p>
    <w:p w14:paraId="62FEB150" w14:textId="3B2E411C" w:rsidR="009D4C83" w:rsidRDefault="009D4C83" w:rsidP="009D4C83">
      <w:pPr>
        <w:ind w:left="720" w:firstLine="0"/>
      </w:pPr>
      <w:r>
        <w:t>“The contact object shall have a required unique Contact ID string that cannot be longer than 10 characters.”</w:t>
      </w:r>
    </w:p>
    <w:p w14:paraId="7ACF5025" w14:textId="3C4D38FA" w:rsidR="009D4C83" w:rsidRDefault="00C81189" w:rsidP="009D4C83">
      <w:pPr>
        <w:ind w:firstLine="0"/>
        <w:rPr>
          <w:rFonts w:cstheme="minorHAnsi"/>
        </w:rPr>
      </w:pPr>
      <w:r>
        <w:rPr>
          <w:rFonts w:cstheme="minorHAnsi"/>
        </w:rPr>
        <w:t xml:space="preserve">The semantics of the requirement to be tested is essential. </w:t>
      </w:r>
      <w:r w:rsidR="00F814D6">
        <w:rPr>
          <w:rFonts w:cstheme="minorHAnsi"/>
        </w:rPr>
        <w:t>A required contact identifier means that one must ensure that a ‘Contact’ object cannot be generated without an</w:t>
      </w:r>
      <w:r w:rsidR="000A3995">
        <w:rPr>
          <w:rFonts w:cstheme="minorHAnsi"/>
        </w:rPr>
        <w:t xml:space="preserve"> ID. The function to test this would be </w:t>
      </w:r>
      <w:r w:rsidR="00B87D40">
        <w:rPr>
          <w:rFonts w:cstheme="minorHAnsi"/>
        </w:rPr>
        <w:t>‘</w:t>
      </w:r>
      <w:proofErr w:type="spellStart"/>
      <w:proofErr w:type="gramStart"/>
      <w:r w:rsidR="00B87D40">
        <w:rPr>
          <w:rFonts w:cstheme="minorHAnsi"/>
        </w:rPr>
        <w:t>testUniqueContactIDNull</w:t>
      </w:r>
      <w:proofErr w:type="spellEnd"/>
      <w:r w:rsidR="00B87D40">
        <w:rPr>
          <w:rFonts w:cstheme="minorHAnsi"/>
        </w:rPr>
        <w:t>(</w:t>
      </w:r>
      <w:proofErr w:type="gramEnd"/>
      <w:r w:rsidR="00B87D40">
        <w:rPr>
          <w:rFonts w:cstheme="minorHAnsi"/>
        </w:rPr>
        <w:t>)’ where</w:t>
      </w:r>
      <w:r w:rsidR="004C4A49">
        <w:rPr>
          <w:rFonts w:cstheme="minorHAnsi"/>
        </w:rPr>
        <w:t xml:space="preserve"> the </w:t>
      </w:r>
      <w:r w:rsidR="00AA0691">
        <w:rPr>
          <w:rFonts w:cstheme="minorHAnsi"/>
        </w:rPr>
        <w:t xml:space="preserve">unit </w:t>
      </w:r>
      <w:r w:rsidR="004C4A49">
        <w:rPr>
          <w:rFonts w:cstheme="minorHAnsi"/>
        </w:rPr>
        <w:t>test ensures that having a null value for the ID results in an exception being thrown:</w:t>
      </w:r>
    </w:p>
    <w:p w14:paraId="36F3267A" w14:textId="77777777" w:rsidR="004C4A49" w:rsidRPr="004C4A49" w:rsidRDefault="004C4A49" w:rsidP="004C4A4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BCBEC4"/>
          <w:sz w:val="20"/>
          <w:szCs w:val="20"/>
          <w:lang w:eastAsia="en-US"/>
        </w:rPr>
      </w:pPr>
      <w:r w:rsidRPr="004C4A49">
        <w:rPr>
          <w:rFonts w:ascii="Courier New" w:eastAsia="Times New Roman" w:hAnsi="Courier New" w:cs="Courier New"/>
          <w:color w:val="B3AE60"/>
          <w:sz w:val="20"/>
          <w:szCs w:val="20"/>
          <w:lang w:eastAsia="en-US"/>
        </w:rPr>
        <w:t>@Test</w:t>
      </w:r>
      <w:r w:rsidRPr="004C4A49">
        <w:rPr>
          <w:rFonts w:ascii="Courier New" w:eastAsia="Times New Roman" w:hAnsi="Courier New" w:cs="Courier New"/>
          <w:color w:val="B3AE60"/>
          <w:sz w:val="20"/>
          <w:szCs w:val="20"/>
          <w:lang w:eastAsia="en-US"/>
        </w:rPr>
        <w:br/>
        <w:t>@</w:t>
      </w:r>
      <w:proofErr w:type="gramStart"/>
      <w:r w:rsidRPr="004C4A49">
        <w:rPr>
          <w:rFonts w:ascii="Courier New" w:eastAsia="Times New Roman" w:hAnsi="Courier New" w:cs="Courier New"/>
          <w:color w:val="B3AE60"/>
          <w:sz w:val="20"/>
          <w:szCs w:val="20"/>
          <w:lang w:eastAsia="en-US"/>
        </w:rPr>
        <w:t>DisplayName</w:t>
      </w:r>
      <w:r w:rsidRPr="004C4A49">
        <w:rPr>
          <w:rFonts w:ascii="Courier New" w:eastAsia="Times New Roman" w:hAnsi="Courier New" w:cs="Courier New"/>
          <w:color w:val="BCBEC4"/>
          <w:sz w:val="20"/>
          <w:szCs w:val="20"/>
          <w:lang w:eastAsia="en-US"/>
        </w:rPr>
        <w:t>(</w:t>
      </w:r>
      <w:proofErr w:type="gramEnd"/>
      <w:r w:rsidRPr="004C4A49">
        <w:rPr>
          <w:rFonts w:ascii="Courier New" w:eastAsia="Times New Roman" w:hAnsi="Courier New" w:cs="Courier New"/>
          <w:color w:val="6AAB73"/>
          <w:sz w:val="20"/>
          <w:szCs w:val="20"/>
          <w:lang w:eastAsia="en-US"/>
        </w:rPr>
        <w:t>"Unique Contact ID should not be NULL"</w:t>
      </w:r>
      <w:r w:rsidRPr="004C4A49">
        <w:rPr>
          <w:rFonts w:ascii="Courier New" w:eastAsia="Times New Roman" w:hAnsi="Courier New" w:cs="Courier New"/>
          <w:color w:val="BCBEC4"/>
          <w:sz w:val="20"/>
          <w:szCs w:val="20"/>
          <w:lang w:eastAsia="en-US"/>
        </w:rPr>
        <w:t>)</w:t>
      </w:r>
      <w:r w:rsidRPr="004C4A49">
        <w:rPr>
          <w:rFonts w:ascii="Courier New" w:eastAsia="Times New Roman" w:hAnsi="Courier New" w:cs="Courier New"/>
          <w:color w:val="BCBEC4"/>
          <w:sz w:val="20"/>
          <w:szCs w:val="20"/>
          <w:lang w:eastAsia="en-US"/>
        </w:rPr>
        <w:br/>
      </w:r>
      <w:r w:rsidRPr="004C4A49">
        <w:rPr>
          <w:rFonts w:ascii="Courier New" w:eastAsia="Times New Roman" w:hAnsi="Courier New" w:cs="Courier New"/>
          <w:color w:val="CF8E6D"/>
          <w:sz w:val="20"/>
          <w:szCs w:val="20"/>
          <w:lang w:eastAsia="en-US"/>
        </w:rPr>
        <w:t xml:space="preserve">public void </w:t>
      </w:r>
      <w:proofErr w:type="spellStart"/>
      <w:r w:rsidRPr="004C4A49">
        <w:rPr>
          <w:rFonts w:ascii="Courier New" w:eastAsia="Times New Roman" w:hAnsi="Courier New" w:cs="Courier New"/>
          <w:color w:val="56A8F5"/>
          <w:sz w:val="20"/>
          <w:szCs w:val="20"/>
          <w:lang w:eastAsia="en-US"/>
        </w:rPr>
        <w:t>testUniqueContactIDNull</w:t>
      </w:r>
      <w:proofErr w:type="spellEnd"/>
      <w:r w:rsidRPr="004C4A49">
        <w:rPr>
          <w:rFonts w:ascii="Courier New" w:eastAsia="Times New Roman" w:hAnsi="Courier New" w:cs="Courier New"/>
          <w:color w:val="BCBEC4"/>
          <w:sz w:val="20"/>
          <w:szCs w:val="20"/>
          <w:lang w:eastAsia="en-US"/>
        </w:rPr>
        <w:t>() {</w:t>
      </w:r>
      <w:r w:rsidRPr="004C4A49">
        <w:rPr>
          <w:rFonts w:ascii="Courier New" w:eastAsia="Times New Roman" w:hAnsi="Courier New" w:cs="Courier New"/>
          <w:color w:val="BCBEC4"/>
          <w:sz w:val="20"/>
          <w:szCs w:val="20"/>
          <w:lang w:eastAsia="en-US"/>
        </w:rPr>
        <w:br/>
        <w:t xml:space="preserve">    </w:t>
      </w:r>
      <w:proofErr w:type="spellStart"/>
      <w:r w:rsidRPr="004C4A49">
        <w:rPr>
          <w:rFonts w:ascii="Courier New" w:eastAsia="Times New Roman" w:hAnsi="Courier New" w:cs="Courier New"/>
          <w:color w:val="BCBEC4"/>
          <w:sz w:val="20"/>
          <w:szCs w:val="20"/>
          <w:lang w:eastAsia="en-US"/>
        </w:rPr>
        <w:t>Assertions.</w:t>
      </w:r>
      <w:r w:rsidRPr="004C4A49">
        <w:rPr>
          <w:rFonts w:ascii="Courier New" w:eastAsia="Times New Roman" w:hAnsi="Courier New" w:cs="Courier New"/>
          <w:i/>
          <w:iCs/>
          <w:color w:val="BCBEC4"/>
          <w:sz w:val="20"/>
          <w:szCs w:val="20"/>
          <w:lang w:eastAsia="en-US"/>
        </w:rPr>
        <w:t>assertThrows</w:t>
      </w:r>
      <w:proofErr w:type="spellEnd"/>
      <w:r w:rsidRPr="004C4A49">
        <w:rPr>
          <w:rFonts w:ascii="Courier New" w:eastAsia="Times New Roman" w:hAnsi="Courier New" w:cs="Courier New"/>
          <w:color w:val="BCBEC4"/>
          <w:sz w:val="20"/>
          <w:szCs w:val="20"/>
          <w:lang w:eastAsia="en-US"/>
        </w:rPr>
        <w:t>(</w:t>
      </w:r>
      <w:proofErr w:type="spellStart"/>
      <w:r w:rsidRPr="004C4A49">
        <w:rPr>
          <w:rFonts w:ascii="Courier New" w:eastAsia="Times New Roman" w:hAnsi="Courier New" w:cs="Courier New"/>
          <w:color w:val="BCBEC4"/>
          <w:sz w:val="20"/>
          <w:szCs w:val="20"/>
          <w:lang w:eastAsia="en-US"/>
        </w:rPr>
        <w:t>RuntimeException.</w:t>
      </w:r>
      <w:r w:rsidRPr="004C4A49">
        <w:rPr>
          <w:rFonts w:ascii="Courier New" w:eastAsia="Times New Roman" w:hAnsi="Courier New" w:cs="Courier New"/>
          <w:color w:val="CF8E6D"/>
          <w:sz w:val="20"/>
          <w:szCs w:val="20"/>
          <w:lang w:eastAsia="en-US"/>
        </w:rPr>
        <w:t>class</w:t>
      </w:r>
      <w:proofErr w:type="spellEnd"/>
      <w:r w:rsidRPr="004C4A49">
        <w:rPr>
          <w:rFonts w:ascii="Courier New" w:eastAsia="Times New Roman" w:hAnsi="Courier New" w:cs="Courier New"/>
          <w:color w:val="BCBEC4"/>
          <w:sz w:val="20"/>
          <w:szCs w:val="20"/>
          <w:lang w:eastAsia="en-US"/>
        </w:rPr>
        <w:t>, () -&gt; {</w:t>
      </w:r>
      <w:r w:rsidRPr="004C4A49">
        <w:rPr>
          <w:rFonts w:ascii="Courier New" w:eastAsia="Times New Roman" w:hAnsi="Courier New" w:cs="Courier New"/>
          <w:color w:val="BCBEC4"/>
          <w:sz w:val="20"/>
          <w:szCs w:val="20"/>
          <w:lang w:eastAsia="en-US"/>
        </w:rPr>
        <w:br/>
        <w:t xml:space="preserve">        </w:t>
      </w:r>
      <w:r w:rsidRPr="004C4A49">
        <w:rPr>
          <w:rFonts w:ascii="Courier New" w:eastAsia="Times New Roman" w:hAnsi="Courier New" w:cs="Courier New"/>
          <w:i/>
          <w:iCs/>
          <w:color w:val="C77DBB"/>
          <w:sz w:val="20"/>
          <w:szCs w:val="20"/>
          <w:lang w:eastAsia="en-US"/>
        </w:rPr>
        <w:t xml:space="preserve">contact </w:t>
      </w:r>
      <w:r w:rsidRPr="004C4A49">
        <w:rPr>
          <w:rFonts w:ascii="Courier New" w:eastAsia="Times New Roman" w:hAnsi="Courier New" w:cs="Courier New"/>
          <w:color w:val="BCBEC4"/>
          <w:sz w:val="20"/>
          <w:szCs w:val="20"/>
          <w:lang w:eastAsia="en-US"/>
        </w:rPr>
        <w:t xml:space="preserve">= </w:t>
      </w:r>
      <w:r w:rsidRPr="004C4A49">
        <w:rPr>
          <w:rFonts w:ascii="Courier New" w:eastAsia="Times New Roman" w:hAnsi="Courier New" w:cs="Courier New"/>
          <w:color w:val="CF8E6D"/>
          <w:sz w:val="20"/>
          <w:szCs w:val="20"/>
          <w:lang w:eastAsia="en-US"/>
        </w:rPr>
        <w:t xml:space="preserve">new </w:t>
      </w:r>
      <w:r w:rsidRPr="004C4A49">
        <w:rPr>
          <w:rFonts w:ascii="Courier New" w:eastAsia="Times New Roman" w:hAnsi="Courier New" w:cs="Courier New"/>
          <w:color w:val="BCBEC4"/>
          <w:sz w:val="20"/>
          <w:szCs w:val="20"/>
          <w:lang w:eastAsia="en-US"/>
        </w:rPr>
        <w:t>Contact(</w:t>
      </w:r>
      <w:r w:rsidRPr="004C4A49">
        <w:rPr>
          <w:rFonts w:ascii="Courier New" w:eastAsia="Times New Roman" w:hAnsi="Courier New" w:cs="Courier New"/>
          <w:color w:val="CF8E6D"/>
          <w:sz w:val="20"/>
          <w:szCs w:val="20"/>
          <w:lang w:eastAsia="en-US"/>
        </w:rPr>
        <w:t>null</w:t>
      </w:r>
      <w:r w:rsidRPr="004C4A49">
        <w:rPr>
          <w:rFonts w:ascii="Courier New" w:eastAsia="Times New Roman" w:hAnsi="Courier New" w:cs="Courier New"/>
          <w:color w:val="BCBEC4"/>
          <w:sz w:val="20"/>
          <w:szCs w:val="20"/>
          <w:lang w:eastAsia="en-US"/>
        </w:rPr>
        <w:t>,</w:t>
      </w:r>
      <w:r w:rsidRPr="004C4A49">
        <w:rPr>
          <w:rFonts w:ascii="Courier New" w:eastAsia="Times New Roman" w:hAnsi="Courier New" w:cs="Courier New"/>
          <w:color w:val="BCBEC4"/>
          <w:sz w:val="20"/>
          <w:szCs w:val="20"/>
          <w:lang w:eastAsia="en-US"/>
        </w:rPr>
        <w:br/>
        <w:t xml:space="preserve">                </w:t>
      </w:r>
      <w:r w:rsidRPr="004C4A49">
        <w:rPr>
          <w:rFonts w:ascii="Courier New" w:eastAsia="Times New Roman" w:hAnsi="Courier New" w:cs="Courier New"/>
          <w:color w:val="6AAB73"/>
          <w:sz w:val="20"/>
          <w:szCs w:val="20"/>
          <w:lang w:eastAsia="en-US"/>
        </w:rPr>
        <w:t>"Ivan"</w:t>
      </w:r>
      <w:r w:rsidRPr="004C4A49">
        <w:rPr>
          <w:rFonts w:ascii="Courier New" w:eastAsia="Times New Roman" w:hAnsi="Courier New" w:cs="Courier New"/>
          <w:color w:val="BCBEC4"/>
          <w:sz w:val="20"/>
          <w:szCs w:val="20"/>
          <w:lang w:eastAsia="en-US"/>
        </w:rPr>
        <w:t xml:space="preserve">, </w:t>
      </w:r>
      <w:r w:rsidRPr="004C4A49">
        <w:rPr>
          <w:rFonts w:ascii="Courier New" w:eastAsia="Times New Roman" w:hAnsi="Courier New" w:cs="Courier New"/>
          <w:color w:val="6AAB73"/>
          <w:sz w:val="20"/>
          <w:szCs w:val="20"/>
          <w:lang w:eastAsia="en-US"/>
        </w:rPr>
        <w:t>"Baires"</w:t>
      </w:r>
      <w:r w:rsidRPr="004C4A49">
        <w:rPr>
          <w:rFonts w:ascii="Courier New" w:eastAsia="Times New Roman" w:hAnsi="Courier New" w:cs="Courier New"/>
          <w:color w:val="BCBEC4"/>
          <w:sz w:val="20"/>
          <w:szCs w:val="20"/>
          <w:lang w:eastAsia="en-US"/>
        </w:rPr>
        <w:t xml:space="preserve">, </w:t>
      </w:r>
      <w:r w:rsidRPr="004C4A49">
        <w:rPr>
          <w:rFonts w:ascii="Courier New" w:eastAsia="Times New Roman" w:hAnsi="Courier New" w:cs="Courier New"/>
          <w:color w:val="6AAB73"/>
          <w:sz w:val="20"/>
          <w:szCs w:val="20"/>
          <w:lang w:eastAsia="en-US"/>
        </w:rPr>
        <w:t>"8008675309"</w:t>
      </w:r>
      <w:r w:rsidRPr="004C4A49">
        <w:rPr>
          <w:rFonts w:ascii="Courier New" w:eastAsia="Times New Roman" w:hAnsi="Courier New" w:cs="Courier New"/>
          <w:color w:val="BCBEC4"/>
          <w:sz w:val="20"/>
          <w:szCs w:val="20"/>
          <w:lang w:eastAsia="en-US"/>
        </w:rPr>
        <w:t xml:space="preserve">, </w:t>
      </w:r>
      <w:r w:rsidRPr="004C4A49">
        <w:rPr>
          <w:rFonts w:ascii="Courier New" w:eastAsia="Times New Roman" w:hAnsi="Courier New" w:cs="Courier New"/>
          <w:color w:val="6AAB73"/>
          <w:sz w:val="20"/>
          <w:szCs w:val="20"/>
          <w:lang w:eastAsia="en-US"/>
        </w:rPr>
        <w:t>"123 Sesame Street"</w:t>
      </w:r>
      <w:r w:rsidRPr="004C4A49">
        <w:rPr>
          <w:rFonts w:ascii="Courier New" w:eastAsia="Times New Roman" w:hAnsi="Courier New" w:cs="Courier New"/>
          <w:color w:val="BCBEC4"/>
          <w:sz w:val="20"/>
          <w:szCs w:val="20"/>
          <w:lang w:eastAsia="en-US"/>
        </w:rPr>
        <w:t>);</w:t>
      </w:r>
      <w:r w:rsidRPr="004C4A49">
        <w:rPr>
          <w:rFonts w:ascii="Courier New" w:eastAsia="Times New Roman" w:hAnsi="Courier New" w:cs="Courier New"/>
          <w:color w:val="BCBEC4"/>
          <w:sz w:val="20"/>
          <w:szCs w:val="20"/>
          <w:lang w:eastAsia="en-US"/>
        </w:rPr>
        <w:br/>
        <w:t xml:space="preserve">    });</w:t>
      </w:r>
      <w:r w:rsidRPr="004C4A49">
        <w:rPr>
          <w:rFonts w:ascii="Courier New" w:eastAsia="Times New Roman" w:hAnsi="Courier New" w:cs="Courier New"/>
          <w:color w:val="BCBEC4"/>
          <w:sz w:val="20"/>
          <w:szCs w:val="20"/>
          <w:lang w:eastAsia="en-US"/>
        </w:rPr>
        <w:br/>
        <w:t>}</w:t>
      </w:r>
    </w:p>
    <w:p w14:paraId="594608D9" w14:textId="77777777" w:rsidR="004C4A49" w:rsidRDefault="004C4A49" w:rsidP="009D4C83">
      <w:pPr>
        <w:ind w:firstLine="0"/>
        <w:rPr>
          <w:rFonts w:cstheme="minorHAnsi"/>
        </w:rPr>
      </w:pPr>
    </w:p>
    <w:p w14:paraId="13CF82DA" w14:textId="6B92C2B4" w:rsidR="004C4A49" w:rsidRDefault="004C4A49" w:rsidP="009D4C83">
      <w:pPr>
        <w:ind w:firstLine="0"/>
        <w:rPr>
          <w:rFonts w:cstheme="minorHAnsi"/>
        </w:rPr>
      </w:pPr>
      <w:r>
        <w:rPr>
          <w:rFonts w:cstheme="minorHAnsi"/>
        </w:rPr>
        <w:t>Additionally, the word ‘unique</w:t>
      </w:r>
      <w:r w:rsidR="00D03EA6">
        <w:rPr>
          <w:rFonts w:cstheme="minorHAnsi"/>
        </w:rPr>
        <w:t>’ in</w:t>
      </w:r>
      <w:r w:rsidR="006E5545">
        <w:rPr>
          <w:rFonts w:cstheme="minorHAnsi"/>
        </w:rPr>
        <w:t xml:space="preserve"> the requirements must be considered when designing the test suite; no two ‘contact’ objects can be identical</w:t>
      </w:r>
      <w:r w:rsidR="001F21EB">
        <w:rPr>
          <w:rFonts w:cstheme="minorHAnsi"/>
        </w:rPr>
        <w:t xml:space="preserve">. </w:t>
      </w:r>
      <w:r w:rsidR="008B18B9">
        <w:rPr>
          <w:rFonts w:cstheme="minorHAnsi"/>
        </w:rPr>
        <w:t xml:space="preserve">I wrote about the hash function I created in a previous assignment. However, the uniqueness of the ID requires designing a test that verifies </w:t>
      </w:r>
      <w:r w:rsidR="008B18B9">
        <w:rPr>
          <w:rFonts w:cstheme="minorHAnsi"/>
        </w:rPr>
        <w:lastRenderedPageBreak/>
        <w:t xml:space="preserve">two objects that do not have the same identifier. </w:t>
      </w:r>
      <w:r w:rsidR="009D3569">
        <w:rPr>
          <w:rFonts w:cstheme="minorHAnsi"/>
        </w:rPr>
        <w:t xml:space="preserve">This is done </w:t>
      </w:r>
      <w:r w:rsidR="004644FE">
        <w:rPr>
          <w:rFonts w:cstheme="minorHAnsi"/>
        </w:rPr>
        <w:t>by</w:t>
      </w:r>
      <w:r w:rsidR="009D3569">
        <w:rPr>
          <w:rFonts w:cstheme="minorHAnsi"/>
        </w:rPr>
        <w:t xml:space="preserve"> </w:t>
      </w:r>
      <w:r w:rsidR="004644FE">
        <w:rPr>
          <w:rFonts w:cstheme="minorHAnsi"/>
        </w:rPr>
        <w:t>generating two ‘contact’ objects and asserting that their identifiers are not the same</w:t>
      </w:r>
      <w:r w:rsidR="00117636">
        <w:rPr>
          <w:rFonts w:cstheme="minorHAnsi"/>
        </w:rPr>
        <w:t xml:space="preserve"> in the below unit test</w:t>
      </w:r>
      <w:r w:rsidR="004644FE">
        <w:rPr>
          <w:rFonts w:cstheme="minorHAnsi"/>
        </w:rPr>
        <w:t>:</w:t>
      </w:r>
    </w:p>
    <w:p w14:paraId="0D6997F2" w14:textId="77777777" w:rsidR="004644FE" w:rsidRPr="004644FE" w:rsidRDefault="004644FE" w:rsidP="004644F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BCBEC4"/>
          <w:sz w:val="20"/>
          <w:szCs w:val="20"/>
          <w:lang w:eastAsia="en-US"/>
        </w:rPr>
      </w:pPr>
      <w:r w:rsidRPr="004644FE">
        <w:rPr>
          <w:rFonts w:ascii="Courier New" w:eastAsia="Times New Roman" w:hAnsi="Courier New" w:cs="Courier New"/>
          <w:color w:val="B3AE60"/>
          <w:sz w:val="20"/>
          <w:szCs w:val="20"/>
          <w:lang w:eastAsia="en-US"/>
        </w:rPr>
        <w:t>@Test</w:t>
      </w:r>
      <w:r w:rsidRPr="004644FE">
        <w:rPr>
          <w:rFonts w:ascii="Courier New" w:eastAsia="Times New Roman" w:hAnsi="Courier New" w:cs="Courier New"/>
          <w:color w:val="B3AE60"/>
          <w:sz w:val="20"/>
          <w:szCs w:val="20"/>
          <w:lang w:eastAsia="en-US"/>
        </w:rPr>
        <w:br/>
        <w:t>@DisplayName</w:t>
      </w:r>
      <w:r w:rsidRPr="004644FE">
        <w:rPr>
          <w:rFonts w:ascii="Courier New" w:eastAsia="Times New Roman" w:hAnsi="Courier New" w:cs="Courier New"/>
          <w:color w:val="BCBEC4"/>
          <w:sz w:val="20"/>
          <w:szCs w:val="20"/>
          <w:lang w:eastAsia="en-US"/>
        </w:rPr>
        <w:t>(</w:t>
      </w:r>
      <w:r w:rsidRPr="004644FE">
        <w:rPr>
          <w:rFonts w:ascii="Courier New" w:eastAsia="Times New Roman" w:hAnsi="Courier New" w:cs="Courier New"/>
          <w:color w:val="6AAB73"/>
          <w:sz w:val="20"/>
          <w:szCs w:val="20"/>
          <w:lang w:eastAsia="en-US"/>
        </w:rPr>
        <w:t>"Testing whether generated ID is Unique"</w:t>
      </w:r>
      <w:r w:rsidRPr="004644FE">
        <w:rPr>
          <w:rFonts w:ascii="Courier New" w:eastAsia="Times New Roman" w:hAnsi="Courier New" w:cs="Courier New"/>
          <w:color w:val="BCBEC4"/>
          <w:sz w:val="20"/>
          <w:szCs w:val="20"/>
          <w:lang w:eastAsia="en-US"/>
        </w:rPr>
        <w:t>)</w:t>
      </w:r>
      <w:r w:rsidRPr="004644FE">
        <w:rPr>
          <w:rFonts w:ascii="Courier New" w:eastAsia="Times New Roman" w:hAnsi="Courier New" w:cs="Courier New"/>
          <w:color w:val="BCBEC4"/>
          <w:sz w:val="20"/>
          <w:szCs w:val="20"/>
          <w:lang w:eastAsia="en-US"/>
        </w:rPr>
        <w:br/>
      </w:r>
      <w:r w:rsidRPr="004644FE">
        <w:rPr>
          <w:rFonts w:ascii="Courier New" w:eastAsia="Times New Roman" w:hAnsi="Courier New" w:cs="Courier New"/>
          <w:color w:val="CF8E6D"/>
          <w:sz w:val="20"/>
          <w:szCs w:val="20"/>
          <w:lang w:eastAsia="en-US"/>
        </w:rPr>
        <w:t xml:space="preserve">public void </w:t>
      </w:r>
      <w:proofErr w:type="spellStart"/>
      <w:r w:rsidRPr="004644FE">
        <w:rPr>
          <w:rFonts w:ascii="Courier New" w:eastAsia="Times New Roman" w:hAnsi="Courier New" w:cs="Courier New"/>
          <w:color w:val="56A8F5"/>
          <w:sz w:val="20"/>
          <w:szCs w:val="20"/>
          <w:lang w:eastAsia="en-US"/>
        </w:rPr>
        <w:t>testUniqueContactID</w:t>
      </w:r>
      <w:proofErr w:type="spellEnd"/>
      <w:r w:rsidRPr="004644FE">
        <w:rPr>
          <w:rFonts w:ascii="Courier New" w:eastAsia="Times New Roman" w:hAnsi="Courier New" w:cs="Courier New"/>
          <w:color w:val="BCBEC4"/>
          <w:sz w:val="20"/>
          <w:szCs w:val="20"/>
          <w:lang w:eastAsia="en-US"/>
        </w:rPr>
        <w:t>() {</w:t>
      </w:r>
      <w:r w:rsidRPr="004644FE">
        <w:rPr>
          <w:rFonts w:ascii="Courier New" w:eastAsia="Times New Roman" w:hAnsi="Courier New" w:cs="Courier New"/>
          <w:color w:val="BCBEC4"/>
          <w:sz w:val="20"/>
          <w:szCs w:val="20"/>
          <w:lang w:eastAsia="en-US"/>
        </w:rPr>
        <w:br/>
        <w:t xml:space="preserve">    </w:t>
      </w:r>
      <w:proofErr w:type="spellStart"/>
      <w:r w:rsidRPr="004644FE">
        <w:rPr>
          <w:rFonts w:ascii="Courier New" w:eastAsia="Times New Roman" w:hAnsi="Courier New" w:cs="Courier New"/>
          <w:i/>
          <w:iCs/>
          <w:color w:val="C77DBB"/>
          <w:sz w:val="20"/>
          <w:szCs w:val="20"/>
          <w:lang w:eastAsia="en-US"/>
        </w:rPr>
        <w:t>contactService</w:t>
      </w:r>
      <w:r w:rsidRPr="004644FE">
        <w:rPr>
          <w:rFonts w:ascii="Courier New" w:eastAsia="Times New Roman" w:hAnsi="Courier New" w:cs="Courier New"/>
          <w:color w:val="BCBEC4"/>
          <w:sz w:val="20"/>
          <w:szCs w:val="20"/>
          <w:lang w:eastAsia="en-US"/>
        </w:rPr>
        <w:t>.addContact</w:t>
      </w:r>
      <w:proofErr w:type="spellEnd"/>
      <w:r w:rsidRPr="004644FE">
        <w:rPr>
          <w:rFonts w:ascii="Courier New" w:eastAsia="Times New Roman" w:hAnsi="Courier New" w:cs="Courier New"/>
          <w:color w:val="BCBEC4"/>
          <w:sz w:val="20"/>
          <w:szCs w:val="20"/>
          <w:lang w:eastAsia="en-US"/>
        </w:rPr>
        <w:t>(</w:t>
      </w:r>
      <w:r w:rsidRPr="004644FE">
        <w:rPr>
          <w:rFonts w:ascii="Courier New" w:eastAsia="Times New Roman" w:hAnsi="Courier New" w:cs="Courier New"/>
          <w:color w:val="6AAB73"/>
          <w:sz w:val="20"/>
          <w:szCs w:val="20"/>
          <w:lang w:eastAsia="en-US"/>
        </w:rPr>
        <w:t>"Aaron"</w:t>
      </w:r>
      <w:r w:rsidRPr="004644FE">
        <w:rPr>
          <w:rFonts w:ascii="Courier New" w:eastAsia="Times New Roman" w:hAnsi="Courier New" w:cs="Courier New"/>
          <w:color w:val="BCBEC4"/>
          <w:sz w:val="20"/>
          <w:szCs w:val="20"/>
          <w:lang w:eastAsia="en-US"/>
        </w:rPr>
        <w:t xml:space="preserve">, </w:t>
      </w:r>
      <w:r w:rsidRPr="004644FE">
        <w:rPr>
          <w:rFonts w:ascii="Courier New" w:eastAsia="Times New Roman" w:hAnsi="Courier New" w:cs="Courier New"/>
          <w:color w:val="6AAB73"/>
          <w:sz w:val="20"/>
          <w:szCs w:val="20"/>
          <w:lang w:eastAsia="en-US"/>
        </w:rPr>
        <w:t>"Judge"</w:t>
      </w:r>
      <w:r w:rsidRPr="004644FE">
        <w:rPr>
          <w:rFonts w:ascii="Courier New" w:eastAsia="Times New Roman" w:hAnsi="Courier New" w:cs="Courier New"/>
          <w:color w:val="BCBEC4"/>
          <w:sz w:val="20"/>
          <w:szCs w:val="20"/>
          <w:lang w:eastAsia="en-US"/>
        </w:rPr>
        <w:t xml:space="preserve">, </w:t>
      </w:r>
      <w:r w:rsidRPr="004644FE">
        <w:rPr>
          <w:rFonts w:ascii="Courier New" w:eastAsia="Times New Roman" w:hAnsi="Courier New" w:cs="Courier New"/>
          <w:color w:val="6AAB73"/>
          <w:sz w:val="20"/>
          <w:szCs w:val="20"/>
          <w:lang w:eastAsia="en-US"/>
        </w:rPr>
        <w:t>"7188675309"</w:t>
      </w:r>
      <w:r w:rsidRPr="004644FE">
        <w:rPr>
          <w:rFonts w:ascii="Courier New" w:eastAsia="Times New Roman" w:hAnsi="Courier New" w:cs="Courier New"/>
          <w:color w:val="BCBEC4"/>
          <w:sz w:val="20"/>
          <w:szCs w:val="20"/>
          <w:lang w:eastAsia="en-US"/>
        </w:rPr>
        <w:t>,</w:t>
      </w:r>
      <w:r w:rsidRPr="004644FE">
        <w:rPr>
          <w:rFonts w:ascii="Courier New" w:eastAsia="Times New Roman" w:hAnsi="Courier New" w:cs="Courier New"/>
          <w:color w:val="BCBEC4"/>
          <w:sz w:val="20"/>
          <w:szCs w:val="20"/>
          <w:lang w:eastAsia="en-US"/>
        </w:rPr>
        <w:br/>
        <w:t xml:space="preserve">            </w:t>
      </w:r>
      <w:r w:rsidRPr="004644FE">
        <w:rPr>
          <w:rFonts w:ascii="Courier New" w:eastAsia="Times New Roman" w:hAnsi="Courier New" w:cs="Courier New"/>
          <w:color w:val="6AAB73"/>
          <w:sz w:val="20"/>
          <w:szCs w:val="20"/>
          <w:lang w:eastAsia="en-US"/>
        </w:rPr>
        <w:t>"Yankee Stadium, NYC"</w:t>
      </w:r>
      <w:r w:rsidRPr="004644FE">
        <w:rPr>
          <w:rFonts w:ascii="Courier New" w:eastAsia="Times New Roman" w:hAnsi="Courier New" w:cs="Courier New"/>
          <w:color w:val="BCBEC4"/>
          <w:sz w:val="20"/>
          <w:szCs w:val="20"/>
          <w:lang w:eastAsia="en-US"/>
        </w:rPr>
        <w:t>);</w:t>
      </w:r>
      <w:r w:rsidRPr="004644FE">
        <w:rPr>
          <w:rFonts w:ascii="Courier New" w:eastAsia="Times New Roman" w:hAnsi="Courier New" w:cs="Courier New"/>
          <w:color w:val="BCBEC4"/>
          <w:sz w:val="20"/>
          <w:szCs w:val="20"/>
          <w:lang w:eastAsia="en-US"/>
        </w:rPr>
        <w:br/>
        <w:t xml:space="preserve">    String </w:t>
      </w:r>
      <w:proofErr w:type="spellStart"/>
      <w:r w:rsidRPr="004644FE">
        <w:rPr>
          <w:rFonts w:ascii="Courier New" w:eastAsia="Times New Roman" w:hAnsi="Courier New" w:cs="Courier New"/>
          <w:color w:val="BCBEC4"/>
          <w:sz w:val="20"/>
          <w:szCs w:val="20"/>
          <w:lang w:eastAsia="en-US"/>
        </w:rPr>
        <w:t>firstUniqueIDTest</w:t>
      </w:r>
      <w:proofErr w:type="spellEnd"/>
      <w:r w:rsidRPr="004644FE">
        <w:rPr>
          <w:rFonts w:ascii="Courier New" w:eastAsia="Times New Roman" w:hAnsi="Courier New" w:cs="Courier New"/>
          <w:color w:val="BCBEC4"/>
          <w:sz w:val="20"/>
          <w:szCs w:val="20"/>
          <w:lang w:eastAsia="en-US"/>
        </w:rPr>
        <w:t xml:space="preserve"> = </w:t>
      </w:r>
      <w:proofErr w:type="spellStart"/>
      <w:r w:rsidRPr="004644FE">
        <w:rPr>
          <w:rFonts w:ascii="Courier New" w:eastAsia="Times New Roman" w:hAnsi="Courier New" w:cs="Courier New"/>
          <w:i/>
          <w:iCs/>
          <w:color w:val="C77DBB"/>
          <w:sz w:val="20"/>
          <w:szCs w:val="20"/>
          <w:lang w:eastAsia="en-US"/>
        </w:rPr>
        <w:t>contactService</w:t>
      </w:r>
      <w:r w:rsidRPr="004644FE">
        <w:rPr>
          <w:rFonts w:ascii="Courier New" w:eastAsia="Times New Roman" w:hAnsi="Courier New" w:cs="Courier New"/>
          <w:color w:val="BCBEC4"/>
          <w:sz w:val="20"/>
          <w:szCs w:val="20"/>
          <w:lang w:eastAsia="en-US"/>
        </w:rPr>
        <w:t>.getContactList</w:t>
      </w:r>
      <w:proofErr w:type="spellEnd"/>
      <w:r w:rsidRPr="004644FE">
        <w:rPr>
          <w:rFonts w:ascii="Courier New" w:eastAsia="Times New Roman" w:hAnsi="Courier New" w:cs="Courier New"/>
          <w:color w:val="BCBEC4"/>
          <w:sz w:val="20"/>
          <w:szCs w:val="20"/>
          <w:lang w:eastAsia="en-US"/>
        </w:rPr>
        <w:t>().</w:t>
      </w:r>
      <w:proofErr w:type="spellStart"/>
      <w:r w:rsidRPr="004644FE">
        <w:rPr>
          <w:rFonts w:ascii="Courier New" w:eastAsia="Times New Roman" w:hAnsi="Courier New" w:cs="Courier New"/>
          <w:color w:val="BCBEC4"/>
          <w:sz w:val="20"/>
          <w:szCs w:val="20"/>
          <w:lang w:eastAsia="en-US"/>
        </w:rPr>
        <w:t>keySet</w:t>
      </w:r>
      <w:proofErr w:type="spellEnd"/>
      <w:r w:rsidRPr="004644FE">
        <w:rPr>
          <w:rFonts w:ascii="Courier New" w:eastAsia="Times New Roman" w:hAnsi="Courier New" w:cs="Courier New"/>
          <w:color w:val="BCBEC4"/>
          <w:sz w:val="20"/>
          <w:szCs w:val="20"/>
          <w:lang w:eastAsia="en-US"/>
        </w:rPr>
        <w:t>().iterator().next();</w:t>
      </w:r>
      <w:r w:rsidRPr="004644FE">
        <w:rPr>
          <w:rFonts w:ascii="Courier New" w:eastAsia="Times New Roman" w:hAnsi="Courier New" w:cs="Courier New"/>
          <w:color w:val="BCBEC4"/>
          <w:sz w:val="20"/>
          <w:szCs w:val="20"/>
          <w:lang w:eastAsia="en-US"/>
        </w:rPr>
        <w:br/>
        <w:t xml:space="preserve">    </w:t>
      </w:r>
      <w:proofErr w:type="spellStart"/>
      <w:r w:rsidRPr="004644FE">
        <w:rPr>
          <w:rFonts w:ascii="Courier New" w:eastAsia="Times New Roman" w:hAnsi="Courier New" w:cs="Courier New"/>
          <w:i/>
          <w:iCs/>
          <w:color w:val="C77DBB"/>
          <w:sz w:val="20"/>
          <w:szCs w:val="20"/>
          <w:lang w:eastAsia="en-US"/>
        </w:rPr>
        <w:t>contactService</w:t>
      </w:r>
      <w:r w:rsidRPr="004644FE">
        <w:rPr>
          <w:rFonts w:ascii="Courier New" w:eastAsia="Times New Roman" w:hAnsi="Courier New" w:cs="Courier New"/>
          <w:color w:val="BCBEC4"/>
          <w:sz w:val="20"/>
          <w:szCs w:val="20"/>
          <w:lang w:eastAsia="en-US"/>
        </w:rPr>
        <w:t>.addContact</w:t>
      </w:r>
      <w:proofErr w:type="spellEnd"/>
      <w:r w:rsidRPr="004644FE">
        <w:rPr>
          <w:rFonts w:ascii="Courier New" w:eastAsia="Times New Roman" w:hAnsi="Courier New" w:cs="Courier New"/>
          <w:color w:val="BCBEC4"/>
          <w:sz w:val="20"/>
          <w:szCs w:val="20"/>
          <w:lang w:eastAsia="en-US"/>
        </w:rPr>
        <w:t>(</w:t>
      </w:r>
      <w:r w:rsidRPr="004644FE">
        <w:rPr>
          <w:rFonts w:ascii="Courier New" w:eastAsia="Times New Roman" w:hAnsi="Courier New" w:cs="Courier New"/>
          <w:color w:val="6AAB73"/>
          <w:sz w:val="20"/>
          <w:szCs w:val="20"/>
          <w:lang w:eastAsia="en-US"/>
        </w:rPr>
        <w:t>"Luke"</w:t>
      </w:r>
      <w:r w:rsidRPr="004644FE">
        <w:rPr>
          <w:rFonts w:ascii="Courier New" w:eastAsia="Times New Roman" w:hAnsi="Courier New" w:cs="Courier New"/>
          <w:color w:val="BCBEC4"/>
          <w:sz w:val="20"/>
          <w:szCs w:val="20"/>
          <w:lang w:eastAsia="en-US"/>
        </w:rPr>
        <w:t xml:space="preserve">, </w:t>
      </w:r>
      <w:r w:rsidRPr="004644FE">
        <w:rPr>
          <w:rFonts w:ascii="Courier New" w:eastAsia="Times New Roman" w:hAnsi="Courier New" w:cs="Courier New"/>
          <w:color w:val="6AAB73"/>
          <w:sz w:val="20"/>
          <w:szCs w:val="20"/>
          <w:lang w:eastAsia="en-US"/>
        </w:rPr>
        <w:t>"Skywalker"</w:t>
      </w:r>
      <w:r w:rsidRPr="004644FE">
        <w:rPr>
          <w:rFonts w:ascii="Courier New" w:eastAsia="Times New Roman" w:hAnsi="Courier New" w:cs="Courier New"/>
          <w:color w:val="BCBEC4"/>
          <w:sz w:val="20"/>
          <w:szCs w:val="20"/>
          <w:lang w:eastAsia="en-US"/>
        </w:rPr>
        <w:t xml:space="preserve">, </w:t>
      </w:r>
      <w:r w:rsidRPr="004644FE">
        <w:rPr>
          <w:rFonts w:ascii="Courier New" w:eastAsia="Times New Roman" w:hAnsi="Courier New" w:cs="Courier New"/>
          <w:color w:val="6AAB73"/>
          <w:sz w:val="20"/>
          <w:szCs w:val="20"/>
          <w:lang w:eastAsia="en-US"/>
        </w:rPr>
        <w:t>"8009992345"</w:t>
      </w:r>
      <w:r w:rsidRPr="004644FE">
        <w:rPr>
          <w:rFonts w:ascii="Courier New" w:eastAsia="Times New Roman" w:hAnsi="Courier New" w:cs="Courier New"/>
          <w:color w:val="BCBEC4"/>
          <w:sz w:val="20"/>
          <w:szCs w:val="20"/>
          <w:lang w:eastAsia="en-US"/>
        </w:rPr>
        <w:t xml:space="preserve">, </w:t>
      </w:r>
      <w:r w:rsidRPr="004644FE">
        <w:rPr>
          <w:rFonts w:ascii="Courier New" w:eastAsia="Times New Roman" w:hAnsi="Courier New" w:cs="Courier New"/>
          <w:color w:val="6AAB73"/>
          <w:sz w:val="20"/>
          <w:szCs w:val="20"/>
          <w:lang w:eastAsia="en-US"/>
        </w:rPr>
        <w:t>"Imperial City, Coruscant"</w:t>
      </w:r>
      <w:r w:rsidRPr="004644FE">
        <w:rPr>
          <w:rFonts w:ascii="Courier New" w:eastAsia="Times New Roman" w:hAnsi="Courier New" w:cs="Courier New"/>
          <w:color w:val="BCBEC4"/>
          <w:sz w:val="20"/>
          <w:szCs w:val="20"/>
          <w:lang w:eastAsia="en-US"/>
        </w:rPr>
        <w:t>);</w:t>
      </w:r>
      <w:r w:rsidRPr="004644FE">
        <w:rPr>
          <w:rFonts w:ascii="Courier New" w:eastAsia="Times New Roman" w:hAnsi="Courier New" w:cs="Courier New"/>
          <w:color w:val="BCBEC4"/>
          <w:sz w:val="20"/>
          <w:szCs w:val="20"/>
          <w:lang w:eastAsia="en-US"/>
        </w:rPr>
        <w:br/>
        <w:t xml:space="preserve">    String </w:t>
      </w:r>
      <w:proofErr w:type="spellStart"/>
      <w:r w:rsidRPr="004644FE">
        <w:rPr>
          <w:rFonts w:ascii="Courier New" w:eastAsia="Times New Roman" w:hAnsi="Courier New" w:cs="Courier New"/>
          <w:color w:val="BCBEC4"/>
          <w:sz w:val="20"/>
          <w:szCs w:val="20"/>
          <w:lang w:eastAsia="en-US"/>
        </w:rPr>
        <w:t>secondUniqueIDTest</w:t>
      </w:r>
      <w:proofErr w:type="spellEnd"/>
      <w:r w:rsidRPr="004644FE">
        <w:rPr>
          <w:rFonts w:ascii="Courier New" w:eastAsia="Times New Roman" w:hAnsi="Courier New" w:cs="Courier New"/>
          <w:color w:val="BCBEC4"/>
          <w:sz w:val="20"/>
          <w:szCs w:val="20"/>
          <w:lang w:eastAsia="en-US"/>
        </w:rPr>
        <w:t xml:space="preserve"> = </w:t>
      </w:r>
      <w:proofErr w:type="spellStart"/>
      <w:r w:rsidRPr="004644FE">
        <w:rPr>
          <w:rFonts w:ascii="Courier New" w:eastAsia="Times New Roman" w:hAnsi="Courier New" w:cs="Courier New"/>
          <w:i/>
          <w:iCs/>
          <w:color w:val="C77DBB"/>
          <w:sz w:val="20"/>
          <w:szCs w:val="20"/>
          <w:lang w:eastAsia="en-US"/>
        </w:rPr>
        <w:t>contactService</w:t>
      </w:r>
      <w:r w:rsidRPr="004644FE">
        <w:rPr>
          <w:rFonts w:ascii="Courier New" w:eastAsia="Times New Roman" w:hAnsi="Courier New" w:cs="Courier New"/>
          <w:color w:val="BCBEC4"/>
          <w:sz w:val="20"/>
          <w:szCs w:val="20"/>
          <w:lang w:eastAsia="en-US"/>
        </w:rPr>
        <w:t>.getContactList</w:t>
      </w:r>
      <w:proofErr w:type="spellEnd"/>
      <w:r w:rsidRPr="004644FE">
        <w:rPr>
          <w:rFonts w:ascii="Courier New" w:eastAsia="Times New Roman" w:hAnsi="Courier New" w:cs="Courier New"/>
          <w:color w:val="BCBEC4"/>
          <w:sz w:val="20"/>
          <w:szCs w:val="20"/>
          <w:lang w:eastAsia="en-US"/>
        </w:rPr>
        <w:t>().</w:t>
      </w:r>
      <w:proofErr w:type="spellStart"/>
      <w:r w:rsidRPr="004644FE">
        <w:rPr>
          <w:rFonts w:ascii="Courier New" w:eastAsia="Times New Roman" w:hAnsi="Courier New" w:cs="Courier New"/>
          <w:color w:val="BCBEC4"/>
          <w:sz w:val="20"/>
          <w:szCs w:val="20"/>
          <w:lang w:eastAsia="en-US"/>
        </w:rPr>
        <w:t>keySet</w:t>
      </w:r>
      <w:proofErr w:type="spellEnd"/>
      <w:r w:rsidRPr="004644FE">
        <w:rPr>
          <w:rFonts w:ascii="Courier New" w:eastAsia="Times New Roman" w:hAnsi="Courier New" w:cs="Courier New"/>
          <w:color w:val="BCBEC4"/>
          <w:sz w:val="20"/>
          <w:szCs w:val="20"/>
          <w:lang w:eastAsia="en-US"/>
        </w:rPr>
        <w:t>().iterator().next();</w:t>
      </w:r>
      <w:r w:rsidRPr="004644FE">
        <w:rPr>
          <w:rFonts w:ascii="Courier New" w:eastAsia="Times New Roman" w:hAnsi="Courier New" w:cs="Courier New"/>
          <w:color w:val="BCBEC4"/>
          <w:sz w:val="20"/>
          <w:szCs w:val="20"/>
          <w:lang w:eastAsia="en-US"/>
        </w:rPr>
        <w:br/>
        <w:t xml:space="preserve">    </w:t>
      </w:r>
      <w:proofErr w:type="spellStart"/>
      <w:r w:rsidRPr="004644FE">
        <w:rPr>
          <w:rFonts w:ascii="Courier New" w:eastAsia="Times New Roman" w:hAnsi="Courier New" w:cs="Courier New"/>
          <w:i/>
          <w:iCs/>
          <w:color w:val="BCBEC4"/>
          <w:sz w:val="20"/>
          <w:szCs w:val="20"/>
          <w:lang w:eastAsia="en-US"/>
        </w:rPr>
        <w:t>assertNotEquals</w:t>
      </w:r>
      <w:proofErr w:type="spellEnd"/>
      <w:r w:rsidRPr="004644FE">
        <w:rPr>
          <w:rFonts w:ascii="Courier New" w:eastAsia="Times New Roman" w:hAnsi="Courier New" w:cs="Courier New"/>
          <w:color w:val="BCBEC4"/>
          <w:sz w:val="20"/>
          <w:szCs w:val="20"/>
          <w:lang w:eastAsia="en-US"/>
        </w:rPr>
        <w:t>(</w:t>
      </w:r>
      <w:proofErr w:type="spellStart"/>
      <w:r w:rsidRPr="004644FE">
        <w:rPr>
          <w:rFonts w:ascii="Courier New" w:eastAsia="Times New Roman" w:hAnsi="Courier New" w:cs="Courier New"/>
          <w:color w:val="BCBEC4"/>
          <w:sz w:val="20"/>
          <w:szCs w:val="20"/>
          <w:lang w:eastAsia="en-US"/>
        </w:rPr>
        <w:t>firstUniqueIDTest</w:t>
      </w:r>
      <w:proofErr w:type="spellEnd"/>
      <w:r w:rsidRPr="004644FE">
        <w:rPr>
          <w:rFonts w:ascii="Courier New" w:eastAsia="Times New Roman" w:hAnsi="Courier New" w:cs="Courier New"/>
          <w:color w:val="BCBEC4"/>
          <w:sz w:val="20"/>
          <w:szCs w:val="20"/>
          <w:lang w:eastAsia="en-US"/>
        </w:rPr>
        <w:t xml:space="preserve">, </w:t>
      </w:r>
      <w:proofErr w:type="spellStart"/>
      <w:r w:rsidRPr="004644FE">
        <w:rPr>
          <w:rFonts w:ascii="Courier New" w:eastAsia="Times New Roman" w:hAnsi="Courier New" w:cs="Courier New"/>
          <w:color w:val="BCBEC4"/>
          <w:sz w:val="20"/>
          <w:szCs w:val="20"/>
          <w:lang w:eastAsia="en-US"/>
        </w:rPr>
        <w:t>secondUniqueI</w:t>
      </w:r>
      <w:proofErr w:type="spellEnd"/>
    </w:p>
    <w:p w14:paraId="56457D8C" w14:textId="77777777" w:rsidR="004644FE" w:rsidRDefault="004644FE" w:rsidP="009D4C83">
      <w:pPr>
        <w:ind w:firstLine="0"/>
        <w:rPr>
          <w:rFonts w:cstheme="minorHAnsi"/>
        </w:rPr>
      </w:pPr>
    </w:p>
    <w:p w14:paraId="3D0EE0F9" w14:textId="0AF4C9FA" w:rsidR="00924ED3" w:rsidRDefault="001468E4" w:rsidP="009D4C83">
      <w:pPr>
        <w:ind w:firstLine="0"/>
        <w:rPr>
          <w:rFonts w:cstheme="minorHAnsi"/>
        </w:rPr>
      </w:pPr>
      <w:r>
        <w:rPr>
          <w:rFonts w:cstheme="minorHAnsi"/>
        </w:rPr>
        <w:t xml:space="preserve">Statement coverage is a primary </w:t>
      </w:r>
      <w:proofErr w:type="gramStart"/>
      <w:r>
        <w:rPr>
          <w:rFonts w:cstheme="minorHAnsi"/>
        </w:rPr>
        <w:t>white-box</w:t>
      </w:r>
      <w:proofErr w:type="gramEnd"/>
      <w:r>
        <w:rPr>
          <w:rFonts w:cstheme="minorHAnsi"/>
        </w:rPr>
        <w:t xml:space="preserve"> testing technique used to test this project. It</w:t>
      </w:r>
      <w:r w:rsidR="00072AC3">
        <w:rPr>
          <w:rFonts w:cstheme="minorHAnsi"/>
        </w:rPr>
        <w:t xml:space="preserve"> </w:t>
      </w:r>
      <w:r>
        <w:rPr>
          <w:rFonts w:cstheme="minorHAnsi"/>
        </w:rPr>
        <w:t>shows how much of the executable code base has been tested</w:t>
      </w:r>
      <w:r w:rsidR="00FF7ECE">
        <w:rPr>
          <w:rFonts w:cstheme="minorHAnsi"/>
        </w:rPr>
        <w:t xml:space="preserve"> (</w:t>
      </w:r>
      <w:proofErr w:type="spellStart"/>
      <w:r w:rsidR="00FF7ECE">
        <w:rPr>
          <w:rFonts w:cstheme="minorHAnsi"/>
        </w:rPr>
        <w:t>Langr</w:t>
      </w:r>
      <w:proofErr w:type="spellEnd"/>
      <w:r w:rsidR="00FF7ECE">
        <w:rPr>
          <w:rFonts w:cstheme="minorHAnsi"/>
        </w:rPr>
        <w:t xml:space="preserve">, </w:t>
      </w:r>
      <w:r w:rsidR="00120FEE">
        <w:rPr>
          <w:rFonts w:cstheme="minorHAnsi"/>
        </w:rPr>
        <w:t>2015</w:t>
      </w:r>
      <w:r w:rsidR="00FF7ECE">
        <w:rPr>
          <w:rFonts w:cstheme="minorHAnsi"/>
        </w:rPr>
        <w:t>)</w:t>
      </w:r>
      <w:r>
        <w:rPr>
          <w:rFonts w:cstheme="minorHAnsi"/>
        </w:rPr>
        <w:t xml:space="preserve">. </w:t>
      </w:r>
      <w:r w:rsidR="00490A86">
        <w:rPr>
          <w:rFonts w:cstheme="minorHAnsi"/>
        </w:rPr>
        <w:t>Verifying that all conditional branch predicates have been appropriately tested significantly impacts the coverage percentage</w:t>
      </w:r>
      <w:r w:rsidR="00651CCC">
        <w:rPr>
          <w:rFonts w:cstheme="minorHAnsi"/>
        </w:rPr>
        <w:t xml:space="preserve">. </w:t>
      </w:r>
      <w:r w:rsidR="00490A86">
        <w:rPr>
          <w:rFonts w:cstheme="minorHAnsi"/>
        </w:rPr>
        <w:t xml:space="preserve">Eclipse automatically has </w:t>
      </w:r>
      <w:proofErr w:type="spellStart"/>
      <w:r w:rsidR="00490A86">
        <w:rPr>
          <w:rFonts w:cstheme="minorHAnsi"/>
        </w:rPr>
        <w:t>E</w:t>
      </w:r>
      <w:r w:rsidR="002F5E90">
        <w:rPr>
          <w:rFonts w:cstheme="minorHAnsi"/>
        </w:rPr>
        <w:t>cl</w:t>
      </w:r>
      <w:r w:rsidR="00490A86">
        <w:rPr>
          <w:rFonts w:cstheme="minorHAnsi"/>
        </w:rPr>
        <w:t>Emma</w:t>
      </w:r>
      <w:proofErr w:type="spellEnd"/>
      <w:r w:rsidR="00490A86">
        <w:rPr>
          <w:rFonts w:cstheme="minorHAnsi"/>
        </w:rPr>
        <w:t xml:space="preserve"> installed</w:t>
      </w:r>
      <w:r w:rsidR="00BF71DD">
        <w:rPr>
          <w:rFonts w:cstheme="minorHAnsi"/>
        </w:rPr>
        <w:t>,</w:t>
      </w:r>
      <w:r w:rsidR="00490A86">
        <w:rPr>
          <w:rFonts w:cstheme="minorHAnsi"/>
        </w:rPr>
        <w:t xml:space="preserve"> </w:t>
      </w:r>
      <w:r w:rsidR="002F5E90">
        <w:rPr>
          <w:rFonts w:cstheme="minorHAnsi"/>
        </w:rPr>
        <w:t xml:space="preserve">displaying code coverage and </w:t>
      </w:r>
      <w:r w:rsidR="00BF71DD">
        <w:rPr>
          <w:rFonts w:cstheme="minorHAnsi"/>
        </w:rPr>
        <w:t>highlighting</w:t>
      </w:r>
      <w:r w:rsidR="00490A86">
        <w:rPr>
          <w:rFonts w:cstheme="minorHAnsi"/>
        </w:rPr>
        <w:t xml:space="preserve"> conditional statements in yellow if they </w:t>
      </w:r>
      <w:r w:rsidR="00DB6B4C">
        <w:rPr>
          <w:rFonts w:cstheme="minorHAnsi"/>
        </w:rPr>
        <w:t>need to be</w:t>
      </w:r>
      <w:r w:rsidR="00490A86">
        <w:rPr>
          <w:rFonts w:cstheme="minorHAnsi"/>
        </w:rPr>
        <w:t xml:space="preserve"> sufficiently tested.</w:t>
      </w:r>
      <w:r w:rsidR="00BF71DD">
        <w:rPr>
          <w:rFonts w:cstheme="minorHAnsi"/>
        </w:rPr>
        <w:t xml:space="preserve"> Green statements are thoroughly tested, while red statements do not have an accompanying unit test or are inadequately tested.</w:t>
      </w:r>
      <w:r w:rsidR="00DC6503">
        <w:rPr>
          <w:rFonts w:cstheme="minorHAnsi"/>
        </w:rPr>
        <w:t xml:space="preserve"> </w:t>
      </w:r>
    </w:p>
    <w:p w14:paraId="7AE8F3C9" w14:textId="591A1DE5" w:rsidR="00924ED3" w:rsidRDefault="00924ED3" w:rsidP="009D4C83">
      <w:pPr>
        <w:ind w:firstLine="0"/>
        <w:rPr>
          <w:rFonts w:cstheme="minorHAnsi"/>
        </w:rPr>
      </w:pPr>
      <w:r w:rsidRPr="00924ED3">
        <w:rPr>
          <w:rFonts w:cstheme="minorHAnsi"/>
          <w:noProof/>
        </w:rPr>
        <w:drawing>
          <wp:inline distT="0" distB="0" distL="0" distR="0" wp14:anchorId="59F9BA2C" wp14:editId="1FEEEED1">
            <wp:extent cx="5943600" cy="807085"/>
            <wp:effectExtent l="0" t="0" r="0" b="5715"/>
            <wp:docPr id="1814230961"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30961" name="Picture 1" descr="A close up of words&#10;&#10;Description automatically generated"/>
                    <pic:cNvPicPr/>
                  </pic:nvPicPr>
                  <pic:blipFill>
                    <a:blip r:embed="rId12"/>
                    <a:stretch>
                      <a:fillRect/>
                    </a:stretch>
                  </pic:blipFill>
                  <pic:spPr>
                    <a:xfrm>
                      <a:off x="0" y="0"/>
                      <a:ext cx="5943600" cy="807085"/>
                    </a:xfrm>
                    <a:prstGeom prst="rect">
                      <a:avLst/>
                    </a:prstGeom>
                  </pic:spPr>
                </pic:pic>
              </a:graphicData>
            </a:graphic>
          </wp:inline>
        </w:drawing>
      </w:r>
    </w:p>
    <w:p w14:paraId="4B87515C" w14:textId="775A5AA7" w:rsidR="00133EFE" w:rsidRDefault="00626F9B" w:rsidP="009D4C83">
      <w:pPr>
        <w:ind w:firstLine="0"/>
        <w:rPr>
          <w:rFonts w:cstheme="minorHAnsi"/>
        </w:rPr>
      </w:pPr>
      <w:r>
        <w:rPr>
          <w:rFonts w:cstheme="minorHAnsi"/>
        </w:rPr>
        <w:t>The c</w:t>
      </w:r>
      <w:r w:rsidR="00DC6503">
        <w:rPr>
          <w:rFonts w:cstheme="minorHAnsi"/>
        </w:rPr>
        <w:t>ode coverage percentage is calculated with the following formula:</w:t>
      </w:r>
    </w:p>
    <w:p w14:paraId="71751035" w14:textId="612F0B25" w:rsidR="00DC6503" w:rsidRDefault="00DC6503" w:rsidP="009D4C83">
      <w:pPr>
        <w:ind w:firstLine="0"/>
        <w:rPr>
          <w:rFonts w:cstheme="minorHAnsi"/>
        </w:rPr>
      </w:pPr>
      <w:r>
        <w:rPr>
          <w:rFonts w:cstheme="minorHAnsi"/>
        </w:rPr>
        <w:tab/>
        <w:t>State</w:t>
      </w:r>
      <w:r w:rsidR="00A07418">
        <w:rPr>
          <w:rFonts w:cstheme="minorHAnsi"/>
        </w:rPr>
        <w:t>ment Coverage = (Total # of Statements / # of Executed Statements) x 100</w:t>
      </w:r>
    </w:p>
    <w:p w14:paraId="6ADB63EE" w14:textId="62DCF7BD" w:rsidR="00A07418" w:rsidRDefault="00F57606" w:rsidP="009D4C83">
      <w:pPr>
        <w:ind w:firstLine="0"/>
        <w:rPr>
          <w:rFonts w:cstheme="minorHAnsi"/>
        </w:rPr>
      </w:pPr>
      <w:r w:rsidRPr="00F57606">
        <w:rPr>
          <w:rFonts w:cstheme="minorHAnsi"/>
          <w:noProof/>
        </w:rPr>
        <w:drawing>
          <wp:inline distT="0" distB="0" distL="0" distR="0" wp14:anchorId="5218FDC1" wp14:editId="76309D3F">
            <wp:extent cx="5943600" cy="803910"/>
            <wp:effectExtent l="0" t="0" r="0" b="0"/>
            <wp:docPr id="89748772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87725" name="Picture 1" descr="A screenshot of a graph&#10;&#10;Description automatically generated"/>
                    <pic:cNvPicPr/>
                  </pic:nvPicPr>
                  <pic:blipFill>
                    <a:blip r:embed="rId13"/>
                    <a:stretch>
                      <a:fillRect/>
                    </a:stretch>
                  </pic:blipFill>
                  <pic:spPr>
                    <a:xfrm>
                      <a:off x="0" y="0"/>
                      <a:ext cx="5943600" cy="803910"/>
                    </a:xfrm>
                    <a:prstGeom prst="rect">
                      <a:avLst/>
                    </a:prstGeom>
                  </pic:spPr>
                </pic:pic>
              </a:graphicData>
            </a:graphic>
          </wp:inline>
        </w:drawing>
      </w:r>
    </w:p>
    <w:p w14:paraId="1ED25D03" w14:textId="6B330AA6" w:rsidR="004644FE" w:rsidRDefault="00D605FF" w:rsidP="009D4C83">
      <w:pPr>
        <w:ind w:firstLine="0"/>
        <w:rPr>
          <w:rFonts w:cstheme="minorHAnsi"/>
        </w:rPr>
      </w:pPr>
      <w:r>
        <w:rPr>
          <w:rFonts w:cstheme="minorHAnsi"/>
        </w:rPr>
        <w:lastRenderedPageBreak/>
        <w:t xml:space="preserve">Utilizing requirements analysis to inform test design allows </w:t>
      </w:r>
      <w:r w:rsidR="005254CD">
        <w:rPr>
          <w:rFonts w:cstheme="minorHAnsi"/>
        </w:rPr>
        <w:t>developers</w:t>
      </w:r>
      <w:r>
        <w:rPr>
          <w:rFonts w:cstheme="minorHAnsi"/>
        </w:rPr>
        <w:t xml:space="preserve"> to account for </w:t>
      </w:r>
      <w:r w:rsidR="004A1781">
        <w:rPr>
          <w:rFonts w:cstheme="minorHAnsi"/>
        </w:rPr>
        <w:t>potential inconsistencies and pitfalls arising from requirements e</w:t>
      </w:r>
      <w:r>
        <w:rPr>
          <w:rFonts w:cstheme="minorHAnsi"/>
        </w:rPr>
        <w:t>licitation</w:t>
      </w:r>
      <w:r w:rsidR="00D62546">
        <w:rPr>
          <w:rFonts w:cstheme="minorHAnsi"/>
        </w:rPr>
        <w:t>.</w:t>
      </w:r>
      <w:r w:rsidR="00E80F8F">
        <w:rPr>
          <w:rFonts w:cstheme="minorHAnsi"/>
        </w:rPr>
        <w:t xml:space="preserve"> </w:t>
      </w:r>
      <w:r w:rsidR="000144E1">
        <w:rPr>
          <w:rFonts w:cstheme="minorHAnsi"/>
        </w:rPr>
        <w:t>Thoroughly understanding and resolving inconsistencies ensured that</w:t>
      </w:r>
      <w:r w:rsidR="004719A1">
        <w:rPr>
          <w:rFonts w:cstheme="minorHAnsi"/>
        </w:rPr>
        <w:t xml:space="preserve">, during white-box testing, </w:t>
      </w:r>
      <w:r w:rsidR="000144E1">
        <w:rPr>
          <w:rFonts w:cstheme="minorHAnsi"/>
        </w:rPr>
        <w:t xml:space="preserve">I </w:t>
      </w:r>
      <w:r w:rsidR="00C835DC">
        <w:rPr>
          <w:rFonts w:cstheme="minorHAnsi"/>
        </w:rPr>
        <w:t>could</w:t>
      </w:r>
      <w:r w:rsidR="000144E1">
        <w:rPr>
          <w:rFonts w:cstheme="minorHAnsi"/>
        </w:rPr>
        <w:t xml:space="preserve"> write </w:t>
      </w:r>
      <w:r w:rsidR="00C835DC">
        <w:rPr>
          <w:rFonts w:cstheme="minorHAnsi"/>
        </w:rPr>
        <w:t>practical</w:t>
      </w:r>
      <w:r w:rsidR="00302F17">
        <w:rPr>
          <w:rFonts w:cstheme="minorHAnsi"/>
        </w:rPr>
        <w:t xml:space="preserve"> unit</w:t>
      </w:r>
      <w:r w:rsidR="000144E1">
        <w:rPr>
          <w:rFonts w:cstheme="minorHAnsi"/>
        </w:rPr>
        <w:t xml:space="preserve"> tests</w:t>
      </w:r>
      <w:r w:rsidR="00C835DC">
        <w:rPr>
          <w:rFonts w:cstheme="minorHAnsi"/>
        </w:rPr>
        <w:t xml:space="preserve"> that verified </w:t>
      </w:r>
      <w:r w:rsidR="00986495">
        <w:rPr>
          <w:rFonts w:cstheme="minorHAnsi"/>
        </w:rPr>
        <w:t xml:space="preserve">that </w:t>
      </w:r>
      <w:r w:rsidR="00F20B6A">
        <w:rPr>
          <w:rFonts w:cstheme="minorHAnsi"/>
        </w:rPr>
        <w:t xml:space="preserve">each functional unit of </w:t>
      </w:r>
      <w:r w:rsidR="00C835DC">
        <w:rPr>
          <w:rFonts w:cstheme="minorHAnsi"/>
        </w:rPr>
        <w:t>my software</w:t>
      </w:r>
      <w:r w:rsidR="00006920">
        <w:rPr>
          <w:rFonts w:cstheme="minorHAnsi"/>
        </w:rPr>
        <w:t xml:space="preserve"> met</w:t>
      </w:r>
      <w:r w:rsidR="00C835DC">
        <w:rPr>
          <w:rFonts w:cstheme="minorHAnsi"/>
        </w:rPr>
        <w:t xml:space="preserve"> </w:t>
      </w:r>
      <w:r w:rsidR="00006920">
        <w:rPr>
          <w:rFonts w:cstheme="minorHAnsi"/>
        </w:rPr>
        <w:t>each</w:t>
      </w:r>
      <w:r w:rsidR="00C835DC">
        <w:rPr>
          <w:rFonts w:cstheme="minorHAnsi"/>
        </w:rPr>
        <w:t xml:space="preserve"> of the client’s requirements</w:t>
      </w:r>
      <w:r w:rsidR="00120FEE">
        <w:rPr>
          <w:rFonts w:cstheme="minorHAnsi"/>
        </w:rPr>
        <w:t xml:space="preserve"> (</w:t>
      </w:r>
      <w:r w:rsidR="002141EC">
        <w:rPr>
          <w:rFonts w:cstheme="minorHAnsi"/>
        </w:rPr>
        <w:t>Garcia, 2017</w:t>
      </w:r>
      <w:r w:rsidR="00A30EB2">
        <w:rPr>
          <w:rFonts w:cstheme="minorHAnsi"/>
        </w:rPr>
        <w:t>)</w:t>
      </w:r>
      <w:r w:rsidR="00C835DC">
        <w:rPr>
          <w:rFonts w:cstheme="minorHAnsi"/>
        </w:rPr>
        <w:t>.</w:t>
      </w:r>
    </w:p>
    <w:p w14:paraId="4EA763C6" w14:textId="72E114A6" w:rsidR="00E816F4" w:rsidRDefault="00E816F4" w:rsidP="009D4C83">
      <w:pPr>
        <w:ind w:firstLine="0"/>
        <w:rPr>
          <w:rFonts w:cstheme="minorHAnsi"/>
        </w:rPr>
      </w:pPr>
      <w:r>
        <w:rPr>
          <w:rFonts w:cstheme="minorHAnsi"/>
        </w:rPr>
        <w:tab/>
      </w:r>
      <w:r w:rsidR="00311A7E">
        <w:rPr>
          <w:rFonts w:cstheme="minorHAnsi"/>
        </w:rPr>
        <w:t xml:space="preserve">During the milestones, I did </w:t>
      </w:r>
      <w:r w:rsidR="00325A83">
        <w:rPr>
          <w:rFonts w:cstheme="minorHAnsi"/>
        </w:rPr>
        <w:t xml:space="preserve">not </w:t>
      </w:r>
      <w:r w:rsidR="00012E81">
        <w:rPr>
          <w:rFonts w:cstheme="minorHAnsi"/>
        </w:rPr>
        <w:t xml:space="preserve">intentionally </w:t>
      </w:r>
      <w:r w:rsidR="00325A83">
        <w:rPr>
          <w:rFonts w:cstheme="minorHAnsi"/>
        </w:rPr>
        <w:t xml:space="preserve">use </w:t>
      </w:r>
      <w:proofErr w:type="gramStart"/>
      <w:r w:rsidR="00325A83">
        <w:rPr>
          <w:rFonts w:cstheme="minorHAnsi"/>
        </w:rPr>
        <w:t>black-box</w:t>
      </w:r>
      <w:proofErr w:type="gramEnd"/>
      <w:r w:rsidR="00325A83">
        <w:rPr>
          <w:rFonts w:cstheme="minorHAnsi"/>
        </w:rPr>
        <w:t xml:space="preserve"> testing because the codebase was only exercised through the unit testing suite; it was never directly executed</w:t>
      </w:r>
      <w:r w:rsidR="00CC01FB">
        <w:rPr>
          <w:rFonts w:cstheme="minorHAnsi"/>
        </w:rPr>
        <w:t xml:space="preserve"> and did not have a user interface</w:t>
      </w:r>
      <w:r w:rsidR="00AE430F">
        <w:rPr>
          <w:rFonts w:cstheme="minorHAnsi"/>
        </w:rPr>
        <w:t xml:space="preserve"> for a tester to </w:t>
      </w:r>
      <w:r w:rsidR="00076671">
        <w:rPr>
          <w:rFonts w:cstheme="minorHAnsi"/>
        </w:rPr>
        <w:t>interact with directly</w:t>
      </w:r>
      <w:r w:rsidR="00AE430F">
        <w:rPr>
          <w:rFonts w:cstheme="minorHAnsi"/>
        </w:rPr>
        <w:t>.</w:t>
      </w:r>
      <w:r w:rsidR="00076671">
        <w:rPr>
          <w:rFonts w:cstheme="minorHAnsi"/>
        </w:rPr>
        <w:t xml:space="preserve"> The</w:t>
      </w:r>
      <w:r w:rsidR="00B36CAD">
        <w:rPr>
          <w:rFonts w:cstheme="minorHAnsi"/>
        </w:rPr>
        <w:t xml:space="preserve"> vital aspect of black-box testing is that it seeks to separate the resulting behavior from the program's implementation</w:t>
      </w:r>
      <w:r w:rsidR="00A06FB0">
        <w:rPr>
          <w:rFonts w:cstheme="minorHAnsi"/>
        </w:rPr>
        <w:t xml:space="preserve">. </w:t>
      </w:r>
      <w:r w:rsidR="003F1DE5">
        <w:rPr>
          <w:rFonts w:cstheme="minorHAnsi"/>
        </w:rPr>
        <w:t xml:space="preserve">In contrast, during this project, the tester is tasked with verifying that the </w:t>
      </w:r>
      <w:r w:rsidR="00AB2557">
        <w:rPr>
          <w:rFonts w:cstheme="minorHAnsi"/>
        </w:rPr>
        <w:t xml:space="preserve">code </w:t>
      </w:r>
      <w:r w:rsidR="003F1DE5">
        <w:rPr>
          <w:rFonts w:cstheme="minorHAnsi"/>
        </w:rPr>
        <w:t xml:space="preserve">implementation </w:t>
      </w:r>
      <w:r w:rsidR="00AA3B88">
        <w:rPr>
          <w:rFonts w:cstheme="minorHAnsi"/>
        </w:rPr>
        <w:t>results in the expected behavior per the specifications (white-box testing).</w:t>
      </w:r>
      <w:r w:rsidR="00CC4CEC">
        <w:rPr>
          <w:rFonts w:cstheme="minorHAnsi"/>
        </w:rPr>
        <w:t xml:space="preserve"> </w:t>
      </w:r>
      <w:r w:rsidR="00626F9B">
        <w:rPr>
          <w:rFonts w:cstheme="minorHAnsi"/>
        </w:rPr>
        <w:t xml:space="preserve">However, </w:t>
      </w:r>
      <w:r w:rsidR="009C08A5">
        <w:rPr>
          <w:rFonts w:cstheme="minorHAnsi"/>
        </w:rPr>
        <w:t xml:space="preserve">I can argue that I did use the black-box method of “boundary value analysis” when </w:t>
      </w:r>
      <w:r w:rsidR="003D0740">
        <w:rPr>
          <w:rFonts w:cstheme="minorHAnsi"/>
        </w:rPr>
        <w:t xml:space="preserve">verifying that the program will not accept a string greater than </w:t>
      </w:r>
      <w:r w:rsidR="00626F9B">
        <w:rPr>
          <w:rFonts w:cstheme="minorHAnsi"/>
        </w:rPr>
        <w:t>ten</w:t>
      </w:r>
      <w:r w:rsidR="003D0740">
        <w:rPr>
          <w:rFonts w:cstheme="minorHAnsi"/>
        </w:rPr>
        <w:t xml:space="preserve"> characters for its unique identification when choos</w:t>
      </w:r>
      <w:r w:rsidR="002332FF">
        <w:rPr>
          <w:rFonts w:cstheme="minorHAnsi"/>
        </w:rPr>
        <w:t>ing</w:t>
      </w:r>
      <w:r w:rsidR="003D0740">
        <w:rPr>
          <w:rFonts w:cstheme="minorHAnsi"/>
        </w:rPr>
        <w:t xml:space="preserve"> an 11-digit string to test with</w:t>
      </w:r>
      <w:r w:rsidR="00BB3BE7">
        <w:rPr>
          <w:rFonts w:cstheme="minorHAnsi"/>
        </w:rPr>
        <w:t xml:space="preserve">. A classic black-box implementation would </w:t>
      </w:r>
      <w:r w:rsidR="00464597">
        <w:rPr>
          <w:rFonts w:cstheme="minorHAnsi"/>
        </w:rPr>
        <w:t>have</w:t>
      </w:r>
      <w:r w:rsidR="00BB3BE7">
        <w:rPr>
          <w:rFonts w:cstheme="minorHAnsi"/>
        </w:rPr>
        <w:t xml:space="preserve"> a user interface that allows the tester to enter any digit number, such as a blank</w:t>
      </w:r>
      <w:r w:rsidR="00464597">
        <w:rPr>
          <w:rFonts w:cstheme="minorHAnsi"/>
        </w:rPr>
        <w:t xml:space="preserve"> (minimum)</w:t>
      </w:r>
      <w:r w:rsidR="00BB3BE7">
        <w:rPr>
          <w:rFonts w:cstheme="minorHAnsi"/>
        </w:rPr>
        <w:t>, 11 digits</w:t>
      </w:r>
      <w:r w:rsidR="00464597">
        <w:rPr>
          <w:rFonts w:cstheme="minorHAnsi"/>
        </w:rPr>
        <w:t xml:space="preserve"> (edge case), or 100 digits (maximum), to see how the program would behave without seeing the internal structure of the code</w:t>
      </w:r>
      <w:r w:rsidR="00506559">
        <w:rPr>
          <w:rFonts w:cstheme="minorHAnsi"/>
        </w:rPr>
        <w:t xml:space="preserve"> (</w:t>
      </w:r>
      <w:r w:rsidR="00A06FB0">
        <w:rPr>
          <w:rFonts w:cstheme="minorHAnsi"/>
        </w:rPr>
        <w:t xml:space="preserve">Ahmad, 2024; </w:t>
      </w:r>
      <w:r w:rsidR="00506559">
        <w:rPr>
          <w:rFonts w:cstheme="minorHAnsi"/>
        </w:rPr>
        <w:t>Morgan &amp; Thompson, 2019)</w:t>
      </w:r>
      <w:r w:rsidR="00464597">
        <w:rPr>
          <w:rFonts w:cstheme="minorHAnsi"/>
        </w:rPr>
        <w:t>.</w:t>
      </w:r>
    </w:p>
    <w:p w14:paraId="2C379288" w14:textId="145942F6" w:rsidR="00CC2938" w:rsidRDefault="00E14663" w:rsidP="009D4C83">
      <w:pPr>
        <w:ind w:firstLine="0"/>
        <w:rPr>
          <w:rFonts w:cstheme="minorHAnsi"/>
        </w:rPr>
      </w:pPr>
      <w:r>
        <w:rPr>
          <w:rFonts w:cstheme="minorHAnsi"/>
        </w:rPr>
        <w:tab/>
        <w:t xml:space="preserve">Another </w:t>
      </w:r>
      <w:proofErr w:type="gramStart"/>
      <w:r>
        <w:rPr>
          <w:rFonts w:cstheme="minorHAnsi"/>
        </w:rPr>
        <w:t>black-box</w:t>
      </w:r>
      <w:proofErr w:type="gramEnd"/>
      <w:r>
        <w:rPr>
          <w:rFonts w:cstheme="minorHAnsi"/>
        </w:rPr>
        <w:t xml:space="preserve"> testing method not implemented in this project is equivalence class partitioning</w:t>
      </w:r>
      <w:r w:rsidR="00582663">
        <w:rPr>
          <w:rFonts w:cstheme="minorHAnsi"/>
        </w:rPr>
        <w:t>, where inputs are divided into groups of equivalence classes. The objective is to group inputs that produce the same output, such as</w:t>
      </w:r>
      <w:r w:rsidR="008013D3">
        <w:rPr>
          <w:rFonts w:cstheme="minorHAnsi"/>
        </w:rPr>
        <w:t xml:space="preserve"> invalid </w:t>
      </w:r>
      <w:r w:rsidR="00437E6F">
        <w:rPr>
          <w:rFonts w:cstheme="minorHAnsi"/>
        </w:rPr>
        <w:t>and valid inputs. This consolidates the number of test cases into those checking validity and those checking for invalidity.</w:t>
      </w:r>
      <w:r w:rsidR="00090797">
        <w:rPr>
          <w:rFonts w:cstheme="minorHAnsi"/>
        </w:rPr>
        <w:t xml:space="preserve"> Additionally, decision table-based testing was not utilized. This testing method lists every combination of inputs and outputs determined by requirements and business rules where </w:t>
      </w:r>
      <w:r w:rsidR="009653F8">
        <w:rPr>
          <w:rFonts w:cstheme="minorHAnsi"/>
        </w:rPr>
        <w:t>various</w:t>
      </w:r>
      <w:r w:rsidR="00090797">
        <w:rPr>
          <w:rFonts w:cstheme="minorHAnsi"/>
        </w:rPr>
        <w:t xml:space="preserve"> combinations of </w:t>
      </w:r>
      <w:r w:rsidR="00090797">
        <w:rPr>
          <w:rFonts w:cstheme="minorHAnsi"/>
        </w:rPr>
        <w:lastRenderedPageBreak/>
        <w:t xml:space="preserve">test inputs result in </w:t>
      </w:r>
      <w:r w:rsidR="009653F8">
        <w:rPr>
          <w:rFonts w:cstheme="minorHAnsi"/>
        </w:rPr>
        <w:t>unique</w:t>
      </w:r>
      <w:r w:rsidR="00090797">
        <w:rPr>
          <w:rFonts w:cstheme="minorHAnsi"/>
        </w:rPr>
        <w:t xml:space="preserve"> outputs.</w:t>
      </w:r>
      <w:r w:rsidR="009653F8">
        <w:rPr>
          <w:rFonts w:cstheme="minorHAnsi"/>
        </w:rPr>
        <w:t xml:space="preserve"> An example would be inputs being the conditions, such as</w:t>
      </w:r>
      <w:r w:rsidR="00407EC1">
        <w:rPr>
          <w:rFonts w:cstheme="minorHAnsi"/>
        </w:rPr>
        <w:t xml:space="preserve"> an appointment</w:t>
      </w:r>
      <w:r w:rsidR="00522E3C">
        <w:rPr>
          <w:rFonts w:cstheme="minorHAnsi"/>
        </w:rPr>
        <w:t xml:space="preserve"> ID being in the past, with the action “add appointment” being false because the specifications state that the user should not be able to add an appointment if they are attempting to use a past date</w:t>
      </w:r>
      <w:r w:rsidR="00EF74F1">
        <w:rPr>
          <w:rFonts w:cstheme="minorHAnsi"/>
        </w:rPr>
        <w:t xml:space="preserve"> </w:t>
      </w:r>
      <w:r w:rsidR="00EF74F1">
        <w:rPr>
          <w:rFonts w:cstheme="minorHAnsi"/>
        </w:rPr>
        <w:t>(Morgan &amp; Thompson, 2019).</w:t>
      </w:r>
    </w:p>
    <w:tbl>
      <w:tblPr>
        <w:tblW w:w="6280" w:type="dxa"/>
        <w:tblInd w:w="1537" w:type="dxa"/>
        <w:tblLook w:val="04A0" w:firstRow="1" w:lastRow="0" w:firstColumn="1" w:lastColumn="0" w:noHBand="0" w:noVBand="1"/>
      </w:tblPr>
      <w:tblGrid>
        <w:gridCol w:w="2240"/>
        <w:gridCol w:w="1960"/>
        <w:gridCol w:w="2080"/>
      </w:tblGrid>
      <w:tr w:rsidR="00776369" w:rsidRPr="00776369" w14:paraId="57CFB7DE" w14:textId="77777777" w:rsidTr="00704B1A">
        <w:trPr>
          <w:trHeight w:val="320"/>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D9413" w14:textId="720F93B4" w:rsidR="00776369" w:rsidRPr="00776369" w:rsidRDefault="00704B1A" w:rsidP="00776369">
            <w:pPr>
              <w:suppressAutoHyphens w:val="0"/>
              <w:spacing w:line="240" w:lineRule="auto"/>
              <w:ind w:firstLine="0"/>
              <w:rPr>
                <w:rFonts w:ascii="Aptos Narrow" w:eastAsia="Times New Roman" w:hAnsi="Aptos Narrow" w:cs="Times New Roman"/>
                <w:color w:val="000000"/>
                <w:lang w:eastAsia="en-US"/>
              </w:rPr>
            </w:pPr>
            <w:r>
              <w:rPr>
                <w:rFonts w:ascii="Aptos Narrow" w:eastAsia="Times New Roman" w:hAnsi="Aptos Narrow" w:cs="Times New Roman"/>
                <w:color w:val="000000"/>
                <w:lang w:eastAsia="en-US"/>
              </w:rPr>
              <w:tab/>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60E63B3F" w14:textId="77777777" w:rsidR="00776369" w:rsidRPr="00776369" w:rsidRDefault="00776369" w:rsidP="00776369">
            <w:pPr>
              <w:suppressAutoHyphens w:val="0"/>
              <w:spacing w:line="240" w:lineRule="auto"/>
              <w:ind w:firstLine="0"/>
              <w:rPr>
                <w:rFonts w:ascii="Aptos Narrow" w:eastAsia="Times New Roman" w:hAnsi="Aptos Narrow" w:cs="Times New Roman"/>
                <w:color w:val="000000"/>
                <w:lang w:eastAsia="en-US"/>
              </w:rPr>
            </w:pPr>
            <w:r w:rsidRPr="00776369">
              <w:rPr>
                <w:rFonts w:ascii="Aptos Narrow" w:eastAsia="Times New Roman" w:hAnsi="Aptos Narrow" w:cs="Times New Roman"/>
                <w:color w:val="000000"/>
                <w:lang w:eastAsia="en-US"/>
              </w:rPr>
              <w:t>Appt. Date in Past</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7B7BCF61" w14:textId="77777777" w:rsidR="00776369" w:rsidRPr="00776369" w:rsidRDefault="00776369" w:rsidP="00776369">
            <w:pPr>
              <w:suppressAutoHyphens w:val="0"/>
              <w:spacing w:line="240" w:lineRule="auto"/>
              <w:ind w:firstLine="0"/>
              <w:rPr>
                <w:rFonts w:ascii="Aptos Narrow" w:eastAsia="Times New Roman" w:hAnsi="Aptos Narrow" w:cs="Times New Roman"/>
                <w:color w:val="000000"/>
                <w:lang w:eastAsia="en-US"/>
              </w:rPr>
            </w:pPr>
            <w:r w:rsidRPr="00776369">
              <w:rPr>
                <w:rFonts w:ascii="Aptos Narrow" w:eastAsia="Times New Roman" w:hAnsi="Aptos Narrow" w:cs="Times New Roman"/>
                <w:color w:val="000000"/>
                <w:lang w:eastAsia="en-US"/>
              </w:rPr>
              <w:t>Appt. Date in Future</w:t>
            </w:r>
          </w:p>
        </w:tc>
      </w:tr>
      <w:tr w:rsidR="00776369" w:rsidRPr="00776369" w14:paraId="300B4C72" w14:textId="77777777" w:rsidTr="00704B1A">
        <w:trPr>
          <w:trHeight w:val="32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56CDB49C" w14:textId="77777777" w:rsidR="00776369" w:rsidRPr="00776369" w:rsidRDefault="00776369" w:rsidP="00776369">
            <w:pPr>
              <w:suppressAutoHyphens w:val="0"/>
              <w:spacing w:line="240" w:lineRule="auto"/>
              <w:ind w:firstLine="0"/>
              <w:rPr>
                <w:rFonts w:ascii="Aptos Narrow" w:eastAsia="Times New Roman" w:hAnsi="Aptos Narrow" w:cs="Times New Roman"/>
                <w:color w:val="000000"/>
                <w:lang w:eastAsia="en-US"/>
              </w:rPr>
            </w:pPr>
            <w:r w:rsidRPr="00776369">
              <w:rPr>
                <w:rFonts w:ascii="Aptos Narrow" w:eastAsia="Times New Roman" w:hAnsi="Aptos Narrow" w:cs="Times New Roman"/>
                <w:color w:val="000000"/>
                <w:lang w:eastAsia="en-US"/>
              </w:rPr>
              <w:t>Add Appointment</w:t>
            </w:r>
          </w:p>
        </w:tc>
        <w:tc>
          <w:tcPr>
            <w:tcW w:w="1960" w:type="dxa"/>
            <w:tcBorders>
              <w:top w:val="nil"/>
              <w:left w:val="nil"/>
              <w:bottom w:val="single" w:sz="4" w:space="0" w:color="auto"/>
              <w:right w:val="single" w:sz="4" w:space="0" w:color="auto"/>
            </w:tcBorders>
            <w:shd w:val="clear" w:color="auto" w:fill="auto"/>
            <w:noWrap/>
            <w:vAlign w:val="bottom"/>
            <w:hideMark/>
          </w:tcPr>
          <w:p w14:paraId="2C96B344" w14:textId="77777777" w:rsidR="00776369" w:rsidRPr="00776369" w:rsidRDefault="00776369" w:rsidP="00776369">
            <w:pPr>
              <w:suppressAutoHyphens w:val="0"/>
              <w:spacing w:line="240" w:lineRule="auto"/>
              <w:ind w:firstLine="0"/>
              <w:rPr>
                <w:rFonts w:ascii="Aptos Narrow" w:eastAsia="Times New Roman" w:hAnsi="Aptos Narrow" w:cs="Times New Roman"/>
                <w:color w:val="000000"/>
                <w:lang w:eastAsia="en-US"/>
              </w:rPr>
            </w:pPr>
            <w:r w:rsidRPr="00776369">
              <w:rPr>
                <w:rFonts w:ascii="Aptos Narrow" w:eastAsia="Times New Roman" w:hAnsi="Aptos Narrow" w:cs="Times New Roman"/>
                <w:color w:val="000000"/>
                <w:lang w:eastAsia="en-US"/>
              </w:rPr>
              <w:t>F</w:t>
            </w:r>
          </w:p>
        </w:tc>
        <w:tc>
          <w:tcPr>
            <w:tcW w:w="2080" w:type="dxa"/>
            <w:tcBorders>
              <w:top w:val="nil"/>
              <w:left w:val="nil"/>
              <w:bottom w:val="single" w:sz="4" w:space="0" w:color="auto"/>
              <w:right w:val="single" w:sz="4" w:space="0" w:color="auto"/>
            </w:tcBorders>
            <w:shd w:val="clear" w:color="auto" w:fill="auto"/>
            <w:noWrap/>
            <w:vAlign w:val="bottom"/>
            <w:hideMark/>
          </w:tcPr>
          <w:p w14:paraId="2C681571" w14:textId="77777777" w:rsidR="00776369" w:rsidRPr="00776369" w:rsidRDefault="00776369" w:rsidP="00776369">
            <w:pPr>
              <w:suppressAutoHyphens w:val="0"/>
              <w:spacing w:line="240" w:lineRule="auto"/>
              <w:ind w:firstLine="0"/>
              <w:rPr>
                <w:rFonts w:ascii="Aptos Narrow" w:eastAsia="Times New Roman" w:hAnsi="Aptos Narrow" w:cs="Times New Roman"/>
                <w:color w:val="000000"/>
                <w:lang w:eastAsia="en-US"/>
              </w:rPr>
            </w:pPr>
            <w:r w:rsidRPr="00776369">
              <w:rPr>
                <w:rFonts w:ascii="Aptos Narrow" w:eastAsia="Times New Roman" w:hAnsi="Aptos Narrow" w:cs="Times New Roman"/>
                <w:color w:val="000000"/>
                <w:lang w:eastAsia="en-US"/>
              </w:rPr>
              <w:t>T</w:t>
            </w:r>
          </w:p>
        </w:tc>
      </w:tr>
    </w:tbl>
    <w:p w14:paraId="5B18CE9A" w14:textId="77777777" w:rsidR="00CC2938" w:rsidRDefault="00CC2938" w:rsidP="009D4C83">
      <w:pPr>
        <w:ind w:firstLine="0"/>
        <w:rPr>
          <w:rFonts w:cstheme="minorHAnsi"/>
          <w:i/>
          <w:iCs/>
        </w:rPr>
      </w:pPr>
    </w:p>
    <w:p w14:paraId="30312ED9" w14:textId="129DBA11" w:rsidR="00CC2938" w:rsidRDefault="00CC2938" w:rsidP="009D4C83">
      <w:pPr>
        <w:ind w:firstLine="0"/>
        <w:rPr>
          <w:rFonts w:cstheme="minorHAnsi"/>
          <w:i/>
          <w:iCs/>
        </w:rPr>
      </w:pPr>
      <w:r w:rsidRPr="00CC2938">
        <w:rPr>
          <w:rFonts w:cstheme="minorHAnsi"/>
          <w:i/>
          <w:iCs/>
        </w:rPr>
        <w:t>The above table helps verify that an appointment cannot be added if the date is in the past.</w:t>
      </w:r>
    </w:p>
    <w:p w14:paraId="09668304" w14:textId="77777777" w:rsidR="00CC2938" w:rsidRPr="00CC2938" w:rsidRDefault="00CC2938" w:rsidP="009D4C83">
      <w:pPr>
        <w:ind w:firstLine="0"/>
        <w:rPr>
          <w:rFonts w:cstheme="minorHAnsi"/>
          <w:i/>
          <w:iCs/>
        </w:rPr>
      </w:pPr>
    </w:p>
    <w:p w14:paraId="4DF898B7" w14:textId="3388CE6B" w:rsidR="00C47F72" w:rsidRDefault="007267B4" w:rsidP="00EE56B6">
      <w:pPr>
        <w:rPr>
          <w:rFonts w:cstheme="minorHAnsi"/>
        </w:rPr>
      </w:pPr>
      <w:r>
        <w:rPr>
          <w:rFonts w:cstheme="minorHAnsi"/>
        </w:rPr>
        <w:t>The project did not utilize state transition testing, whi</w:t>
      </w:r>
      <w:r w:rsidR="001052EA">
        <w:rPr>
          <w:rFonts w:cstheme="minorHAnsi"/>
        </w:rPr>
        <w:t xml:space="preserve">ch verifies that the system behaves </w:t>
      </w:r>
      <w:r>
        <w:rPr>
          <w:rFonts w:cstheme="minorHAnsi"/>
        </w:rPr>
        <w:t xml:space="preserve">predictably when changing from one state to another. </w:t>
      </w:r>
      <w:r w:rsidR="0082719C">
        <w:rPr>
          <w:rFonts w:cstheme="minorHAnsi"/>
        </w:rPr>
        <w:t>Typically, a slate of states</w:t>
      </w:r>
      <w:r w:rsidR="00D40093">
        <w:rPr>
          <w:rFonts w:cstheme="minorHAnsi"/>
        </w:rPr>
        <w:t xml:space="preserve"> is listed, and the tester tests inputs that change between them. For example, a traffic light would have a “green (go),” “yellow (caution/prepare to stop),” and “red (complete stop)” state to change between.</w:t>
      </w:r>
      <w:r w:rsidR="00D06483">
        <w:rPr>
          <w:rFonts w:cstheme="minorHAnsi"/>
        </w:rPr>
        <w:t xml:space="preserve"> States can be tested through cause-effect graphing, where input</w:t>
      </w:r>
      <w:r w:rsidR="00AB7C8A">
        <w:rPr>
          <w:rFonts w:cstheme="minorHAnsi"/>
        </w:rPr>
        <w:t xml:space="preserve"> combinations are tested to see </w:t>
      </w:r>
      <w:r w:rsidR="001B425A">
        <w:rPr>
          <w:rFonts w:cstheme="minorHAnsi"/>
        </w:rPr>
        <w:t xml:space="preserve">the resulting events, </w:t>
      </w:r>
      <w:proofErr w:type="spellStart"/>
      <w:r w:rsidR="00B824FC">
        <w:rPr>
          <w:rFonts w:cstheme="minorHAnsi"/>
        </w:rPr>
        <w:t>S</w:t>
      </w:r>
      <w:r w:rsidR="001B425A">
        <w:rPr>
          <w:rFonts w:cstheme="minorHAnsi"/>
        </w:rPr>
        <w:t>tateflow</w:t>
      </w:r>
      <w:proofErr w:type="spellEnd"/>
      <w:r w:rsidR="001B425A">
        <w:rPr>
          <w:rFonts w:cstheme="minorHAnsi"/>
        </w:rPr>
        <w:t xml:space="preserve"> which models the systems used to develop</w:t>
      </w:r>
      <w:r w:rsidR="00BF66F2">
        <w:rPr>
          <w:rFonts w:cstheme="minorHAnsi"/>
        </w:rPr>
        <w:t xml:space="preserve"> algorithms and logic</w:t>
      </w:r>
      <w:r w:rsidR="004A7275">
        <w:rPr>
          <w:rFonts w:cstheme="minorHAnsi"/>
        </w:rPr>
        <w:t>;</w:t>
      </w:r>
      <w:r w:rsidR="00BF66F2">
        <w:rPr>
          <w:rFonts w:cstheme="minorHAnsi"/>
        </w:rPr>
        <w:t xml:space="preserve"> state transition diagrams</w:t>
      </w:r>
      <w:r w:rsidR="004A7275">
        <w:rPr>
          <w:rFonts w:cstheme="minorHAnsi"/>
        </w:rPr>
        <w:t>,</w:t>
      </w:r>
      <w:r w:rsidR="00BF66F2">
        <w:rPr>
          <w:rFonts w:cstheme="minorHAnsi"/>
        </w:rPr>
        <w:t xml:space="preserve"> which model the program</w:t>
      </w:r>
      <w:r w:rsidR="004A7275">
        <w:rPr>
          <w:rFonts w:cstheme="minorHAnsi"/>
        </w:rPr>
        <w:t>’</w:t>
      </w:r>
      <w:r w:rsidR="00BF66F2">
        <w:rPr>
          <w:rFonts w:cstheme="minorHAnsi"/>
        </w:rPr>
        <w:t>s states and the actions that change them</w:t>
      </w:r>
      <w:r w:rsidR="004A7275">
        <w:rPr>
          <w:rFonts w:cstheme="minorHAnsi"/>
        </w:rPr>
        <w:t>;</w:t>
      </w:r>
      <w:r w:rsidR="00BF66F2">
        <w:rPr>
          <w:rFonts w:cstheme="minorHAnsi"/>
        </w:rPr>
        <w:t xml:space="preserve"> and the state transition table</w:t>
      </w:r>
      <w:r w:rsidR="00AF6800">
        <w:rPr>
          <w:rFonts w:cstheme="minorHAnsi"/>
        </w:rPr>
        <w:t>,</w:t>
      </w:r>
      <w:r w:rsidR="004A7275">
        <w:rPr>
          <w:rFonts w:cstheme="minorHAnsi"/>
        </w:rPr>
        <w:t xml:space="preserve"> which is similar to a decision table, but instead shows the states, events, transitions, and their outputs.</w:t>
      </w:r>
      <w:r w:rsidR="00491A28">
        <w:rPr>
          <w:rFonts w:cstheme="minorHAnsi"/>
        </w:rPr>
        <w:t xml:space="preserve"> </w:t>
      </w:r>
      <w:r w:rsidR="00372D60">
        <w:rPr>
          <w:rFonts w:cstheme="minorHAnsi"/>
        </w:rPr>
        <w:t xml:space="preserve">Finally, </w:t>
      </w:r>
      <w:r w:rsidR="00A1249B">
        <w:rPr>
          <w:rFonts w:cstheme="minorHAnsi"/>
        </w:rPr>
        <w:t xml:space="preserve">the project did not use </w:t>
      </w:r>
      <w:r w:rsidR="00372D60">
        <w:rPr>
          <w:rFonts w:cstheme="minorHAnsi"/>
        </w:rPr>
        <w:t>experience-based testing techniques</w:t>
      </w:r>
      <w:r w:rsidR="00A1249B">
        <w:rPr>
          <w:rFonts w:cstheme="minorHAnsi"/>
        </w:rPr>
        <w:t>, which</w:t>
      </w:r>
      <w:r w:rsidR="00372D60">
        <w:rPr>
          <w:rFonts w:cstheme="minorHAnsi"/>
        </w:rPr>
        <w:t xml:space="preserve"> are </w:t>
      </w:r>
      <w:r w:rsidR="002A473E">
        <w:rPr>
          <w:rFonts w:cstheme="minorHAnsi"/>
        </w:rPr>
        <w:t xml:space="preserve">methods </w:t>
      </w:r>
      <w:r w:rsidR="00372D60">
        <w:rPr>
          <w:rFonts w:cstheme="minorHAnsi"/>
        </w:rPr>
        <w:t>of last resort where there are little to no specification</w:t>
      </w:r>
      <w:r w:rsidR="002A473E">
        <w:rPr>
          <w:rFonts w:cstheme="minorHAnsi"/>
        </w:rPr>
        <w:t>s to draw tests from or little time to run a full test battery.</w:t>
      </w:r>
      <w:r w:rsidR="00150AC1">
        <w:rPr>
          <w:rFonts w:cstheme="minorHAnsi"/>
        </w:rPr>
        <w:t xml:space="preserve"> Error guessing uses the tester</w:t>
      </w:r>
      <w:r w:rsidR="00116529">
        <w:rPr>
          <w:rFonts w:cstheme="minorHAnsi"/>
        </w:rPr>
        <w:t>’</w:t>
      </w:r>
      <w:r w:rsidR="00150AC1">
        <w:rPr>
          <w:rFonts w:cstheme="minorHAnsi"/>
        </w:rPr>
        <w:t xml:space="preserve">s experience developing similar programs to </w:t>
      </w:r>
      <w:r w:rsidR="00344FC9">
        <w:rPr>
          <w:rFonts w:cstheme="minorHAnsi"/>
        </w:rPr>
        <w:t xml:space="preserve">create test cases that seek to identify known vulnerabilities </w:t>
      </w:r>
      <w:r w:rsidR="00116529">
        <w:rPr>
          <w:rFonts w:cstheme="minorHAnsi"/>
        </w:rPr>
        <w:t>or find errors that are consistently known to the team in prior projects.</w:t>
      </w:r>
      <w:r w:rsidR="00684E4B">
        <w:rPr>
          <w:rFonts w:cstheme="minorHAnsi"/>
        </w:rPr>
        <w:t xml:space="preserve"> Exploratory testing involves writing a test charter of objectives and quickly time-boxing concurrent test design, execution</w:t>
      </w:r>
      <w:r w:rsidR="00EF289A">
        <w:rPr>
          <w:rFonts w:cstheme="minorHAnsi"/>
        </w:rPr>
        <w:t>, and logging while using the objectives to focus only on priority issues. Checklist-based testing</w:t>
      </w:r>
      <w:r w:rsidR="00A1249B">
        <w:rPr>
          <w:rFonts w:cstheme="minorHAnsi"/>
        </w:rPr>
        <w:t xml:space="preserve"> is </w:t>
      </w:r>
      <w:r w:rsidR="00A1249B">
        <w:rPr>
          <w:rFonts w:cstheme="minorHAnsi"/>
        </w:rPr>
        <w:lastRenderedPageBreak/>
        <w:t xml:space="preserve">derived from different sources and standards </w:t>
      </w:r>
      <w:r w:rsidR="00997E46">
        <w:rPr>
          <w:rFonts w:cstheme="minorHAnsi"/>
        </w:rPr>
        <w:t xml:space="preserve">for functional and non-functional testing. They are used to inspire new forms of tests </w:t>
      </w:r>
      <w:r w:rsidR="007570D5">
        <w:rPr>
          <w:rFonts w:cstheme="minorHAnsi"/>
        </w:rPr>
        <w:t>and may be reused from previous projects</w:t>
      </w:r>
      <w:r w:rsidR="00A06FB0">
        <w:rPr>
          <w:rFonts w:cstheme="minorHAnsi"/>
        </w:rPr>
        <w:t xml:space="preserve"> (Ahmad, 2024; Morgan &amp; Thompson 2019).</w:t>
      </w:r>
    </w:p>
    <w:p w14:paraId="7D777F91" w14:textId="39065A84" w:rsidR="00DE1CA9" w:rsidRDefault="00F128F8" w:rsidP="009D4C83">
      <w:pPr>
        <w:ind w:firstLine="0"/>
        <w:rPr>
          <w:rFonts w:cstheme="minorHAnsi"/>
        </w:rPr>
      </w:pPr>
      <w:r>
        <w:rPr>
          <w:rFonts w:cstheme="minorHAnsi"/>
        </w:rPr>
        <w:tab/>
      </w:r>
      <w:r w:rsidR="00AC3AA8">
        <w:rPr>
          <w:rFonts w:cstheme="minorHAnsi"/>
        </w:rPr>
        <w:t xml:space="preserve">To reiterate, static testing </w:t>
      </w:r>
      <w:r w:rsidR="00996913">
        <w:rPr>
          <w:rFonts w:cstheme="minorHAnsi"/>
        </w:rPr>
        <w:t>techniques</w:t>
      </w:r>
      <w:r w:rsidR="00AC3AA8">
        <w:rPr>
          <w:rFonts w:cstheme="minorHAnsi"/>
        </w:rPr>
        <w:t xml:space="preserve"> </w:t>
      </w:r>
      <w:r w:rsidR="00257DC3">
        <w:rPr>
          <w:rFonts w:cstheme="minorHAnsi"/>
        </w:rPr>
        <w:t xml:space="preserve">are used in </w:t>
      </w:r>
      <w:r w:rsidR="00BB1EC0">
        <w:rPr>
          <w:rFonts w:cstheme="minorHAnsi"/>
        </w:rPr>
        <w:t xml:space="preserve">the system without executing a single line of code. The practical use of static testing is to apply root cause analysis </w:t>
      </w:r>
      <w:r w:rsidR="00852498">
        <w:rPr>
          <w:rFonts w:cstheme="minorHAnsi"/>
        </w:rPr>
        <w:t>to failures, identifying the sequence of events leading to the impact rather than rectifying the actual failure.</w:t>
      </w:r>
      <w:r w:rsidR="00083DC0">
        <w:rPr>
          <w:rFonts w:cstheme="minorHAnsi"/>
        </w:rPr>
        <w:t xml:space="preserve"> Products that can be analyzed through static testing are specifications like business, functional, non-functional</w:t>
      </w:r>
      <w:r w:rsidR="0090167D">
        <w:rPr>
          <w:rFonts w:cstheme="minorHAnsi"/>
        </w:rPr>
        <w:t xml:space="preserve">, </w:t>
      </w:r>
      <w:r w:rsidR="00083DC0">
        <w:rPr>
          <w:rFonts w:cstheme="minorHAnsi"/>
        </w:rPr>
        <w:t>security requirements</w:t>
      </w:r>
      <w:r w:rsidR="0090167D">
        <w:rPr>
          <w:rFonts w:cstheme="minorHAnsi"/>
        </w:rPr>
        <w:t>, epics, user stories, acceptance criteria, architecture/design specifications, user guides, web pages, models, and the codebase itself.</w:t>
      </w:r>
      <w:r w:rsidR="006F1C88">
        <w:rPr>
          <w:rFonts w:cstheme="minorHAnsi"/>
        </w:rPr>
        <w:t xml:space="preserve"> The implications of utilizing static testing are beneficial in that the earlier it is applied, the sooner defects are found. Furthermore, its benefits include increasing productivity, reducing the amount of dynamic testing conducted, reducing cost, identifying defects missed during dynamic testing, and finding and repairing defects more efficiently.</w:t>
      </w:r>
      <w:r w:rsidR="00DE1CA9">
        <w:rPr>
          <w:rFonts w:cstheme="minorHAnsi"/>
        </w:rPr>
        <w:t xml:space="preserve"> </w:t>
      </w:r>
      <w:r w:rsidR="00996913">
        <w:rPr>
          <w:rFonts w:cstheme="minorHAnsi"/>
        </w:rPr>
        <w:t>Dy</w:t>
      </w:r>
      <w:r w:rsidR="00BB66EC">
        <w:rPr>
          <w:rFonts w:cstheme="minorHAnsi"/>
        </w:rPr>
        <w:t>na</w:t>
      </w:r>
      <w:r w:rsidR="00996913">
        <w:rPr>
          <w:rFonts w:cstheme="minorHAnsi"/>
        </w:rPr>
        <w:t>mic testing techniques</w:t>
      </w:r>
      <w:r w:rsidR="00BB66EC">
        <w:rPr>
          <w:rFonts w:cstheme="minorHAnsi"/>
        </w:rPr>
        <w:t>, on the other hand, execute the code.</w:t>
      </w:r>
      <w:r w:rsidR="00830400">
        <w:rPr>
          <w:rFonts w:cstheme="minorHAnsi"/>
        </w:rPr>
        <w:t xml:space="preserve"> The method I discussed and utilized in the project is component or unit testing. </w:t>
      </w:r>
      <w:r w:rsidR="00660D0A">
        <w:rPr>
          <w:rFonts w:cstheme="minorHAnsi"/>
        </w:rPr>
        <w:t xml:space="preserve">The practical usage of unit testing is to test each individual function and isolate it from the rest of the system </w:t>
      </w:r>
      <w:r w:rsidR="001D0172">
        <w:rPr>
          <w:rFonts w:cstheme="minorHAnsi"/>
        </w:rPr>
        <w:t>while using mock objects, function stubs</w:t>
      </w:r>
      <w:r w:rsidR="00BE08C6">
        <w:rPr>
          <w:rFonts w:cstheme="minorHAnsi"/>
        </w:rPr>
        <w:t>,</w:t>
      </w:r>
      <w:r w:rsidR="001D0172">
        <w:rPr>
          <w:rFonts w:cstheme="minorHAnsi"/>
        </w:rPr>
        <w:t xml:space="preserve"> and drivers</w:t>
      </w:r>
      <w:r w:rsidR="00BE08C6">
        <w:rPr>
          <w:rFonts w:cstheme="minorHAnsi"/>
        </w:rPr>
        <w:t>,</w:t>
      </w:r>
      <w:r w:rsidR="001D0172">
        <w:rPr>
          <w:rFonts w:cstheme="minorHAnsi"/>
        </w:rPr>
        <w:t xml:space="preserve"> depending on the project’s completion stage. </w:t>
      </w:r>
      <w:r w:rsidR="00BE08C6">
        <w:rPr>
          <w:rFonts w:cstheme="minorHAnsi"/>
        </w:rPr>
        <w:t>These tests verify that the code meets functional requirements (like the ability to add or remove a task), non-functional requirements (like checking for memory leaks)</w:t>
      </w:r>
      <w:r w:rsidR="00C16739">
        <w:rPr>
          <w:rFonts w:cstheme="minorHAnsi"/>
        </w:rPr>
        <w:t>,</w:t>
      </w:r>
      <w:r w:rsidR="00BE08C6">
        <w:rPr>
          <w:rFonts w:cstheme="minorHAnsi"/>
        </w:rPr>
        <w:t xml:space="preserve"> and structural testing</w:t>
      </w:r>
      <w:r w:rsidR="00C16739">
        <w:rPr>
          <w:rFonts w:cstheme="minorHAnsi"/>
        </w:rPr>
        <w:t>, which goes hand-in-glove with white box testing and code completion rates.</w:t>
      </w:r>
      <w:r w:rsidR="00257DC3">
        <w:rPr>
          <w:rFonts w:cstheme="minorHAnsi"/>
        </w:rPr>
        <w:t xml:space="preserve"> The implications of proper unit testing include risk reduction, functional verification, quality assurance, </w:t>
      </w:r>
      <w:r w:rsidR="0037568E">
        <w:rPr>
          <w:rFonts w:cstheme="minorHAnsi"/>
        </w:rPr>
        <w:t>locating defects in the code, and preventing an error from creeping up further along in the development cycle.</w:t>
      </w:r>
      <w:r w:rsidR="009B2342">
        <w:rPr>
          <w:rFonts w:cstheme="minorHAnsi"/>
        </w:rPr>
        <w:t xml:space="preserve"> A real</w:t>
      </w:r>
      <w:r w:rsidR="001754DB">
        <w:rPr>
          <w:rFonts w:cstheme="minorHAnsi"/>
        </w:rPr>
        <w:t>-</w:t>
      </w:r>
      <w:r w:rsidR="009B2342">
        <w:rPr>
          <w:rFonts w:cstheme="minorHAnsi"/>
        </w:rPr>
        <w:t>life use case f</w:t>
      </w:r>
      <w:r w:rsidR="00840AB9">
        <w:rPr>
          <w:rFonts w:cstheme="minorHAnsi"/>
        </w:rPr>
        <w:t>or</w:t>
      </w:r>
      <w:r w:rsidR="009B2342">
        <w:rPr>
          <w:rFonts w:cstheme="minorHAnsi"/>
        </w:rPr>
        <w:t xml:space="preserve"> unit testing is </w:t>
      </w:r>
      <w:r w:rsidR="001754DB">
        <w:rPr>
          <w:rFonts w:cstheme="minorHAnsi"/>
        </w:rPr>
        <w:t xml:space="preserve">iterative </w:t>
      </w:r>
      <w:r w:rsidR="009B2342">
        <w:rPr>
          <w:rFonts w:cstheme="minorHAnsi"/>
        </w:rPr>
        <w:t>test-driven development</w:t>
      </w:r>
      <w:r w:rsidR="001754DB">
        <w:rPr>
          <w:rFonts w:cstheme="minorHAnsi"/>
        </w:rPr>
        <w:t>,</w:t>
      </w:r>
      <w:r w:rsidR="009B2342">
        <w:rPr>
          <w:rFonts w:cstheme="minorHAnsi"/>
        </w:rPr>
        <w:t xml:space="preserve"> </w:t>
      </w:r>
      <w:r w:rsidR="009B2342">
        <w:rPr>
          <w:rFonts w:cstheme="minorHAnsi"/>
        </w:rPr>
        <w:lastRenderedPageBreak/>
        <w:t xml:space="preserve">where a developer writes their unit tests based on requirements </w:t>
      </w:r>
      <w:r w:rsidR="00840AB9">
        <w:rPr>
          <w:rFonts w:cstheme="minorHAnsi"/>
        </w:rPr>
        <w:t>that fail until they write code</w:t>
      </w:r>
      <w:r w:rsidR="001754DB">
        <w:rPr>
          <w:rFonts w:cstheme="minorHAnsi"/>
        </w:rPr>
        <w:t xml:space="preserve"> that passes each unit test</w:t>
      </w:r>
      <w:r w:rsidR="00302C03">
        <w:rPr>
          <w:rFonts w:cstheme="minorHAnsi"/>
        </w:rPr>
        <w:t xml:space="preserve"> </w:t>
      </w:r>
      <w:r w:rsidR="00302C03">
        <w:rPr>
          <w:rFonts w:cstheme="minorHAnsi"/>
        </w:rPr>
        <w:t>(Ahmad, 2024; Morgan &amp; Thompson 2019).</w:t>
      </w:r>
    </w:p>
    <w:p w14:paraId="725F7B4E" w14:textId="1794BDFA" w:rsidR="00D17322" w:rsidRDefault="00A4641F" w:rsidP="009D4C83">
      <w:pPr>
        <w:ind w:firstLine="0"/>
        <w:rPr>
          <w:rFonts w:cstheme="minorHAnsi"/>
        </w:rPr>
      </w:pPr>
      <w:r>
        <w:rPr>
          <w:rFonts w:cstheme="minorHAnsi"/>
        </w:rPr>
        <w:tab/>
      </w:r>
      <w:proofErr w:type="gramStart"/>
      <w:r>
        <w:rPr>
          <w:rFonts w:cstheme="minorHAnsi"/>
        </w:rPr>
        <w:t>Black-box</w:t>
      </w:r>
      <w:proofErr w:type="gramEnd"/>
      <w:r>
        <w:rPr>
          <w:rFonts w:cstheme="minorHAnsi"/>
        </w:rPr>
        <w:t xml:space="preserve"> testing techniques</w:t>
      </w:r>
      <w:r w:rsidR="00DA2373">
        <w:rPr>
          <w:rFonts w:cstheme="minorHAnsi"/>
        </w:rPr>
        <w:t xml:space="preserve"> seek to ensure that the system behaves according to the requirements. </w:t>
      </w:r>
      <w:r w:rsidR="0018607A">
        <w:rPr>
          <w:rFonts w:cstheme="minorHAnsi"/>
        </w:rPr>
        <w:t xml:space="preserve">Practically, the team separates </w:t>
      </w:r>
      <w:r w:rsidR="00F37DFF">
        <w:rPr>
          <w:rFonts w:cstheme="minorHAnsi"/>
        </w:rPr>
        <w:t xml:space="preserve">what </w:t>
      </w:r>
      <w:r w:rsidR="00F161F9">
        <w:rPr>
          <w:rFonts w:cstheme="minorHAnsi"/>
        </w:rPr>
        <w:t>the software does from how it</w:t>
      </w:r>
      <w:r w:rsidR="00F37DFF">
        <w:rPr>
          <w:rFonts w:cstheme="minorHAnsi"/>
        </w:rPr>
        <w:t xml:space="preserve"> accomplishes the objectives.</w:t>
      </w:r>
      <w:r w:rsidR="006D168E">
        <w:rPr>
          <w:rFonts w:cstheme="minorHAnsi"/>
        </w:rPr>
        <w:t xml:space="preserve"> </w:t>
      </w:r>
      <w:r w:rsidR="00CC2943">
        <w:rPr>
          <w:rFonts w:cstheme="minorHAnsi"/>
        </w:rPr>
        <w:t xml:space="preserve">The implication is that the team seeks </w:t>
      </w:r>
      <w:r w:rsidR="007040A6">
        <w:rPr>
          <w:rFonts w:cstheme="minorHAnsi"/>
        </w:rPr>
        <w:t>to create test cases that model system behavior while testing it thoroughly and efficiently.</w:t>
      </w:r>
      <w:r w:rsidR="0060786F">
        <w:rPr>
          <w:rFonts w:cstheme="minorHAnsi"/>
        </w:rPr>
        <w:t xml:space="preserve"> </w:t>
      </w:r>
      <w:r w:rsidR="00552322">
        <w:rPr>
          <w:rFonts w:cstheme="minorHAnsi"/>
        </w:rPr>
        <w:t xml:space="preserve">Boundary value analysis is a form of </w:t>
      </w:r>
      <w:proofErr w:type="gramStart"/>
      <w:r w:rsidR="00552322">
        <w:rPr>
          <w:rFonts w:cstheme="minorHAnsi"/>
        </w:rPr>
        <w:t>black-box</w:t>
      </w:r>
      <w:proofErr w:type="gramEnd"/>
      <w:r w:rsidR="00552322">
        <w:rPr>
          <w:rFonts w:cstheme="minorHAnsi"/>
        </w:rPr>
        <w:t xml:space="preserve"> testing that is </w:t>
      </w:r>
      <w:r w:rsidR="0037281A">
        <w:rPr>
          <w:rFonts w:cstheme="minorHAnsi"/>
        </w:rPr>
        <w:t>useful where specific input ranges are specified, like the project’s ‘appointment’ description field that requires 50 characters or less.</w:t>
      </w:r>
      <w:r w:rsidR="007969AF">
        <w:rPr>
          <w:rFonts w:cstheme="minorHAnsi"/>
        </w:rPr>
        <w:t xml:space="preserve"> In general, boundary value analysis can also be used to find faults with the number of loop iterations or the number of times before a loop finishes executing.</w:t>
      </w:r>
      <w:r w:rsidR="0037281A">
        <w:rPr>
          <w:rFonts w:cstheme="minorHAnsi"/>
        </w:rPr>
        <w:t xml:space="preserve"> </w:t>
      </w:r>
      <w:r w:rsidR="006C22C9">
        <w:rPr>
          <w:rFonts w:cstheme="minorHAnsi"/>
        </w:rPr>
        <w:t xml:space="preserve">The goal </w:t>
      </w:r>
      <w:r w:rsidR="007969AF">
        <w:rPr>
          <w:rFonts w:cstheme="minorHAnsi"/>
        </w:rPr>
        <w:t xml:space="preserve">of this testing </w:t>
      </w:r>
      <w:r w:rsidR="006C22C9">
        <w:rPr>
          <w:rFonts w:cstheme="minorHAnsi"/>
        </w:rPr>
        <w:t>is to verify strict input constraints</w:t>
      </w:r>
      <w:r w:rsidR="001B1F65">
        <w:rPr>
          <w:rFonts w:cstheme="minorHAnsi"/>
        </w:rPr>
        <w:t xml:space="preserve"> and to test whether it can adequately handle extreme input values.</w:t>
      </w:r>
      <w:r w:rsidR="0082531A">
        <w:rPr>
          <w:rFonts w:cstheme="minorHAnsi"/>
        </w:rPr>
        <w:t xml:space="preserve"> A practical use case of the equivalence </w:t>
      </w:r>
      <w:r w:rsidR="00974948">
        <w:rPr>
          <w:rFonts w:cstheme="minorHAnsi"/>
        </w:rPr>
        <w:t>class partitioning</w:t>
      </w:r>
      <w:r w:rsidR="0082531A">
        <w:rPr>
          <w:rFonts w:cstheme="minorHAnsi"/>
        </w:rPr>
        <w:t xml:space="preserve"> </w:t>
      </w:r>
      <w:proofErr w:type="gramStart"/>
      <w:r w:rsidR="0082531A">
        <w:rPr>
          <w:rFonts w:cstheme="minorHAnsi"/>
        </w:rPr>
        <w:t>black-box</w:t>
      </w:r>
      <w:proofErr w:type="gramEnd"/>
      <w:r w:rsidR="00974948">
        <w:rPr>
          <w:rFonts w:cstheme="minorHAnsi"/>
        </w:rPr>
        <w:t xml:space="preserve"> testing</w:t>
      </w:r>
      <w:r w:rsidR="0082531A">
        <w:rPr>
          <w:rFonts w:cstheme="minorHAnsi"/>
        </w:rPr>
        <w:t xml:space="preserve"> technique </w:t>
      </w:r>
      <w:r w:rsidR="007F13B7">
        <w:rPr>
          <w:rFonts w:cstheme="minorHAnsi"/>
        </w:rPr>
        <w:t>that can logically group inputs and outputs</w:t>
      </w:r>
      <w:r w:rsidR="009642F2">
        <w:rPr>
          <w:rFonts w:cstheme="minorHAnsi"/>
        </w:rPr>
        <w:t xml:space="preserve"> </w:t>
      </w:r>
      <w:r w:rsidR="00830A90">
        <w:rPr>
          <w:rFonts w:cstheme="minorHAnsi"/>
        </w:rPr>
        <w:t>by</w:t>
      </w:r>
      <w:r w:rsidR="009642F2">
        <w:rPr>
          <w:rFonts w:cstheme="minorHAnsi"/>
        </w:rPr>
        <w:t xml:space="preserve"> simplifying the number of test cases while maintaining adequate test coverage. </w:t>
      </w:r>
      <w:r w:rsidR="004A6A63">
        <w:rPr>
          <w:rFonts w:cstheme="minorHAnsi"/>
        </w:rPr>
        <w:t>An example would be having a program that takes</w:t>
      </w:r>
      <w:r w:rsidR="007F4ACF">
        <w:rPr>
          <w:rFonts w:cstheme="minorHAnsi"/>
        </w:rPr>
        <w:t xml:space="preserve"> any valid integer. These inputs can be partitioned </w:t>
      </w:r>
      <w:r w:rsidR="0004621F">
        <w:rPr>
          <w:rFonts w:cstheme="minorHAnsi"/>
        </w:rPr>
        <w:t>as negative, zero, and positive inputs that can be tested.</w:t>
      </w:r>
      <w:r w:rsidR="00F52BC8">
        <w:rPr>
          <w:rFonts w:cstheme="minorHAnsi"/>
        </w:rPr>
        <w:t xml:space="preserve"> Invalid</w:t>
      </w:r>
      <w:r w:rsidR="00D73E8F">
        <w:rPr>
          <w:rFonts w:cstheme="minorHAnsi"/>
        </w:rPr>
        <w:t xml:space="preserve"> inputs like special characters can also be partitioned to verify that they can be handled appropriately.</w:t>
      </w:r>
      <w:r w:rsidR="00F52BC8">
        <w:rPr>
          <w:rFonts w:cstheme="minorHAnsi"/>
        </w:rPr>
        <w:t xml:space="preserve"> An implication of utilizing this method is the reduction in the number of test cases that need to be written</w:t>
      </w:r>
      <w:r w:rsidR="00991C0B">
        <w:rPr>
          <w:rFonts w:cstheme="minorHAnsi"/>
        </w:rPr>
        <w:t>, particularly for more extensive, complex software projects.</w:t>
      </w:r>
      <w:r w:rsidR="001D4530">
        <w:rPr>
          <w:rFonts w:cstheme="minorHAnsi"/>
        </w:rPr>
        <w:t xml:space="preserve"> A practical</w:t>
      </w:r>
      <w:r w:rsidR="006D3441">
        <w:rPr>
          <w:rFonts w:cstheme="minorHAnsi"/>
        </w:rPr>
        <w:t xml:space="preserve"> use of the decision table-based technique is to</w:t>
      </w:r>
      <w:r w:rsidR="001B4233">
        <w:rPr>
          <w:rFonts w:cstheme="minorHAnsi"/>
        </w:rPr>
        <w:t xml:space="preserve"> list business rules to define system functionality and list the logical conditions that both satisfy and dissatisfy the rule. </w:t>
      </w:r>
      <w:r w:rsidR="009732AC">
        <w:rPr>
          <w:rFonts w:cstheme="minorHAnsi"/>
        </w:rPr>
        <w:t xml:space="preserve">This allows a tester to </w:t>
      </w:r>
      <w:r w:rsidR="003C1269">
        <w:rPr>
          <w:rFonts w:cstheme="minorHAnsi"/>
        </w:rPr>
        <w:t>vet whether requirements and accompanying software functionality work hand-in-hand accurately</w:t>
      </w:r>
      <w:r w:rsidR="009732AC">
        <w:rPr>
          <w:rFonts w:cstheme="minorHAnsi"/>
        </w:rPr>
        <w:t>.</w:t>
      </w:r>
      <w:r w:rsidR="003C1269">
        <w:rPr>
          <w:rFonts w:cstheme="minorHAnsi"/>
        </w:rPr>
        <w:t xml:space="preserve"> A project that benefits from such a testing table would be a logistics workflow program with numerous</w:t>
      </w:r>
      <w:r w:rsidR="009A1AA4">
        <w:rPr>
          <w:rFonts w:cstheme="minorHAnsi"/>
        </w:rPr>
        <w:t xml:space="preserve"> functions, such as inventory control, transportation management, and informational queries. The implication of </w:t>
      </w:r>
      <w:r w:rsidR="004E1AFD">
        <w:rPr>
          <w:rFonts w:cstheme="minorHAnsi"/>
        </w:rPr>
        <w:t xml:space="preserve">this </w:t>
      </w:r>
      <w:r w:rsidR="004E1AFD">
        <w:rPr>
          <w:rFonts w:cstheme="minorHAnsi"/>
        </w:rPr>
        <w:lastRenderedPageBreak/>
        <w:t>form of testing ensures that software behaves correctly for many different scenarios and moving pieces</w:t>
      </w:r>
      <w:r w:rsidR="00A4364A">
        <w:rPr>
          <w:rFonts w:cstheme="minorHAnsi"/>
        </w:rPr>
        <w:t xml:space="preserve"> while negating the </w:t>
      </w:r>
      <w:r w:rsidR="00742B73">
        <w:rPr>
          <w:rFonts w:cstheme="minorHAnsi"/>
        </w:rPr>
        <w:t>likelihood</w:t>
      </w:r>
      <w:r w:rsidR="00A4364A">
        <w:rPr>
          <w:rFonts w:cstheme="minorHAnsi"/>
        </w:rPr>
        <w:t xml:space="preserve"> of unintended consequences.</w:t>
      </w:r>
      <w:r w:rsidR="00C91083">
        <w:rPr>
          <w:rFonts w:cstheme="minorHAnsi"/>
        </w:rPr>
        <w:t xml:space="preserve"> The final black-box testing method is state transition testing. </w:t>
      </w:r>
      <w:r w:rsidR="00711789">
        <w:rPr>
          <w:rFonts w:cstheme="minorHAnsi"/>
        </w:rPr>
        <w:t xml:space="preserve">Practically, this involves analyzing the changes to input conditions that result in a change in the program’s state and the transitions involved. </w:t>
      </w:r>
      <w:r w:rsidR="0065364E">
        <w:rPr>
          <w:rFonts w:cstheme="minorHAnsi"/>
        </w:rPr>
        <w:t xml:space="preserve">This form of testing can be applied to more complex software </w:t>
      </w:r>
      <w:r w:rsidR="00180EB0">
        <w:rPr>
          <w:rFonts w:cstheme="minorHAnsi"/>
        </w:rPr>
        <w:t>systems</w:t>
      </w:r>
      <w:r w:rsidR="0065364E">
        <w:rPr>
          <w:rFonts w:cstheme="minorHAnsi"/>
        </w:rPr>
        <w:t>. For example,</w:t>
      </w:r>
      <w:r w:rsidR="00597245">
        <w:rPr>
          <w:rFonts w:cstheme="minorHAnsi"/>
        </w:rPr>
        <w:t xml:space="preserve"> an order kiosk that communicates with an inventory system. A client can press “start order” from the home page, which transitions to the menu. After selecting an item, the state changes to a “shopping cart</w:t>
      </w:r>
      <w:r w:rsidR="00921664">
        <w:rPr>
          <w:rFonts w:cstheme="minorHAnsi"/>
        </w:rPr>
        <w:t>,</w:t>
      </w:r>
      <w:r w:rsidR="00597245">
        <w:rPr>
          <w:rFonts w:cstheme="minorHAnsi"/>
        </w:rPr>
        <w:t>”</w:t>
      </w:r>
      <w:r w:rsidR="0087232C">
        <w:rPr>
          <w:rFonts w:cstheme="minorHAnsi"/>
        </w:rPr>
        <w:t xml:space="preserve"> where the customer double</w:t>
      </w:r>
      <w:r w:rsidR="00921664">
        <w:rPr>
          <w:rFonts w:cstheme="minorHAnsi"/>
        </w:rPr>
        <w:t>-</w:t>
      </w:r>
      <w:r w:rsidR="0087232C">
        <w:rPr>
          <w:rFonts w:cstheme="minorHAnsi"/>
        </w:rPr>
        <w:t xml:space="preserve">checks their order and is transitioned into the “payment processing” state. State transition testing </w:t>
      </w:r>
      <w:r w:rsidR="00921664">
        <w:rPr>
          <w:rFonts w:cstheme="minorHAnsi"/>
        </w:rPr>
        <w:t>ensures</w:t>
      </w:r>
      <w:r w:rsidR="0087232C">
        <w:rPr>
          <w:rFonts w:cstheme="minorHAnsi"/>
        </w:rPr>
        <w:t xml:space="preserve"> </w:t>
      </w:r>
      <w:r w:rsidR="00BB39E7">
        <w:rPr>
          <w:rFonts w:cstheme="minorHAnsi"/>
        </w:rPr>
        <w:t xml:space="preserve">that </w:t>
      </w:r>
      <w:r w:rsidR="0087232C">
        <w:rPr>
          <w:rFonts w:cstheme="minorHAnsi"/>
        </w:rPr>
        <w:t>these operations are performed seamlessly, accurately, and securely</w:t>
      </w:r>
      <w:r w:rsidR="00302C03">
        <w:rPr>
          <w:rFonts w:cstheme="minorHAnsi"/>
        </w:rPr>
        <w:t xml:space="preserve"> (Morgan &amp; Thompson, 2019).</w:t>
      </w:r>
    </w:p>
    <w:p w14:paraId="22749E03" w14:textId="56657F8C" w:rsidR="006B0D64" w:rsidRDefault="008468EB" w:rsidP="009D4C83">
      <w:pPr>
        <w:ind w:firstLine="0"/>
        <w:rPr>
          <w:rFonts w:cstheme="minorHAnsi"/>
        </w:rPr>
      </w:pPr>
      <w:r>
        <w:rPr>
          <w:rFonts w:cstheme="minorHAnsi"/>
        </w:rPr>
        <w:tab/>
        <w:t xml:space="preserve">Experience-based testing techniques </w:t>
      </w:r>
      <w:r w:rsidR="00C217E4">
        <w:rPr>
          <w:rFonts w:cstheme="minorHAnsi"/>
        </w:rPr>
        <w:t xml:space="preserve">are practical because they utilize programmer and tester experience to </w:t>
      </w:r>
      <w:r w:rsidR="00964DC2">
        <w:rPr>
          <w:rFonts w:cstheme="minorHAnsi"/>
        </w:rPr>
        <w:t>determine what to test. These tests are helpful in iterative software development, where requirements are not set in stone and constantly evolve</w:t>
      </w:r>
      <w:r w:rsidR="00555FE1">
        <w:rPr>
          <w:rFonts w:cstheme="minorHAnsi"/>
        </w:rPr>
        <w:t xml:space="preserve">. The tester uses their experience and intuition to </w:t>
      </w:r>
      <w:r w:rsidR="00BE6B51">
        <w:rPr>
          <w:rFonts w:cstheme="minorHAnsi"/>
        </w:rPr>
        <w:t xml:space="preserve">find and quickly negate any issues. </w:t>
      </w:r>
      <w:r w:rsidR="00964DC2">
        <w:rPr>
          <w:rFonts w:cstheme="minorHAnsi"/>
        </w:rPr>
        <w:t>The implication of using experience-based techniques to test software is to use it as a tool among the other</w:t>
      </w:r>
      <w:r w:rsidR="00C60ADF">
        <w:rPr>
          <w:rFonts w:cstheme="minorHAnsi"/>
        </w:rPr>
        <w:t xml:space="preserve"> thorough testing techniques,</w:t>
      </w:r>
      <w:r w:rsidR="00964DC2">
        <w:rPr>
          <w:rFonts w:cstheme="minorHAnsi"/>
        </w:rPr>
        <w:t xml:space="preserve"> as it can find defects that may have been missed</w:t>
      </w:r>
      <w:r w:rsidR="00302C03">
        <w:rPr>
          <w:rFonts w:cstheme="minorHAnsi"/>
        </w:rPr>
        <w:t xml:space="preserve"> (Morgan &amp; Thompson, 2019).</w:t>
      </w:r>
    </w:p>
    <w:p w14:paraId="2B58D5A2" w14:textId="0C2C59D4" w:rsidR="00E53422" w:rsidRDefault="006B0D64" w:rsidP="009D4C83">
      <w:pPr>
        <w:ind w:firstLine="0"/>
        <w:rPr>
          <w:rFonts w:cstheme="minorHAnsi"/>
          <w:b/>
          <w:bCs/>
        </w:rPr>
      </w:pPr>
      <w:r>
        <w:rPr>
          <w:rFonts w:cstheme="minorHAnsi"/>
          <w:b/>
          <w:bCs/>
        </w:rPr>
        <w:t>Mindset</w:t>
      </w:r>
    </w:p>
    <w:p w14:paraId="4F6AC951" w14:textId="1E8C151A" w:rsidR="00C96488" w:rsidRDefault="00063AC0" w:rsidP="009D4C83">
      <w:pPr>
        <w:ind w:firstLine="0"/>
        <w:rPr>
          <w:rFonts w:cstheme="minorHAnsi"/>
        </w:rPr>
      </w:pPr>
      <w:r>
        <w:rPr>
          <w:rFonts w:cstheme="minorHAnsi"/>
          <w:b/>
          <w:bCs/>
        </w:rPr>
        <w:tab/>
      </w:r>
      <w:r w:rsidR="00214A7A">
        <w:rPr>
          <w:rFonts w:cstheme="minorHAnsi"/>
        </w:rPr>
        <w:t xml:space="preserve">Exercising caution is essential to writing comprehensive unit tests. </w:t>
      </w:r>
      <w:proofErr w:type="spellStart"/>
      <w:r w:rsidR="00214A7A">
        <w:rPr>
          <w:rFonts w:cstheme="minorHAnsi"/>
        </w:rPr>
        <w:t>Langr</w:t>
      </w:r>
      <w:proofErr w:type="spellEnd"/>
      <w:r w:rsidR="00214A7A">
        <w:rPr>
          <w:rFonts w:cstheme="minorHAnsi"/>
        </w:rPr>
        <w:t xml:space="preserve"> (2015) writes about the ease with which users find bugs and errors when running a program and believes it is vital to </w:t>
      </w:r>
      <w:r w:rsidR="00C96488">
        <w:rPr>
          <w:rFonts w:cstheme="minorHAnsi"/>
        </w:rPr>
        <w:t xml:space="preserve">predict common defects cautiously by asking the correct questions about what to test. Firstly, a software tester must ask whether the application displays the </w:t>
      </w:r>
      <w:r w:rsidR="005902AC">
        <w:rPr>
          <w:rFonts w:cstheme="minorHAnsi"/>
        </w:rPr>
        <w:t>correc</w:t>
      </w:r>
      <w:r w:rsidR="00C96488">
        <w:rPr>
          <w:rFonts w:cstheme="minorHAnsi"/>
        </w:rPr>
        <w:t>t results (</w:t>
      </w:r>
      <w:proofErr w:type="spellStart"/>
      <w:r w:rsidR="00C96488">
        <w:rPr>
          <w:rFonts w:cstheme="minorHAnsi"/>
        </w:rPr>
        <w:t>Langr</w:t>
      </w:r>
      <w:proofErr w:type="spellEnd"/>
      <w:r w:rsidR="00C96488">
        <w:rPr>
          <w:rFonts w:cstheme="minorHAnsi"/>
        </w:rPr>
        <w:t xml:space="preserve">, 2015). </w:t>
      </w:r>
      <w:proofErr w:type="spellStart"/>
      <w:r w:rsidR="00C96488">
        <w:rPr>
          <w:rFonts w:cstheme="minorHAnsi"/>
        </w:rPr>
        <w:t>Langr</w:t>
      </w:r>
      <w:proofErr w:type="spellEnd"/>
      <w:r w:rsidR="00C96488">
        <w:rPr>
          <w:rFonts w:cstheme="minorHAnsi"/>
        </w:rPr>
        <w:t xml:space="preserve"> (2015) refers to this as the “happy path,” where the program operates as it should, </w:t>
      </w:r>
      <w:r w:rsidR="00C96488">
        <w:rPr>
          <w:rFonts w:cstheme="minorHAnsi"/>
        </w:rPr>
        <w:lastRenderedPageBreak/>
        <w:t xml:space="preserve">and users can accomplish their goals with the right results based on the requirements. The battery of unit tests for the mobile application </w:t>
      </w:r>
      <w:r w:rsidR="001315C8">
        <w:rPr>
          <w:rFonts w:cstheme="minorHAnsi"/>
        </w:rPr>
        <w:t>has many such tests. An example is testing the behavior of the ‘</w:t>
      </w:r>
      <w:proofErr w:type="spellStart"/>
      <w:r w:rsidR="001315C8">
        <w:rPr>
          <w:rFonts w:cstheme="minorHAnsi"/>
        </w:rPr>
        <w:t>AppointmentService</w:t>
      </w:r>
      <w:proofErr w:type="spellEnd"/>
      <w:r w:rsidR="001315C8">
        <w:rPr>
          <w:rFonts w:cstheme="minorHAnsi"/>
        </w:rPr>
        <w:t>’ class to verify that a user can add and retrieve appointments:</w:t>
      </w:r>
    </w:p>
    <w:p w14:paraId="7CE83918" w14:textId="77777777" w:rsidR="001315C8" w:rsidRPr="001315C8" w:rsidRDefault="001315C8" w:rsidP="001315C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BCBEC4"/>
          <w:sz w:val="20"/>
          <w:szCs w:val="20"/>
          <w:lang w:eastAsia="en-US"/>
        </w:rPr>
      </w:pPr>
      <w:r w:rsidRPr="001315C8">
        <w:rPr>
          <w:rFonts w:ascii="Courier New" w:eastAsia="Times New Roman" w:hAnsi="Courier New" w:cs="Courier New"/>
          <w:color w:val="B3AE60"/>
          <w:sz w:val="20"/>
          <w:szCs w:val="20"/>
          <w:lang w:eastAsia="en-US"/>
        </w:rPr>
        <w:t>@Test</w:t>
      </w:r>
      <w:r w:rsidRPr="001315C8">
        <w:rPr>
          <w:rFonts w:ascii="Courier New" w:eastAsia="Times New Roman" w:hAnsi="Courier New" w:cs="Courier New"/>
          <w:color w:val="B3AE60"/>
          <w:sz w:val="20"/>
          <w:szCs w:val="20"/>
          <w:lang w:eastAsia="en-US"/>
        </w:rPr>
        <w:br/>
        <w:t>@DisplayName</w:t>
      </w:r>
      <w:r w:rsidRPr="001315C8">
        <w:rPr>
          <w:rFonts w:ascii="Courier New" w:eastAsia="Times New Roman" w:hAnsi="Courier New" w:cs="Courier New"/>
          <w:color w:val="BCBEC4"/>
          <w:sz w:val="20"/>
          <w:szCs w:val="20"/>
          <w:lang w:eastAsia="en-US"/>
        </w:rPr>
        <w:t>(</w:t>
      </w:r>
      <w:r w:rsidRPr="001315C8">
        <w:rPr>
          <w:rFonts w:ascii="Courier New" w:eastAsia="Times New Roman" w:hAnsi="Courier New" w:cs="Courier New"/>
          <w:color w:val="6AAB73"/>
          <w:sz w:val="20"/>
          <w:szCs w:val="20"/>
          <w:lang w:eastAsia="en-US"/>
        </w:rPr>
        <w:t>"Should Add an Appointment and Retrieve its Individual Details"</w:t>
      </w:r>
      <w:r w:rsidRPr="001315C8">
        <w:rPr>
          <w:rFonts w:ascii="Courier New" w:eastAsia="Times New Roman" w:hAnsi="Courier New" w:cs="Courier New"/>
          <w:color w:val="BCBEC4"/>
          <w:sz w:val="20"/>
          <w:szCs w:val="20"/>
          <w:lang w:eastAsia="en-US"/>
        </w:rPr>
        <w:t>)</w:t>
      </w:r>
      <w:r w:rsidRPr="001315C8">
        <w:rPr>
          <w:rFonts w:ascii="Courier New" w:eastAsia="Times New Roman" w:hAnsi="Courier New" w:cs="Courier New"/>
          <w:color w:val="BCBEC4"/>
          <w:sz w:val="20"/>
          <w:szCs w:val="20"/>
          <w:lang w:eastAsia="en-US"/>
        </w:rPr>
        <w:br/>
      </w:r>
      <w:r w:rsidRPr="001315C8">
        <w:rPr>
          <w:rFonts w:ascii="Courier New" w:eastAsia="Times New Roman" w:hAnsi="Courier New" w:cs="Courier New"/>
          <w:color w:val="CF8E6D"/>
          <w:sz w:val="20"/>
          <w:szCs w:val="20"/>
          <w:lang w:eastAsia="en-US"/>
        </w:rPr>
        <w:t xml:space="preserve">public void </w:t>
      </w:r>
      <w:proofErr w:type="spellStart"/>
      <w:r w:rsidRPr="001315C8">
        <w:rPr>
          <w:rFonts w:ascii="Courier New" w:eastAsia="Times New Roman" w:hAnsi="Courier New" w:cs="Courier New"/>
          <w:color w:val="56A8F5"/>
          <w:sz w:val="20"/>
          <w:szCs w:val="20"/>
          <w:lang w:eastAsia="en-US"/>
        </w:rPr>
        <w:t>testAddAndRetrieveAppointment</w:t>
      </w:r>
      <w:proofErr w:type="spellEnd"/>
      <w:r w:rsidRPr="001315C8">
        <w:rPr>
          <w:rFonts w:ascii="Courier New" w:eastAsia="Times New Roman" w:hAnsi="Courier New" w:cs="Courier New"/>
          <w:color w:val="BCBEC4"/>
          <w:sz w:val="20"/>
          <w:szCs w:val="20"/>
          <w:lang w:eastAsia="en-US"/>
        </w:rPr>
        <w:t>() {</w:t>
      </w:r>
      <w:r w:rsidRPr="001315C8">
        <w:rPr>
          <w:rFonts w:ascii="Courier New" w:eastAsia="Times New Roman" w:hAnsi="Courier New" w:cs="Courier New"/>
          <w:color w:val="BCBEC4"/>
          <w:sz w:val="20"/>
          <w:szCs w:val="20"/>
          <w:lang w:eastAsia="en-US"/>
        </w:rPr>
        <w:br/>
        <w:t xml:space="preserve">    </w:t>
      </w:r>
      <w:proofErr w:type="spellStart"/>
      <w:r w:rsidRPr="001315C8">
        <w:rPr>
          <w:rFonts w:ascii="Courier New" w:eastAsia="Times New Roman" w:hAnsi="Courier New" w:cs="Courier New"/>
          <w:i/>
          <w:iCs/>
          <w:color w:val="C77DBB"/>
          <w:sz w:val="20"/>
          <w:szCs w:val="20"/>
          <w:lang w:eastAsia="en-US"/>
        </w:rPr>
        <w:t>appointmentService</w:t>
      </w:r>
      <w:r w:rsidRPr="001315C8">
        <w:rPr>
          <w:rFonts w:ascii="Courier New" w:eastAsia="Times New Roman" w:hAnsi="Courier New" w:cs="Courier New"/>
          <w:color w:val="BCBEC4"/>
          <w:sz w:val="20"/>
          <w:szCs w:val="20"/>
          <w:lang w:eastAsia="en-US"/>
        </w:rPr>
        <w:t>.addAppointment</w:t>
      </w:r>
      <w:proofErr w:type="spellEnd"/>
      <w:r w:rsidRPr="001315C8">
        <w:rPr>
          <w:rFonts w:ascii="Courier New" w:eastAsia="Times New Roman" w:hAnsi="Courier New" w:cs="Courier New"/>
          <w:color w:val="BCBEC4"/>
          <w:sz w:val="20"/>
          <w:szCs w:val="20"/>
          <w:lang w:eastAsia="en-US"/>
        </w:rPr>
        <w:t>(</w:t>
      </w:r>
      <w:proofErr w:type="spellStart"/>
      <w:r w:rsidRPr="001315C8">
        <w:rPr>
          <w:rFonts w:ascii="Courier New" w:eastAsia="Times New Roman" w:hAnsi="Courier New" w:cs="Courier New"/>
          <w:color w:val="C77DBB"/>
          <w:sz w:val="20"/>
          <w:szCs w:val="20"/>
          <w:lang w:eastAsia="en-US"/>
        </w:rPr>
        <w:t>currentDate</w:t>
      </w:r>
      <w:proofErr w:type="spellEnd"/>
      <w:r w:rsidRPr="001315C8">
        <w:rPr>
          <w:rFonts w:ascii="Courier New" w:eastAsia="Times New Roman" w:hAnsi="Courier New" w:cs="Courier New"/>
          <w:color w:val="BCBEC4"/>
          <w:sz w:val="20"/>
          <w:szCs w:val="20"/>
          <w:lang w:eastAsia="en-US"/>
        </w:rPr>
        <w:t xml:space="preserve">, </w:t>
      </w:r>
      <w:r w:rsidRPr="001315C8">
        <w:rPr>
          <w:rFonts w:ascii="Courier New" w:eastAsia="Times New Roman" w:hAnsi="Courier New" w:cs="Courier New"/>
          <w:color w:val="6AAB73"/>
          <w:sz w:val="20"/>
          <w:szCs w:val="20"/>
          <w:lang w:eastAsia="en-US"/>
        </w:rPr>
        <w:t>"Dental Exam"</w:t>
      </w:r>
      <w:r w:rsidRPr="001315C8">
        <w:rPr>
          <w:rFonts w:ascii="Courier New" w:eastAsia="Times New Roman" w:hAnsi="Courier New" w:cs="Courier New"/>
          <w:color w:val="BCBEC4"/>
          <w:sz w:val="20"/>
          <w:szCs w:val="20"/>
          <w:lang w:eastAsia="en-US"/>
        </w:rPr>
        <w:t>);</w:t>
      </w:r>
      <w:r w:rsidRPr="001315C8">
        <w:rPr>
          <w:rFonts w:ascii="Courier New" w:eastAsia="Times New Roman" w:hAnsi="Courier New" w:cs="Courier New"/>
          <w:color w:val="BCBEC4"/>
          <w:sz w:val="20"/>
          <w:szCs w:val="20"/>
          <w:lang w:eastAsia="en-US"/>
        </w:rPr>
        <w:br/>
        <w:t xml:space="preserve">    </w:t>
      </w:r>
      <w:proofErr w:type="spellStart"/>
      <w:r w:rsidRPr="001315C8">
        <w:rPr>
          <w:rFonts w:ascii="Courier New" w:eastAsia="Times New Roman" w:hAnsi="Courier New" w:cs="Courier New"/>
          <w:i/>
          <w:iCs/>
          <w:color w:val="BCBEC4"/>
          <w:sz w:val="20"/>
          <w:szCs w:val="20"/>
          <w:lang w:eastAsia="en-US"/>
        </w:rPr>
        <w:t>assertFalse</w:t>
      </w:r>
      <w:proofErr w:type="spellEnd"/>
      <w:r w:rsidRPr="001315C8">
        <w:rPr>
          <w:rFonts w:ascii="Courier New" w:eastAsia="Times New Roman" w:hAnsi="Courier New" w:cs="Courier New"/>
          <w:color w:val="BCBEC4"/>
          <w:sz w:val="20"/>
          <w:szCs w:val="20"/>
          <w:lang w:eastAsia="en-US"/>
        </w:rPr>
        <w:t>(</w:t>
      </w:r>
      <w:proofErr w:type="spellStart"/>
      <w:r w:rsidRPr="001315C8">
        <w:rPr>
          <w:rFonts w:ascii="Courier New" w:eastAsia="Times New Roman" w:hAnsi="Courier New" w:cs="Courier New"/>
          <w:i/>
          <w:iCs/>
          <w:color w:val="C77DBB"/>
          <w:sz w:val="20"/>
          <w:szCs w:val="20"/>
          <w:lang w:eastAsia="en-US"/>
        </w:rPr>
        <w:t>appointmentService</w:t>
      </w:r>
      <w:r w:rsidRPr="001315C8">
        <w:rPr>
          <w:rFonts w:ascii="Courier New" w:eastAsia="Times New Roman" w:hAnsi="Courier New" w:cs="Courier New"/>
          <w:color w:val="BCBEC4"/>
          <w:sz w:val="20"/>
          <w:szCs w:val="20"/>
          <w:lang w:eastAsia="en-US"/>
        </w:rPr>
        <w:t>.getAppointmentList</w:t>
      </w:r>
      <w:proofErr w:type="spellEnd"/>
      <w:r w:rsidRPr="001315C8">
        <w:rPr>
          <w:rFonts w:ascii="Courier New" w:eastAsia="Times New Roman" w:hAnsi="Courier New" w:cs="Courier New"/>
          <w:color w:val="BCBEC4"/>
          <w:sz w:val="20"/>
          <w:szCs w:val="20"/>
          <w:lang w:eastAsia="en-US"/>
        </w:rPr>
        <w:t>().</w:t>
      </w:r>
      <w:proofErr w:type="spellStart"/>
      <w:r w:rsidRPr="001315C8">
        <w:rPr>
          <w:rFonts w:ascii="Courier New" w:eastAsia="Times New Roman" w:hAnsi="Courier New" w:cs="Courier New"/>
          <w:color w:val="BCBEC4"/>
          <w:sz w:val="20"/>
          <w:szCs w:val="20"/>
          <w:lang w:eastAsia="en-US"/>
        </w:rPr>
        <w:t>isEmpty</w:t>
      </w:r>
      <w:proofErr w:type="spellEnd"/>
      <w:r w:rsidRPr="001315C8">
        <w:rPr>
          <w:rFonts w:ascii="Courier New" w:eastAsia="Times New Roman" w:hAnsi="Courier New" w:cs="Courier New"/>
          <w:color w:val="BCBEC4"/>
          <w:sz w:val="20"/>
          <w:szCs w:val="20"/>
          <w:lang w:eastAsia="en-US"/>
        </w:rPr>
        <w:t>());</w:t>
      </w:r>
      <w:r w:rsidRPr="001315C8">
        <w:rPr>
          <w:rFonts w:ascii="Courier New" w:eastAsia="Times New Roman" w:hAnsi="Courier New" w:cs="Courier New"/>
          <w:color w:val="BCBEC4"/>
          <w:sz w:val="20"/>
          <w:szCs w:val="20"/>
          <w:lang w:eastAsia="en-US"/>
        </w:rPr>
        <w:br/>
        <w:t xml:space="preserve">    </w:t>
      </w:r>
      <w:proofErr w:type="spellStart"/>
      <w:r w:rsidRPr="001315C8">
        <w:rPr>
          <w:rFonts w:ascii="Courier New" w:eastAsia="Times New Roman" w:hAnsi="Courier New" w:cs="Courier New"/>
          <w:i/>
          <w:iCs/>
          <w:color w:val="BCBEC4"/>
          <w:sz w:val="20"/>
          <w:szCs w:val="20"/>
          <w:lang w:eastAsia="en-US"/>
        </w:rPr>
        <w:t>assertEquals</w:t>
      </w:r>
      <w:proofErr w:type="spellEnd"/>
      <w:r w:rsidRPr="001315C8">
        <w:rPr>
          <w:rFonts w:ascii="Courier New" w:eastAsia="Times New Roman" w:hAnsi="Courier New" w:cs="Courier New"/>
          <w:color w:val="BCBEC4"/>
          <w:sz w:val="20"/>
          <w:szCs w:val="20"/>
          <w:lang w:eastAsia="en-US"/>
        </w:rPr>
        <w:t>(</w:t>
      </w:r>
      <w:r w:rsidRPr="001315C8">
        <w:rPr>
          <w:rFonts w:ascii="Courier New" w:eastAsia="Times New Roman" w:hAnsi="Courier New" w:cs="Courier New"/>
          <w:color w:val="2AACB8"/>
          <w:sz w:val="20"/>
          <w:szCs w:val="20"/>
          <w:lang w:eastAsia="en-US"/>
        </w:rPr>
        <w:t>1</w:t>
      </w:r>
      <w:r w:rsidRPr="001315C8">
        <w:rPr>
          <w:rFonts w:ascii="Courier New" w:eastAsia="Times New Roman" w:hAnsi="Courier New" w:cs="Courier New"/>
          <w:color w:val="BCBEC4"/>
          <w:sz w:val="20"/>
          <w:szCs w:val="20"/>
          <w:lang w:eastAsia="en-US"/>
        </w:rPr>
        <w:t xml:space="preserve">, </w:t>
      </w:r>
      <w:proofErr w:type="spellStart"/>
      <w:r w:rsidRPr="001315C8">
        <w:rPr>
          <w:rFonts w:ascii="Courier New" w:eastAsia="Times New Roman" w:hAnsi="Courier New" w:cs="Courier New"/>
          <w:i/>
          <w:iCs/>
          <w:color w:val="C77DBB"/>
          <w:sz w:val="20"/>
          <w:szCs w:val="20"/>
          <w:lang w:eastAsia="en-US"/>
        </w:rPr>
        <w:t>appointmentService</w:t>
      </w:r>
      <w:r w:rsidRPr="001315C8">
        <w:rPr>
          <w:rFonts w:ascii="Courier New" w:eastAsia="Times New Roman" w:hAnsi="Courier New" w:cs="Courier New"/>
          <w:color w:val="BCBEC4"/>
          <w:sz w:val="20"/>
          <w:szCs w:val="20"/>
          <w:lang w:eastAsia="en-US"/>
        </w:rPr>
        <w:t>.getAppointmentList</w:t>
      </w:r>
      <w:proofErr w:type="spellEnd"/>
      <w:r w:rsidRPr="001315C8">
        <w:rPr>
          <w:rFonts w:ascii="Courier New" w:eastAsia="Times New Roman" w:hAnsi="Courier New" w:cs="Courier New"/>
          <w:color w:val="BCBEC4"/>
          <w:sz w:val="20"/>
          <w:szCs w:val="20"/>
          <w:lang w:eastAsia="en-US"/>
        </w:rPr>
        <w:t>().size());</w:t>
      </w:r>
      <w:r w:rsidRPr="001315C8">
        <w:rPr>
          <w:rFonts w:ascii="Courier New" w:eastAsia="Times New Roman" w:hAnsi="Courier New" w:cs="Courier New"/>
          <w:color w:val="BCBEC4"/>
          <w:sz w:val="20"/>
          <w:szCs w:val="20"/>
          <w:lang w:eastAsia="en-US"/>
        </w:rPr>
        <w:br/>
      </w:r>
      <w:r w:rsidRPr="001315C8">
        <w:rPr>
          <w:rFonts w:ascii="Courier New" w:eastAsia="Times New Roman" w:hAnsi="Courier New" w:cs="Courier New"/>
          <w:color w:val="BCBEC4"/>
          <w:sz w:val="20"/>
          <w:szCs w:val="20"/>
          <w:lang w:eastAsia="en-US"/>
        </w:rPr>
        <w:br/>
        <w:t xml:space="preserve">    String </w:t>
      </w:r>
      <w:proofErr w:type="spellStart"/>
      <w:r w:rsidRPr="001315C8">
        <w:rPr>
          <w:rFonts w:ascii="Courier New" w:eastAsia="Times New Roman" w:hAnsi="Courier New" w:cs="Courier New"/>
          <w:color w:val="BCBEC4"/>
          <w:sz w:val="20"/>
          <w:szCs w:val="20"/>
          <w:lang w:eastAsia="en-US"/>
        </w:rPr>
        <w:t>uniqueID</w:t>
      </w:r>
      <w:proofErr w:type="spellEnd"/>
      <w:r w:rsidRPr="001315C8">
        <w:rPr>
          <w:rFonts w:ascii="Courier New" w:eastAsia="Times New Roman" w:hAnsi="Courier New" w:cs="Courier New"/>
          <w:color w:val="BCBEC4"/>
          <w:sz w:val="20"/>
          <w:szCs w:val="20"/>
          <w:lang w:eastAsia="en-US"/>
        </w:rPr>
        <w:t xml:space="preserve"> = </w:t>
      </w:r>
      <w:proofErr w:type="spellStart"/>
      <w:r w:rsidRPr="001315C8">
        <w:rPr>
          <w:rFonts w:ascii="Courier New" w:eastAsia="Times New Roman" w:hAnsi="Courier New" w:cs="Courier New"/>
          <w:color w:val="BCBEC4"/>
          <w:sz w:val="20"/>
          <w:szCs w:val="20"/>
          <w:lang w:eastAsia="en-US"/>
        </w:rPr>
        <w:t>getAppointmentIDByDate</w:t>
      </w:r>
      <w:proofErr w:type="spellEnd"/>
      <w:r w:rsidRPr="001315C8">
        <w:rPr>
          <w:rFonts w:ascii="Courier New" w:eastAsia="Times New Roman" w:hAnsi="Courier New" w:cs="Courier New"/>
          <w:color w:val="BCBEC4"/>
          <w:sz w:val="20"/>
          <w:szCs w:val="20"/>
          <w:lang w:eastAsia="en-US"/>
        </w:rPr>
        <w:t>(</w:t>
      </w:r>
      <w:proofErr w:type="spellStart"/>
      <w:r w:rsidRPr="001315C8">
        <w:rPr>
          <w:rFonts w:ascii="Courier New" w:eastAsia="Times New Roman" w:hAnsi="Courier New" w:cs="Courier New"/>
          <w:i/>
          <w:iCs/>
          <w:color w:val="C77DBB"/>
          <w:sz w:val="20"/>
          <w:szCs w:val="20"/>
          <w:lang w:eastAsia="en-US"/>
        </w:rPr>
        <w:t>appointmentService</w:t>
      </w:r>
      <w:proofErr w:type="spellEnd"/>
      <w:r w:rsidRPr="001315C8">
        <w:rPr>
          <w:rFonts w:ascii="Courier New" w:eastAsia="Times New Roman" w:hAnsi="Courier New" w:cs="Courier New"/>
          <w:color w:val="BCBEC4"/>
          <w:sz w:val="20"/>
          <w:szCs w:val="20"/>
          <w:lang w:eastAsia="en-US"/>
        </w:rPr>
        <w:t xml:space="preserve">, </w:t>
      </w:r>
      <w:proofErr w:type="spellStart"/>
      <w:r w:rsidRPr="001315C8">
        <w:rPr>
          <w:rFonts w:ascii="Courier New" w:eastAsia="Times New Roman" w:hAnsi="Courier New" w:cs="Courier New"/>
          <w:color w:val="C77DBB"/>
          <w:sz w:val="20"/>
          <w:szCs w:val="20"/>
          <w:lang w:eastAsia="en-US"/>
        </w:rPr>
        <w:t>currentDate</w:t>
      </w:r>
      <w:proofErr w:type="spellEnd"/>
      <w:r w:rsidRPr="001315C8">
        <w:rPr>
          <w:rFonts w:ascii="Courier New" w:eastAsia="Times New Roman" w:hAnsi="Courier New" w:cs="Courier New"/>
          <w:color w:val="BCBEC4"/>
          <w:sz w:val="20"/>
          <w:szCs w:val="20"/>
          <w:lang w:eastAsia="en-US"/>
        </w:rPr>
        <w:t>);</w:t>
      </w:r>
      <w:r w:rsidRPr="001315C8">
        <w:rPr>
          <w:rFonts w:ascii="Courier New" w:eastAsia="Times New Roman" w:hAnsi="Courier New" w:cs="Courier New"/>
          <w:color w:val="BCBEC4"/>
          <w:sz w:val="20"/>
          <w:szCs w:val="20"/>
          <w:lang w:eastAsia="en-US"/>
        </w:rPr>
        <w:br/>
        <w:t xml:space="preserve">    Appointment </w:t>
      </w:r>
      <w:proofErr w:type="spellStart"/>
      <w:r w:rsidRPr="001315C8">
        <w:rPr>
          <w:rFonts w:ascii="Courier New" w:eastAsia="Times New Roman" w:hAnsi="Courier New" w:cs="Courier New"/>
          <w:color w:val="BCBEC4"/>
          <w:sz w:val="20"/>
          <w:szCs w:val="20"/>
          <w:lang w:eastAsia="en-US"/>
        </w:rPr>
        <w:t>appointment</w:t>
      </w:r>
      <w:proofErr w:type="spellEnd"/>
      <w:r w:rsidRPr="001315C8">
        <w:rPr>
          <w:rFonts w:ascii="Courier New" w:eastAsia="Times New Roman" w:hAnsi="Courier New" w:cs="Courier New"/>
          <w:color w:val="BCBEC4"/>
          <w:sz w:val="20"/>
          <w:szCs w:val="20"/>
          <w:lang w:eastAsia="en-US"/>
        </w:rPr>
        <w:t xml:space="preserve"> = </w:t>
      </w:r>
      <w:proofErr w:type="spellStart"/>
      <w:r w:rsidRPr="001315C8">
        <w:rPr>
          <w:rFonts w:ascii="Courier New" w:eastAsia="Times New Roman" w:hAnsi="Courier New" w:cs="Courier New"/>
          <w:i/>
          <w:iCs/>
          <w:color w:val="C77DBB"/>
          <w:sz w:val="20"/>
          <w:szCs w:val="20"/>
          <w:lang w:eastAsia="en-US"/>
        </w:rPr>
        <w:t>appointmentService</w:t>
      </w:r>
      <w:r w:rsidRPr="001315C8">
        <w:rPr>
          <w:rFonts w:ascii="Courier New" w:eastAsia="Times New Roman" w:hAnsi="Courier New" w:cs="Courier New"/>
          <w:color w:val="BCBEC4"/>
          <w:sz w:val="20"/>
          <w:szCs w:val="20"/>
          <w:lang w:eastAsia="en-US"/>
        </w:rPr>
        <w:t>.getAppointment</w:t>
      </w:r>
      <w:proofErr w:type="spellEnd"/>
      <w:r w:rsidRPr="001315C8">
        <w:rPr>
          <w:rFonts w:ascii="Courier New" w:eastAsia="Times New Roman" w:hAnsi="Courier New" w:cs="Courier New"/>
          <w:color w:val="BCBEC4"/>
          <w:sz w:val="20"/>
          <w:szCs w:val="20"/>
          <w:lang w:eastAsia="en-US"/>
        </w:rPr>
        <w:t>(</w:t>
      </w:r>
      <w:proofErr w:type="spellStart"/>
      <w:r w:rsidRPr="001315C8">
        <w:rPr>
          <w:rFonts w:ascii="Courier New" w:eastAsia="Times New Roman" w:hAnsi="Courier New" w:cs="Courier New"/>
          <w:color w:val="BCBEC4"/>
          <w:sz w:val="20"/>
          <w:szCs w:val="20"/>
          <w:lang w:eastAsia="en-US"/>
        </w:rPr>
        <w:t>uniqueID</w:t>
      </w:r>
      <w:proofErr w:type="spellEnd"/>
      <w:r w:rsidRPr="001315C8">
        <w:rPr>
          <w:rFonts w:ascii="Courier New" w:eastAsia="Times New Roman" w:hAnsi="Courier New" w:cs="Courier New"/>
          <w:color w:val="BCBEC4"/>
          <w:sz w:val="20"/>
          <w:szCs w:val="20"/>
          <w:lang w:eastAsia="en-US"/>
        </w:rPr>
        <w:t>);</w:t>
      </w:r>
      <w:r w:rsidRPr="001315C8">
        <w:rPr>
          <w:rFonts w:ascii="Courier New" w:eastAsia="Times New Roman" w:hAnsi="Courier New" w:cs="Courier New"/>
          <w:color w:val="BCBEC4"/>
          <w:sz w:val="20"/>
          <w:szCs w:val="20"/>
          <w:lang w:eastAsia="en-US"/>
        </w:rPr>
        <w:br/>
        <w:t xml:space="preserve">    </w:t>
      </w:r>
      <w:proofErr w:type="spellStart"/>
      <w:r w:rsidRPr="001315C8">
        <w:rPr>
          <w:rFonts w:ascii="Courier New" w:eastAsia="Times New Roman" w:hAnsi="Courier New" w:cs="Courier New"/>
          <w:color w:val="BCBEC4"/>
          <w:sz w:val="20"/>
          <w:szCs w:val="20"/>
          <w:lang w:eastAsia="en-US"/>
        </w:rPr>
        <w:t>Assertions.</w:t>
      </w:r>
      <w:r w:rsidRPr="001315C8">
        <w:rPr>
          <w:rFonts w:ascii="Courier New" w:eastAsia="Times New Roman" w:hAnsi="Courier New" w:cs="Courier New"/>
          <w:i/>
          <w:iCs/>
          <w:color w:val="BCBEC4"/>
          <w:sz w:val="20"/>
          <w:szCs w:val="20"/>
          <w:lang w:eastAsia="en-US"/>
        </w:rPr>
        <w:t>assertNotNull</w:t>
      </w:r>
      <w:proofErr w:type="spellEnd"/>
      <w:r w:rsidRPr="001315C8">
        <w:rPr>
          <w:rFonts w:ascii="Courier New" w:eastAsia="Times New Roman" w:hAnsi="Courier New" w:cs="Courier New"/>
          <w:color w:val="BCBEC4"/>
          <w:sz w:val="20"/>
          <w:szCs w:val="20"/>
          <w:lang w:eastAsia="en-US"/>
        </w:rPr>
        <w:t>(appointment);</w:t>
      </w:r>
      <w:r w:rsidRPr="001315C8">
        <w:rPr>
          <w:rFonts w:ascii="Courier New" w:eastAsia="Times New Roman" w:hAnsi="Courier New" w:cs="Courier New"/>
          <w:color w:val="BCBEC4"/>
          <w:sz w:val="20"/>
          <w:szCs w:val="20"/>
          <w:lang w:eastAsia="en-US"/>
        </w:rPr>
        <w:br/>
        <w:t xml:space="preserve">    </w:t>
      </w:r>
      <w:proofErr w:type="spellStart"/>
      <w:r w:rsidRPr="001315C8">
        <w:rPr>
          <w:rFonts w:ascii="Courier New" w:eastAsia="Times New Roman" w:hAnsi="Courier New" w:cs="Courier New"/>
          <w:i/>
          <w:iCs/>
          <w:color w:val="BCBEC4"/>
          <w:sz w:val="20"/>
          <w:szCs w:val="20"/>
          <w:lang w:eastAsia="en-US"/>
        </w:rPr>
        <w:t>assertEquals</w:t>
      </w:r>
      <w:proofErr w:type="spellEnd"/>
      <w:r w:rsidRPr="001315C8">
        <w:rPr>
          <w:rFonts w:ascii="Courier New" w:eastAsia="Times New Roman" w:hAnsi="Courier New" w:cs="Courier New"/>
          <w:color w:val="BCBEC4"/>
          <w:sz w:val="20"/>
          <w:szCs w:val="20"/>
          <w:lang w:eastAsia="en-US"/>
        </w:rPr>
        <w:t>(</w:t>
      </w:r>
      <w:proofErr w:type="spellStart"/>
      <w:r w:rsidRPr="001315C8">
        <w:rPr>
          <w:rFonts w:ascii="Courier New" w:eastAsia="Times New Roman" w:hAnsi="Courier New" w:cs="Courier New"/>
          <w:color w:val="C77DBB"/>
          <w:sz w:val="20"/>
          <w:szCs w:val="20"/>
          <w:lang w:eastAsia="en-US"/>
        </w:rPr>
        <w:t>currentDate</w:t>
      </w:r>
      <w:proofErr w:type="spellEnd"/>
      <w:r w:rsidRPr="001315C8">
        <w:rPr>
          <w:rFonts w:ascii="Courier New" w:eastAsia="Times New Roman" w:hAnsi="Courier New" w:cs="Courier New"/>
          <w:color w:val="BCBEC4"/>
          <w:sz w:val="20"/>
          <w:szCs w:val="20"/>
          <w:lang w:eastAsia="en-US"/>
        </w:rPr>
        <w:t xml:space="preserve">, </w:t>
      </w:r>
      <w:proofErr w:type="spellStart"/>
      <w:r w:rsidRPr="001315C8">
        <w:rPr>
          <w:rFonts w:ascii="Courier New" w:eastAsia="Times New Roman" w:hAnsi="Courier New" w:cs="Courier New"/>
          <w:color w:val="BCBEC4"/>
          <w:sz w:val="20"/>
          <w:szCs w:val="20"/>
          <w:lang w:eastAsia="en-US"/>
        </w:rPr>
        <w:t>appointment.getAppointmentDate</w:t>
      </w:r>
      <w:proofErr w:type="spellEnd"/>
      <w:r w:rsidRPr="001315C8">
        <w:rPr>
          <w:rFonts w:ascii="Courier New" w:eastAsia="Times New Roman" w:hAnsi="Courier New" w:cs="Courier New"/>
          <w:color w:val="BCBEC4"/>
          <w:sz w:val="20"/>
          <w:szCs w:val="20"/>
          <w:lang w:eastAsia="en-US"/>
        </w:rPr>
        <w:t>());</w:t>
      </w:r>
      <w:r w:rsidRPr="001315C8">
        <w:rPr>
          <w:rFonts w:ascii="Courier New" w:eastAsia="Times New Roman" w:hAnsi="Courier New" w:cs="Courier New"/>
          <w:color w:val="BCBEC4"/>
          <w:sz w:val="20"/>
          <w:szCs w:val="20"/>
          <w:lang w:eastAsia="en-US"/>
        </w:rPr>
        <w:br/>
        <w:t xml:space="preserve">    </w:t>
      </w:r>
      <w:proofErr w:type="spellStart"/>
      <w:r w:rsidRPr="001315C8">
        <w:rPr>
          <w:rFonts w:ascii="Courier New" w:eastAsia="Times New Roman" w:hAnsi="Courier New" w:cs="Courier New"/>
          <w:i/>
          <w:iCs/>
          <w:color w:val="BCBEC4"/>
          <w:sz w:val="20"/>
          <w:szCs w:val="20"/>
          <w:lang w:eastAsia="en-US"/>
        </w:rPr>
        <w:t>assertEquals</w:t>
      </w:r>
      <w:proofErr w:type="spellEnd"/>
      <w:r w:rsidRPr="001315C8">
        <w:rPr>
          <w:rFonts w:ascii="Courier New" w:eastAsia="Times New Roman" w:hAnsi="Courier New" w:cs="Courier New"/>
          <w:color w:val="BCBEC4"/>
          <w:sz w:val="20"/>
          <w:szCs w:val="20"/>
          <w:lang w:eastAsia="en-US"/>
        </w:rPr>
        <w:t>(</w:t>
      </w:r>
      <w:r w:rsidRPr="001315C8">
        <w:rPr>
          <w:rFonts w:ascii="Courier New" w:eastAsia="Times New Roman" w:hAnsi="Courier New" w:cs="Courier New"/>
          <w:color w:val="6AAB73"/>
          <w:sz w:val="20"/>
          <w:szCs w:val="20"/>
          <w:lang w:eastAsia="en-US"/>
        </w:rPr>
        <w:t>"Dental Exam"</w:t>
      </w:r>
      <w:r w:rsidRPr="001315C8">
        <w:rPr>
          <w:rFonts w:ascii="Courier New" w:eastAsia="Times New Roman" w:hAnsi="Courier New" w:cs="Courier New"/>
          <w:color w:val="BCBEC4"/>
          <w:sz w:val="20"/>
          <w:szCs w:val="20"/>
          <w:lang w:eastAsia="en-US"/>
        </w:rPr>
        <w:t xml:space="preserve">, </w:t>
      </w:r>
      <w:proofErr w:type="spellStart"/>
      <w:r w:rsidRPr="001315C8">
        <w:rPr>
          <w:rFonts w:ascii="Courier New" w:eastAsia="Times New Roman" w:hAnsi="Courier New" w:cs="Courier New"/>
          <w:color w:val="BCBEC4"/>
          <w:sz w:val="20"/>
          <w:szCs w:val="20"/>
          <w:lang w:eastAsia="en-US"/>
        </w:rPr>
        <w:t>appointment.getAppointmentDescription</w:t>
      </w:r>
      <w:proofErr w:type="spellEnd"/>
      <w:r w:rsidRPr="001315C8">
        <w:rPr>
          <w:rFonts w:ascii="Courier New" w:eastAsia="Times New Roman" w:hAnsi="Courier New" w:cs="Courier New"/>
          <w:color w:val="BCBEC4"/>
          <w:sz w:val="20"/>
          <w:szCs w:val="20"/>
          <w:lang w:eastAsia="en-US"/>
        </w:rPr>
        <w:t>());</w:t>
      </w:r>
      <w:r w:rsidRPr="001315C8">
        <w:rPr>
          <w:rFonts w:ascii="Courier New" w:eastAsia="Times New Roman" w:hAnsi="Courier New" w:cs="Courier New"/>
          <w:color w:val="BCBEC4"/>
          <w:sz w:val="20"/>
          <w:szCs w:val="20"/>
          <w:lang w:eastAsia="en-US"/>
        </w:rPr>
        <w:br/>
        <w:t>}</w:t>
      </w:r>
    </w:p>
    <w:p w14:paraId="74E9656D" w14:textId="77777777" w:rsidR="001315C8" w:rsidRDefault="001315C8" w:rsidP="009D4C83">
      <w:pPr>
        <w:ind w:firstLine="0"/>
        <w:rPr>
          <w:rFonts w:cstheme="minorHAnsi"/>
        </w:rPr>
      </w:pPr>
    </w:p>
    <w:p w14:paraId="50786A8E" w14:textId="702B70CA" w:rsidR="001315C8" w:rsidRDefault="001315C8" w:rsidP="009D4C83">
      <w:pPr>
        <w:ind w:firstLine="0"/>
        <w:rPr>
          <w:rFonts w:cstheme="minorHAnsi"/>
        </w:rPr>
      </w:pPr>
      <w:r>
        <w:rPr>
          <w:rFonts w:cstheme="minorHAnsi"/>
        </w:rPr>
        <w:t>We assert that the hash map</w:t>
      </w:r>
      <w:r w:rsidR="005902AC">
        <w:rPr>
          <w:rFonts w:cstheme="minorHAnsi"/>
        </w:rPr>
        <w:t xml:space="preserve"> size</w:t>
      </w:r>
      <w:r>
        <w:rPr>
          <w:rFonts w:cstheme="minorHAnsi"/>
        </w:rPr>
        <w:t xml:space="preserve"> storing the list of appointments is </w:t>
      </w:r>
      <w:r w:rsidR="005902AC">
        <w:rPr>
          <w:rFonts w:cstheme="minorHAnsi"/>
        </w:rPr>
        <w:t>incremented</w:t>
      </w:r>
      <w:r>
        <w:rPr>
          <w:rFonts w:cstheme="minorHAnsi"/>
        </w:rPr>
        <w:t xml:space="preserve"> when a user adds a new appointment, such as a dental exam scheduled for the current date and time. </w:t>
      </w:r>
      <w:r w:rsidR="005902AC">
        <w:rPr>
          <w:rFonts w:cstheme="minorHAnsi"/>
        </w:rPr>
        <w:t>I</w:t>
      </w:r>
      <w:r>
        <w:rPr>
          <w:rFonts w:cstheme="minorHAnsi"/>
        </w:rPr>
        <w:t xml:space="preserve"> also </w:t>
      </w:r>
      <w:r w:rsidR="005902AC">
        <w:rPr>
          <w:rFonts w:cstheme="minorHAnsi"/>
        </w:rPr>
        <w:t>verified</w:t>
      </w:r>
      <w:r>
        <w:rPr>
          <w:rFonts w:cstheme="minorHAnsi"/>
        </w:rPr>
        <w:t xml:space="preserve"> that the hash map of appointment objects is the correct size to ensure we add objects to the proper data structure and not the hash maps that hold contacts or tasks. Moreover, </w:t>
      </w:r>
      <w:r w:rsidR="005902AC">
        <w:rPr>
          <w:rFonts w:cstheme="minorHAnsi"/>
        </w:rPr>
        <w:t>I</w:t>
      </w:r>
      <w:r>
        <w:rPr>
          <w:rFonts w:cstheme="minorHAnsi"/>
        </w:rPr>
        <w:t xml:space="preserve"> </w:t>
      </w:r>
      <w:r w:rsidR="005902AC">
        <w:rPr>
          <w:rFonts w:cstheme="minorHAnsi"/>
        </w:rPr>
        <w:t>validated</w:t>
      </w:r>
      <w:r>
        <w:rPr>
          <w:rFonts w:cstheme="minorHAnsi"/>
        </w:rPr>
        <w:t xml:space="preserve"> </w:t>
      </w:r>
      <w:r w:rsidR="005902AC">
        <w:rPr>
          <w:rFonts w:cstheme="minorHAnsi"/>
        </w:rPr>
        <w:t>whether</w:t>
      </w:r>
      <w:r>
        <w:rPr>
          <w:rFonts w:cstheme="minorHAnsi"/>
        </w:rPr>
        <w:t xml:space="preserve"> </w:t>
      </w:r>
      <w:r w:rsidR="005902AC">
        <w:rPr>
          <w:rFonts w:cstheme="minorHAnsi"/>
        </w:rPr>
        <w:t>users</w:t>
      </w:r>
      <w:r>
        <w:rPr>
          <w:rFonts w:cstheme="minorHAnsi"/>
        </w:rPr>
        <w:t xml:space="preserve"> </w:t>
      </w:r>
      <w:proofErr w:type="gramStart"/>
      <w:r>
        <w:rPr>
          <w:rFonts w:cstheme="minorHAnsi"/>
        </w:rPr>
        <w:t>can</w:t>
      </w:r>
      <w:proofErr w:type="gramEnd"/>
      <w:r>
        <w:rPr>
          <w:rFonts w:cstheme="minorHAnsi"/>
        </w:rPr>
        <w:t xml:space="preserve"> retrieve their appointment</w:t>
      </w:r>
      <w:r w:rsidR="005902AC">
        <w:rPr>
          <w:rFonts w:cstheme="minorHAnsi"/>
        </w:rPr>
        <w:t xml:space="preserve">s through the unique </w:t>
      </w:r>
      <w:r>
        <w:rPr>
          <w:rFonts w:cstheme="minorHAnsi"/>
        </w:rPr>
        <w:t xml:space="preserve">ID generated for each object. Cautiously, </w:t>
      </w:r>
      <w:r w:rsidR="005902AC">
        <w:rPr>
          <w:rFonts w:cstheme="minorHAnsi"/>
        </w:rPr>
        <w:t>I</w:t>
      </w:r>
      <w:r>
        <w:rPr>
          <w:rFonts w:cstheme="minorHAnsi"/>
        </w:rPr>
        <w:t xml:space="preserve"> </w:t>
      </w:r>
      <w:r w:rsidR="005902AC">
        <w:rPr>
          <w:rFonts w:cstheme="minorHAnsi"/>
        </w:rPr>
        <w:t>double-checked</w:t>
      </w:r>
      <w:r>
        <w:rPr>
          <w:rFonts w:cstheme="minorHAnsi"/>
        </w:rPr>
        <w:t xml:space="preserve"> that the appointment description </w:t>
      </w:r>
      <w:r w:rsidR="005902AC">
        <w:rPr>
          <w:rFonts w:cstheme="minorHAnsi"/>
        </w:rPr>
        <w:t>was for a “dental exam” because a collision or inadvertent generation of a duplicate unique ID can pull incorrect appointment data.</w:t>
      </w:r>
    </w:p>
    <w:p w14:paraId="63EB7E6F" w14:textId="61D60D90" w:rsidR="00063AC0" w:rsidRPr="008D5BB4" w:rsidRDefault="0065302B" w:rsidP="009D4C83">
      <w:pPr>
        <w:ind w:firstLine="0"/>
        <w:rPr>
          <w:rFonts w:asciiTheme="majorHAnsi" w:hAnsiTheme="majorHAnsi" w:cstheme="majorHAnsi"/>
        </w:rPr>
      </w:pPr>
      <w:r>
        <w:rPr>
          <w:rFonts w:cstheme="minorHAnsi"/>
        </w:rPr>
        <w:t xml:space="preserve">To test cautiously, </w:t>
      </w:r>
      <w:r w:rsidR="00C96488">
        <w:rPr>
          <w:rFonts w:cstheme="minorHAnsi"/>
        </w:rPr>
        <w:t>one must ask whether the boundary conditions are correct (</w:t>
      </w:r>
      <w:proofErr w:type="spellStart"/>
      <w:r w:rsidR="00C96488">
        <w:rPr>
          <w:rFonts w:cstheme="minorHAnsi"/>
        </w:rPr>
        <w:t>Langr</w:t>
      </w:r>
      <w:proofErr w:type="spellEnd"/>
      <w:r w:rsidR="00C96488">
        <w:rPr>
          <w:rFonts w:cstheme="minorHAnsi"/>
        </w:rPr>
        <w:t>, 2015).</w:t>
      </w:r>
      <w:r>
        <w:rPr>
          <w:rFonts w:cstheme="minorHAnsi"/>
        </w:rPr>
        <w:t xml:space="preserve"> These edge-case tests involve finding defects </w:t>
      </w:r>
      <w:r w:rsidR="00B35299">
        <w:rPr>
          <w:rFonts w:cstheme="minorHAnsi"/>
        </w:rPr>
        <w:t xml:space="preserve">generally not found when testing for positive outcomes. </w:t>
      </w:r>
      <w:proofErr w:type="spellStart"/>
      <w:r w:rsidR="00B35299">
        <w:rPr>
          <w:rFonts w:cstheme="minorHAnsi"/>
        </w:rPr>
        <w:t>Langr</w:t>
      </w:r>
      <w:proofErr w:type="spellEnd"/>
      <w:r w:rsidR="00B35299">
        <w:rPr>
          <w:rFonts w:cstheme="minorHAnsi"/>
        </w:rPr>
        <w:t xml:space="preserve"> notes that these consist of testing the program with sham inputs, poorly formatted data, and empty or missing parameters. I followed his methodology in the ‘</w:t>
      </w:r>
      <w:proofErr w:type="spellStart"/>
      <w:r w:rsidR="00B35299">
        <w:rPr>
          <w:rFonts w:cstheme="minorHAnsi"/>
        </w:rPr>
        <w:t>Contact</w:t>
      </w:r>
      <w:r w:rsidR="00036EBF">
        <w:rPr>
          <w:rFonts w:cstheme="minorHAnsi"/>
        </w:rPr>
        <w:t>ServiceTest</w:t>
      </w:r>
      <w:proofErr w:type="spellEnd"/>
      <w:r w:rsidR="0076149E">
        <w:rPr>
          <w:rFonts w:cstheme="minorHAnsi"/>
        </w:rPr>
        <w:t xml:space="preserve"> JUnit files by creating a </w:t>
      </w:r>
      <w:proofErr w:type="spellStart"/>
      <w:proofErr w:type="gramStart"/>
      <w:r w:rsidR="0076149E">
        <w:rPr>
          <w:rFonts w:cstheme="minorHAnsi"/>
        </w:rPr>
        <w:t>testEdgeCases</w:t>
      </w:r>
      <w:proofErr w:type="spellEnd"/>
      <w:r w:rsidR="0076149E">
        <w:rPr>
          <w:rFonts w:cstheme="minorHAnsi"/>
        </w:rPr>
        <w:t>(</w:t>
      </w:r>
      <w:proofErr w:type="gramEnd"/>
      <w:r w:rsidR="0076149E">
        <w:rPr>
          <w:rFonts w:cstheme="minorHAnsi"/>
        </w:rPr>
        <w:t xml:space="preserve">) </w:t>
      </w:r>
      <w:proofErr w:type="spellStart"/>
      <w:r w:rsidR="0076149E">
        <w:rPr>
          <w:rFonts w:cstheme="minorHAnsi"/>
        </w:rPr>
        <w:t>JUunit</w:t>
      </w:r>
      <w:proofErr w:type="spellEnd"/>
      <w:r w:rsidR="0076149E">
        <w:rPr>
          <w:rFonts w:cstheme="minorHAnsi"/>
        </w:rPr>
        <w:t xml:space="preserve"> test that creates an input of 1000 characters,</w:t>
      </w:r>
      <w:r w:rsidR="008704C9">
        <w:rPr>
          <w:rFonts w:asciiTheme="majorHAnsi" w:hAnsiTheme="majorHAnsi" w:cstheme="majorHAnsi"/>
        </w:rPr>
        <w:t xml:space="preserve"> attempts to create</w:t>
      </w:r>
      <w:r w:rsidR="009B153C">
        <w:rPr>
          <w:rFonts w:asciiTheme="majorHAnsi" w:hAnsiTheme="majorHAnsi" w:cstheme="majorHAnsi"/>
        </w:rPr>
        <w:t xml:space="preserve"> an object, </w:t>
      </w:r>
      <w:r w:rsidR="0076149E">
        <w:rPr>
          <w:rFonts w:asciiTheme="majorHAnsi" w:hAnsiTheme="majorHAnsi" w:cstheme="majorHAnsi"/>
        </w:rPr>
        <w:t xml:space="preserve">and tests special characters for each contact parameter. </w:t>
      </w:r>
    </w:p>
    <w:p w14:paraId="3273E0DB" w14:textId="77777777" w:rsidR="00FD664C" w:rsidRPr="00FD664C" w:rsidRDefault="006B0D64" w:rsidP="00FD664C">
      <w:pPr>
        <w:pStyle w:val="HTMLPreformatted"/>
        <w:shd w:val="clear" w:color="auto" w:fill="1E1F22"/>
        <w:rPr>
          <w:rFonts w:ascii="Courier New" w:eastAsia="Times New Roman" w:hAnsi="Courier New" w:cs="Courier New"/>
          <w:color w:val="BCBEC4"/>
          <w:lang w:eastAsia="en-US"/>
        </w:rPr>
      </w:pPr>
      <w:r>
        <w:rPr>
          <w:rFonts w:cstheme="minorHAnsi"/>
          <w:b/>
          <w:bCs/>
        </w:rPr>
        <w:lastRenderedPageBreak/>
        <w:tab/>
      </w:r>
      <w:r w:rsidR="00FD664C" w:rsidRPr="00FD664C">
        <w:rPr>
          <w:rFonts w:ascii="Courier New" w:eastAsia="Times New Roman" w:hAnsi="Courier New" w:cs="Courier New"/>
          <w:color w:val="B3AE60"/>
          <w:lang w:eastAsia="en-US"/>
        </w:rPr>
        <w:t>@Test</w:t>
      </w:r>
      <w:r w:rsidR="00FD664C" w:rsidRPr="00FD664C">
        <w:rPr>
          <w:rFonts w:ascii="Courier New" w:eastAsia="Times New Roman" w:hAnsi="Courier New" w:cs="Courier New"/>
          <w:color w:val="B3AE60"/>
          <w:lang w:eastAsia="en-US"/>
        </w:rPr>
        <w:br/>
        <w:t>@DisplayName</w:t>
      </w:r>
      <w:r w:rsidR="00FD664C" w:rsidRPr="00FD664C">
        <w:rPr>
          <w:rFonts w:ascii="Courier New" w:eastAsia="Times New Roman" w:hAnsi="Courier New" w:cs="Courier New"/>
          <w:color w:val="BCBEC4"/>
          <w:lang w:eastAsia="en-US"/>
        </w:rPr>
        <w:t>(</w:t>
      </w:r>
      <w:r w:rsidR="00FD664C" w:rsidRPr="00FD664C">
        <w:rPr>
          <w:rFonts w:ascii="Courier New" w:eastAsia="Times New Roman" w:hAnsi="Courier New" w:cs="Courier New"/>
          <w:color w:val="6AAB73"/>
          <w:lang w:eastAsia="en-US"/>
        </w:rPr>
        <w:t>"Testing for edge cases"</w:t>
      </w:r>
      <w:r w:rsidR="00FD664C" w:rsidRPr="00FD664C">
        <w:rPr>
          <w:rFonts w:ascii="Courier New" w:eastAsia="Times New Roman" w:hAnsi="Courier New" w:cs="Courier New"/>
          <w:color w:val="BCBEC4"/>
          <w:lang w:eastAsia="en-US"/>
        </w:rPr>
        <w:t>)</w:t>
      </w:r>
      <w:r w:rsidR="00FD664C" w:rsidRPr="00FD664C">
        <w:rPr>
          <w:rFonts w:ascii="Courier New" w:eastAsia="Times New Roman" w:hAnsi="Courier New" w:cs="Courier New"/>
          <w:color w:val="BCBEC4"/>
          <w:lang w:eastAsia="en-US"/>
        </w:rPr>
        <w:br/>
      </w:r>
      <w:r w:rsidR="00FD664C" w:rsidRPr="00FD664C">
        <w:rPr>
          <w:rFonts w:ascii="Courier New" w:eastAsia="Times New Roman" w:hAnsi="Courier New" w:cs="Courier New"/>
          <w:color w:val="CF8E6D"/>
          <w:lang w:eastAsia="en-US"/>
        </w:rPr>
        <w:t xml:space="preserve">public void </w:t>
      </w:r>
      <w:proofErr w:type="spellStart"/>
      <w:r w:rsidR="00FD664C" w:rsidRPr="00FD664C">
        <w:rPr>
          <w:rFonts w:ascii="Courier New" w:eastAsia="Times New Roman" w:hAnsi="Courier New" w:cs="Courier New"/>
          <w:color w:val="56A8F5"/>
          <w:lang w:eastAsia="en-US"/>
        </w:rPr>
        <w:t>testEdgeCases</w:t>
      </w:r>
      <w:proofErr w:type="spellEnd"/>
      <w:r w:rsidR="00FD664C" w:rsidRPr="00FD664C">
        <w:rPr>
          <w:rFonts w:ascii="Courier New" w:eastAsia="Times New Roman" w:hAnsi="Courier New" w:cs="Courier New"/>
          <w:color w:val="BCBEC4"/>
          <w:lang w:eastAsia="en-US"/>
        </w:rPr>
        <w:t>() {</w:t>
      </w:r>
      <w:r w:rsidR="00FD664C" w:rsidRPr="00FD664C">
        <w:rPr>
          <w:rFonts w:ascii="Courier New" w:eastAsia="Times New Roman" w:hAnsi="Courier New" w:cs="Courier New"/>
          <w:color w:val="BCBEC4"/>
          <w:lang w:eastAsia="en-US"/>
        </w:rPr>
        <w:br/>
        <w:t xml:space="preserve">    </w:t>
      </w:r>
      <w:r w:rsidR="00FD664C" w:rsidRPr="00FD664C">
        <w:rPr>
          <w:rFonts w:ascii="Courier New" w:eastAsia="Times New Roman" w:hAnsi="Courier New" w:cs="Courier New"/>
          <w:color w:val="CF8E6D"/>
          <w:lang w:eastAsia="en-US"/>
        </w:rPr>
        <w:t>char</w:t>
      </w:r>
      <w:r w:rsidR="00FD664C" w:rsidRPr="00FD664C">
        <w:rPr>
          <w:rFonts w:ascii="Courier New" w:eastAsia="Times New Roman" w:hAnsi="Courier New" w:cs="Courier New"/>
          <w:color w:val="BCBEC4"/>
          <w:lang w:eastAsia="en-US"/>
        </w:rPr>
        <w:t xml:space="preserve">[] data = </w:t>
      </w:r>
      <w:r w:rsidR="00FD664C" w:rsidRPr="00FD664C">
        <w:rPr>
          <w:rFonts w:ascii="Courier New" w:eastAsia="Times New Roman" w:hAnsi="Courier New" w:cs="Courier New"/>
          <w:color w:val="CF8E6D"/>
          <w:lang w:eastAsia="en-US"/>
        </w:rPr>
        <w:t>new char</w:t>
      </w:r>
      <w:r w:rsidR="00FD664C" w:rsidRPr="00FD664C">
        <w:rPr>
          <w:rFonts w:ascii="Courier New" w:eastAsia="Times New Roman" w:hAnsi="Courier New" w:cs="Courier New"/>
          <w:color w:val="BCBEC4"/>
          <w:lang w:eastAsia="en-US"/>
        </w:rPr>
        <w:t>[</w:t>
      </w:r>
      <w:r w:rsidR="00FD664C" w:rsidRPr="00FD664C">
        <w:rPr>
          <w:rFonts w:ascii="Courier New" w:eastAsia="Times New Roman" w:hAnsi="Courier New" w:cs="Courier New"/>
          <w:color w:val="2AACB8"/>
          <w:lang w:eastAsia="en-US"/>
        </w:rPr>
        <w:t>1000</w:t>
      </w:r>
      <w:r w:rsidR="00FD664C" w:rsidRPr="00FD664C">
        <w:rPr>
          <w:rFonts w:ascii="Courier New" w:eastAsia="Times New Roman" w:hAnsi="Courier New" w:cs="Courier New"/>
          <w:color w:val="BCBEC4"/>
          <w:lang w:eastAsia="en-US"/>
        </w:rPr>
        <w:t>];</w:t>
      </w:r>
      <w:r w:rsidR="00FD664C" w:rsidRPr="00FD664C">
        <w:rPr>
          <w:rFonts w:ascii="Courier New" w:eastAsia="Times New Roman" w:hAnsi="Courier New" w:cs="Courier New"/>
          <w:color w:val="BCBEC4"/>
          <w:lang w:eastAsia="en-US"/>
        </w:rPr>
        <w:br/>
        <w:t xml:space="preserve">    </w:t>
      </w:r>
      <w:proofErr w:type="spellStart"/>
      <w:r w:rsidR="00FD664C" w:rsidRPr="00FD664C">
        <w:rPr>
          <w:rFonts w:ascii="Courier New" w:eastAsia="Times New Roman" w:hAnsi="Courier New" w:cs="Courier New"/>
          <w:color w:val="BCBEC4"/>
          <w:lang w:eastAsia="en-US"/>
        </w:rPr>
        <w:t>Arrays.</w:t>
      </w:r>
      <w:r w:rsidR="00FD664C" w:rsidRPr="00FD664C">
        <w:rPr>
          <w:rFonts w:ascii="Courier New" w:eastAsia="Times New Roman" w:hAnsi="Courier New" w:cs="Courier New"/>
          <w:i/>
          <w:iCs/>
          <w:color w:val="BCBEC4"/>
          <w:lang w:eastAsia="en-US"/>
        </w:rPr>
        <w:t>fill</w:t>
      </w:r>
      <w:proofErr w:type="spellEnd"/>
      <w:r w:rsidR="00FD664C" w:rsidRPr="00FD664C">
        <w:rPr>
          <w:rFonts w:ascii="Courier New" w:eastAsia="Times New Roman" w:hAnsi="Courier New" w:cs="Courier New"/>
          <w:color w:val="BCBEC4"/>
          <w:lang w:eastAsia="en-US"/>
        </w:rPr>
        <w:t xml:space="preserve">(data, </w:t>
      </w:r>
      <w:r w:rsidR="00FD664C" w:rsidRPr="00FD664C">
        <w:rPr>
          <w:rFonts w:ascii="Courier New" w:eastAsia="Times New Roman" w:hAnsi="Courier New" w:cs="Courier New"/>
          <w:color w:val="6AAB73"/>
          <w:lang w:eastAsia="en-US"/>
        </w:rPr>
        <w:t>'a'</w:t>
      </w:r>
      <w:r w:rsidR="00FD664C" w:rsidRPr="00FD664C">
        <w:rPr>
          <w:rFonts w:ascii="Courier New" w:eastAsia="Times New Roman" w:hAnsi="Courier New" w:cs="Courier New"/>
          <w:color w:val="BCBEC4"/>
          <w:lang w:eastAsia="en-US"/>
        </w:rPr>
        <w:t>);</w:t>
      </w:r>
      <w:r w:rsidR="00FD664C" w:rsidRPr="00FD664C">
        <w:rPr>
          <w:rFonts w:ascii="Courier New" w:eastAsia="Times New Roman" w:hAnsi="Courier New" w:cs="Courier New"/>
          <w:color w:val="BCBEC4"/>
          <w:lang w:eastAsia="en-US"/>
        </w:rPr>
        <w:br/>
        <w:t xml:space="preserve">    String str = </w:t>
      </w:r>
      <w:r w:rsidR="00FD664C" w:rsidRPr="00FD664C">
        <w:rPr>
          <w:rFonts w:ascii="Courier New" w:eastAsia="Times New Roman" w:hAnsi="Courier New" w:cs="Courier New"/>
          <w:color w:val="CF8E6D"/>
          <w:lang w:eastAsia="en-US"/>
        </w:rPr>
        <w:t xml:space="preserve">new </w:t>
      </w:r>
      <w:r w:rsidR="00FD664C" w:rsidRPr="00FD664C">
        <w:rPr>
          <w:rFonts w:ascii="Courier New" w:eastAsia="Times New Roman" w:hAnsi="Courier New" w:cs="Courier New"/>
          <w:color w:val="BCBEC4"/>
          <w:lang w:eastAsia="en-US"/>
        </w:rPr>
        <w:t>String(data);</w:t>
      </w:r>
      <w:r w:rsidR="00FD664C" w:rsidRPr="00FD664C">
        <w:rPr>
          <w:rFonts w:ascii="Courier New" w:eastAsia="Times New Roman" w:hAnsi="Courier New" w:cs="Courier New"/>
          <w:color w:val="BCBEC4"/>
          <w:lang w:eastAsia="en-US"/>
        </w:rPr>
        <w:br/>
        <w:t xml:space="preserve">    </w:t>
      </w:r>
      <w:r w:rsidR="00FD664C" w:rsidRPr="00FD664C">
        <w:rPr>
          <w:rFonts w:ascii="Courier New" w:eastAsia="Times New Roman" w:hAnsi="Courier New" w:cs="Courier New"/>
          <w:color w:val="7A7E85"/>
          <w:lang w:eastAsia="en-US"/>
        </w:rPr>
        <w:t>// Testing very long input</w:t>
      </w:r>
      <w:r w:rsidR="00FD664C" w:rsidRPr="00FD664C">
        <w:rPr>
          <w:rFonts w:ascii="Courier New" w:eastAsia="Times New Roman" w:hAnsi="Courier New" w:cs="Courier New"/>
          <w:color w:val="7A7E85"/>
          <w:lang w:eastAsia="en-US"/>
        </w:rPr>
        <w:br/>
        <w:t xml:space="preserve">    </w:t>
      </w:r>
      <w:proofErr w:type="spellStart"/>
      <w:r w:rsidR="00FD664C" w:rsidRPr="00FD664C">
        <w:rPr>
          <w:rFonts w:ascii="Courier New" w:eastAsia="Times New Roman" w:hAnsi="Courier New" w:cs="Courier New"/>
          <w:i/>
          <w:iCs/>
          <w:color w:val="BCBEC4"/>
          <w:lang w:eastAsia="en-US"/>
        </w:rPr>
        <w:t>assertThrows</w:t>
      </w:r>
      <w:proofErr w:type="spellEnd"/>
      <w:r w:rsidR="00FD664C" w:rsidRPr="00FD664C">
        <w:rPr>
          <w:rFonts w:ascii="Courier New" w:eastAsia="Times New Roman" w:hAnsi="Courier New" w:cs="Courier New"/>
          <w:color w:val="BCBEC4"/>
          <w:lang w:eastAsia="en-US"/>
        </w:rPr>
        <w:t>(</w:t>
      </w:r>
      <w:proofErr w:type="spellStart"/>
      <w:r w:rsidR="00FD664C" w:rsidRPr="00FD664C">
        <w:rPr>
          <w:rFonts w:ascii="Courier New" w:eastAsia="Times New Roman" w:hAnsi="Courier New" w:cs="Courier New"/>
          <w:color w:val="BCBEC4"/>
          <w:lang w:eastAsia="en-US"/>
        </w:rPr>
        <w:t>RuntimeException.</w:t>
      </w:r>
      <w:r w:rsidR="00FD664C" w:rsidRPr="00FD664C">
        <w:rPr>
          <w:rFonts w:ascii="Courier New" w:eastAsia="Times New Roman" w:hAnsi="Courier New" w:cs="Courier New"/>
          <w:color w:val="CF8E6D"/>
          <w:lang w:eastAsia="en-US"/>
        </w:rPr>
        <w:t>class</w:t>
      </w:r>
      <w:proofErr w:type="spellEnd"/>
      <w:r w:rsidR="00FD664C" w:rsidRPr="00FD664C">
        <w:rPr>
          <w:rFonts w:ascii="Courier New" w:eastAsia="Times New Roman" w:hAnsi="Courier New" w:cs="Courier New"/>
          <w:color w:val="BCBEC4"/>
          <w:lang w:eastAsia="en-US"/>
        </w:rPr>
        <w:t xml:space="preserve">, () -&gt; { </w:t>
      </w:r>
      <w:proofErr w:type="spellStart"/>
      <w:r w:rsidR="00FD664C" w:rsidRPr="00FD664C">
        <w:rPr>
          <w:rFonts w:ascii="Courier New" w:eastAsia="Times New Roman" w:hAnsi="Courier New" w:cs="Courier New"/>
          <w:i/>
          <w:iCs/>
          <w:color w:val="C77DBB"/>
          <w:lang w:eastAsia="en-US"/>
        </w:rPr>
        <w:t>contactService</w:t>
      </w:r>
      <w:r w:rsidR="00FD664C" w:rsidRPr="00FD664C">
        <w:rPr>
          <w:rFonts w:ascii="Courier New" w:eastAsia="Times New Roman" w:hAnsi="Courier New" w:cs="Courier New"/>
          <w:color w:val="BCBEC4"/>
          <w:lang w:eastAsia="en-US"/>
        </w:rPr>
        <w:t>.addContact</w:t>
      </w:r>
      <w:proofErr w:type="spellEnd"/>
      <w:r w:rsidR="00FD664C" w:rsidRPr="00FD664C">
        <w:rPr>
          <w:rFonts w:ascii="Courier New" w:eastAsia="Times New Roman" w:hAnsi="Courier New" w:cs="Courier New"/>
          <w:color w:val="BCBEC4"/>
          <w:lang w:eastAsia="en-US"/>
        </w:rPr>
        <w:t>(</w:t>
      </w:r>
      <w:r w:rsidR="00FD664C" w:rsidRPr="00FD664C">
        <w:rPr>
          <w:rFonts w:ascii="Courier New" w:eastAsia="Times New Roman" w:hAnsi="Courier New" w:cs="Courier New"/>
          <w:color w:val="C77DBB"/>
          <w:lang w:eastAsia="en-US"/>
        </w:rPr>
        <w:t>str</w:t>
      </w:r>
      <w:r w:rsidR="00FD664C" w:rsidRPr="00FD664C">
        <w:rPr>
          <w:rFonts w:ascii="Courier New" w:eastAsia="Times New Roman" w:hAnsi="Courier New" w:cs="Courier New"/>
          <w:color w:val="BCBEC4"/>
          <w:lang w:eastAsia="en-US"/>
        </w:rPr>
        <w:t xml:space="preserve">, </w:t>
      </w:r>
      <w:r w:rsidR="00FD664C" w:rsidRPr="00FD664C">
        <w:rPr>
          <w:rFonts w:ascii="Courier New" w:eastAsia="Times New Roman" w:hAnsi="Courier New" w:cs="Courier New"/>
          <w:color w:val="C77DBB"/>
          <w:lang w:eastAsia="en-US"/>
        </w:rPr>
        <w:t>str</w:t>
      </w:r>
      <w:r w:rsidR="00FD664C" w:rsidRPr="00FD664C">
        <w:rPr>
          <w:rFonts w:ascii="Courier New" w:eastAsia="Times New Roman" w:hAnsi="Courier New" w:cs="Courier New"/>
          <w:color w:val="BCBEC4"/>
          <w:lang w:eastAsia="en-US"/>
        </w:rPr>
        <w:t xml:space="preserve">, </w:t>
      </w:r>
      <w:r w:rsidR="00FD664C" w:rsidRPr="00FD664C">
        <w:rPr>
          <w:rFonts w:ascii="Courier New" w:eastAsia="Times New Roman" w:hAnsi="Courier New" w:cs="Courier New"/>
          <w:color w:val="6AAB73"/>
          <w:lang w:eastAsia="en-US"/>
        </w:rPr>
        <w:t>"1234567890"</w:t>
      </w:r>
      <w:r w:rsidR="00FD664C" w:rsidRPr="00FD664C">
        <w:rPr>
          <w:rFonts w:ascii="Courier New" w:eastAsia="Times New Roman" w:hAnsi="Courier New" w:cs="Courier New"/>
          <w:color w:val="BCBEC4"/>
          <w:lang w:eastAsia="en-US"/>
        </w:rPr>
        <w:t xml:space="preserve">, </w:t>
      </w:r>
      <w:r w:rsidR="00FD664C" w:rsidRPr="00FD664C">
        <w:rPr>
          <w:rFonts w:ascii="Courier New" w:eastAsia="Times New Roman" w:hAnsi="Courier New" w:cs="Courier New"/>
          <w:color w:val="C77DBB"/>
          <w:lang w:eastAsia="en-US"/>
        </w:rPr>
        <w:t>str</w:t>
      </w:r>
      <w:r w:rsidR="00FD664C" w:rsidRPr="00FD664C">
        <w:rPr>
          <w:rFonts w:ascii="Courier New" w:eastAsia="Times New Roman" w:hAnsi="Courier New" w:cs="Courier New"/>
          <w:color w:val="BCBEC4"/>
          <w:lang w:eastAsia="en-US"/>
        </w:rPr>
        <w:t>); });</w:t>
      </w:r>
      <w:r w:rsidR="00FD664C" w:rsidRPr="00FD664C">
        <w:rPr>
          <w:rFonts w:ascii="Courier New" w:eastAsia="Times New Roman" w:hAnsi="Courier New" w:cs="Courier New"/>
          <w:color w:val="BCBEC4"/>
          <w:lang w:eastAsia="en-US"/>
        </w:rPr>
        <w:br/>
        <w:t xml:space="preserve">    </w:t>
      </w:r>
      <w:proofErr w:type="spellStart"/>
      <w:r w:rsidR="00FD664C" w:rsidRPr="00FD664C">
        <w:rPr>
          <w:rFonts w:ascii="Courier New" w:eastAsia="Times New Roman" w:hAnsi="Courier New" w:cs="Courier New"/>
          <w:i/>
          <w:iCs/>
          <w:color w:val="BCBEC4"/>
          <w:lang w:eastAsia="en-US"/>
        </w:rPr>
        <w:t>assertNotEquals</w:t>
      </w:r>
      <w:proofErr w:type="spellEnd"/>
      <w:r w:rsidR="00FD664C" w:rsidRPr="00FD664C">
        <w:rPr>
          <w:rFonts w:ascii="Courier New" w:eastAsia="Times New Roman" w:hAnsi="Courier New" w:cs="Courier New"/>
          <w:color w:val="BCBEC4"/>
          <w:lang w:eastAsia="en-US"/>
        </w:rPr>
        <w:t>(</w:t>
      </w:r>
      <w:r w:rsidR="00FD664C" w:rsidRPr="00FD664C">
        <w:rPr>
          <w:rFonts w:ascii="Courier New" w:eastAsia="Times New Roman" w:hAnsi="Courier New" w:cs="Courier New"/>
          <w:color w:val="2AACB8"/>
          <w:lang w:eastAsia="en-US"/>
        </w:rPr>
        <w:t>1</w:t>
      </w:r>
      <w:r w:rsidR="00FD664C" w:rsidRPr="00FD664C">
        <w:rPr>
          <w:rFonts w:ascii="Courier New" w:eastAsia="Times New Roman" w:hAnsi="Courier New" w:cs="Courier New"/>
          <w:color w:val="BCBEC4"/>
          <w:lang w:eastAsia="en-US"/>
        </w:rPr>
        <w:t xml:space="preserve">, </w:t>
      </w:r>
      <w:proofErr w:type="spellStart"/>
      <w:r w:rsidR="00FD664C" w:rsidRPr="00FD664C">
        <w:rPr>
          <w:rFonts w:ascii="Courier New" w:eastAsia="Times New Roman" w:hAnsi="Courier New" w:cs="Courier New"/>
          <w:i/>
          <w:iCs/>
          <w:color w:val="C77DBB"/>
          <w:lang w:eastAsia="en-US"/>
        </w:rPr>
        <w:t>contactService</w:t>
      </w:r>
      <w:r w:rsidR="00FD664C" w:rsidRPr="00FD664C">
        <w:rPr>
          <w:rFonts w:ascii="Courier New" w:eastAsia="Times New Roman" w:hAnsi="Courier New" w:cs="Courier New"/>
          <w:color w:val="BCBEC4"/>
          <w:lang w:eastAsia="en-US"/>
        </w:rPr>
        <w:t>.getContactList</w:t>
      </w:r>
      <w:proofErr w:type="spellEnd"/>
      <w:r w:rsidR="00FD664C" w:rsidRPr="00FD664C">
        <w:rPr>
          <w:rFonts w:ascii="Courier New" w:eastAsia="Times New Roman" w:hAnsi="Courier New" w:cs="Courier New"/>
          <w:color w:val="BCBEC4"/>
          <w:lang w:eastAsia="en-US"/>
        </w:rPr>
        <w:t>().size());</w:t>
      </w:r>
      <w:r w:rsidR="00FD664C" w:rsidRPr="00FD664C">
        <w:rPr>
          <w:rFonts w:ascii="Courier New" w:eastAsia="Times New Roman" w:hAnsi="Courier New" w:cs="Courier New"/>
          <w:color w:val="BCBEC4"/>
          <w:lang w:eastAsia="en-US"/>
        </w:rPr>
        <w:br/>
      </w:r>
      <w:r w:rsidR="00FD664C" w:rsidRPr="00FD664C">
        <w:rPr>
          <w:rFonts w:ascii="Courier New" w:eastAsia="Times New Roman" w:hAnsi="Courier New" w:cs="Courier New"/>
          <w:color w:val="BCBEC4"/>
          <w:lang w:eastAsia="en-US"/>
        </w:rPr>
        <w:br/>
        <w:t xml:space="preserve">    </w:t>
      </w:r>
      <w:r w:rsidR="00FD664C" w:rsidRPr="00FD664C">
        <w:rPr>
          <w:rFonts w:ascii="Courier New" w:eastAsia="Times New Roman" w:hAnsi="Courier New" w:cs="Courier New"/>
          <w:color w:val="7A7E85"/>
          <w:lang w:eastAsia="en-US"/>
        </w:rPr>
        <w:t>// Testing special characters</w:t>
      </w:r>
      <w:r w:rsidR="00FD664C" w:rsidRPr="00FD664C">
        <w:rPr>
          <w:rFonts w:ascii="Courier New" w:eastAsia="Times New Roman" w:hAnsi="Courier New" w:cs="Courier New"/>
          <w:color w:val="7A7E85"/>
          <w:lang w:eastAsia="en-US"/>
        </w:rPr>
        <w:br/>
        <w:t xml:space="preserve">    </w:t>
      </w:r>
      <w:proofErr w:type="spellStart"/>
      <w:r w:rsidR="00FD664C" w:rsidRPr="00FD664C">
        <w:rPr>
          <w:rFonts w:ascii="Courier New" w:eastAsia="Times New Roman" w:hAnsi="Courier New" w:cs="Courier New"/>
          <w:i/>
          <w:iCs/>
          <w:color w:val="C77DBB"/>
          <w:lang w:eastAsia="en-US"/>
        </w:rPr>
        <w:t>contactService</w:t>
      </w:r>
      <w:r w:rsidR="00FD664C" w:rsidRPr="00FD664C">
        <w:rPr>
          <w:rFonts w:ascii="Courier New" w:eastAsia="Times New Roman" w:hAnsi="Courier New" w:cs="Courier New"/>
          <w:color w:val="BCBEC4"/>
          <w:lang w:eastAsia="en-US"/>
        </w:rPr>
        <w:t>.addContact</w:t>
      </w:r>
      <w:proofErr w:type="spellEnd"/>
      <w:r w:rsidR="00FD664C" w:rsidRPr="00FD664C">
        <w:rPr>
          <w:rFonts w:ascii="Courier New" w:eastAsia="Times New Roman" w:hAnsi="Courier New" w:cs="Courier New"/>
          <w:color w:val="BCBEC4"/>
          <w:lang w:eastAsia="en-US"/>
        </w:rPr>
        <w:t>(</w:t>
      </w:r>
      <w:r w:rsidR="00FD664C" w:rsidRPr="00FD664C">
        <w:rPr>
          <w:rFonts w:ascii="Courier New" w:eastAsia="Times New Roman" w:hAnsi="Courier New" w:cs="Courier New"/>
          <w:color w:val="6AAB73"/>
          <w:lang w:eastAsia="en-US"/>
        </w:rPr>
        <w:t>"!@#$%^&amp;*()"</w:t>
      </w:r>
      <w:r w:rsidR="00FD664C" w:rsidRPr="00FD664C">
        <w:rPr>
          <w:rFonts w:ascii="Courier New" w:eastAsia="Times New Roman" w:hAnsi="Courier New" w:cs="Courier New"/>
          <w:color w:val="BCBEC4"/>
          <w:lang w:eastAsia="en-US"/>
        </w:rPr>
        <w:t xml:space="preserve">, </w:t>
      </w:r>
      <w:r w:rsidR="00FD664C" w:rsidRPr="00FD664C">
        <w:rPr>
          <w:rFonts w:ascii="Courier New" w:eastAsia="Times New Roman" w:hAnsi="Courier New" w:cs="Courier New"/>
          <w:color w:val="6AAB73"/>
          <w:lang w:eastAsia="en-US"/>
        </w:rPr>
        <w:t>"!@#$%^&amp;*()"</w:t>
      </w:r>
      <w:r w:rsidR="00FD664C" w:rsidRPr="00FD664C">
        <w:rPr>
          <w:rFonts w:ascii="Courier New" w:eastAsia="Times New Roman" w:hAnsi="Courier New" w:cs="Courier New"/>
          <w:color w:val="BCBEC4"/>
          <w:lang w:eastAsia="en-US"/>
        </w:rPr>
        <w:t xml:space="preserve">, </w:t>
      </w:r>
      <w:r w:rsidR="00FD664C" w:rsidRPr="00FD664C">
        <w:rPr>
          <w:rFonts w:ascii="Courier New" w:eastAsia="Times New Roman" w:hAnsi="Courier New" w:cs="Courier New"/>
          <w:color w:val="6AAB73"/>
          <w:lang w:eastAsia="en-US"/>
        </w:rPr>
        <w:t>"1234567890"</w:t>
      </w:r>
      <w:r w:rsidR="00FD664C" w:rsidRPr="00FD664C">
        <w:rPr>
          <w:rFonts w:ascii="Courier New" w:eastAsia="Times New Roman" w:hAnsi="Courier New" w:cs="Courier New"/>
          <w:color w:val="BCBEC4"/>
          <w:lang w:eastAsia="en-US"/>
        </w:rPr>
        <w:t xml:space="preserve">, </w:t>
      </w:r>
      <w:r w:rsidR="00FD664C" w:rsidRPr="00FD664C">
        <w:rPr>
          <w:rFonts w:ascii="Courier New" w:eastAsia="Times New Roman" w:hAnsi="Courier New" w:cs="Courier New"/>
          <w:color w:val="6AAB73"/>
          <w:lang w:eastAsia="en-US"/>
        </w:rPr>
        <w:t>"!@#$%^&amp;*()"</w:t>
      </w:r>
      <w:r w:rsidR="00FD664C" w:rsidRPr="00FD664C">
        <w:rPr>
          <w:rFonts w:ascii="Courier New" w:eastAsia="Times New Roman" w:hAnsi="Courier New" w:cs="Courier New"/>
          <w:color w:val="BCBEC4"/>
          <w:lang w:eastAsia="en-US"/>
        </w:rPr>
        <w:t>);</w:t>
      </w:r>
      <w:r w:rsidR="00FD664C" w:rsidRPr="00FD664C">
        <w:rPr>
          <w:rFonts w:ascii="Courier New" w:eastAsia="Times New Roman" w:hAnsi="Courier New" w:cs="Courier New"/>
          <w:color w:val="BCBEC4"/>
          <w:lang w:eastAsia="en-US"/>
        </w:rPr>
        <w:br/>
        <w:t xml:space="preserve">    </w:t>
      </w:r>
      <w:proofErr w:type="spellStart"/>
      <w:r w:rsidR="00FD664C" w:rsidRPr="00FD664C">
        <w:rPr>
          <w:rFonts w:ascii="Courier New" w:eastAsia="Times New Roman" w:hAnsi="Courier New" w:cs="Courier New"/>
          <w:i/>
          <w:iCs/>
          <w:color w:val="BCBEC4"/>
          <w:lang w:eastAsia="en-US"/>
        </w:rPr>
        <w:t>assertEquals</w:t>
      </w:r>
      <w:proofErr w:type="spellEnd"/>
      <w:r w:rsidR="00FD664C" w:rsidRPr="00FD664C">
        <w:rPr>
          <w:rFonts w:ascii="Courier New" w:eastAsia="Times New Roman" w:hAnsi="Courier New" w:cs="Courier New"/>
          <w:color w:val="BCBEC4"/>
          <w:lang w:eastAsia="en-US"/>
        </w:rPr>
        <w:t>(</w:t>
      </w:r>
      <w:r w:rsidR="00FD664C" w:rsidRPr="00FD664C">
        <w:rPr>
          <w:rFonts w:ascii="Courier New" w:eastAsia="Times New Roman" w:hAnsi="Courier New" w:cs="Courier New"/>
          <w:color w:val="2AACB8"/>
          <w:lang w:eastAsia="en-US"/>
        </w:rPr>
        <w:t>1</w:t>
      </w:r>
      <w:r w:rsidR="00FD664C" w:rsidRPr="00FD664C">
        <w:rPr>
          <w:rFonts w:ascii="Courier New" w:eastAsia="Times New Roman" w:hAnsi="Courier New" w:cs="Courier New"/>
          <w:color w:val="BCBEC4"/>
          <w:lang w:eastAsia="en-US"/>
        </w:rPr>
        <w:t xml:space="preserve">, </w:t>
      </w:r>
      <w:proofErr w:type="spellStart"/>
      <w:r w:rsidR="00FD664C" w:rsidRPr="00FD664C">
        <w:rPr>
          <w:rFonts w:ascii="Courier New" w:eastAsia="Times New Roman" w:hAnsi="Courier New" w:cs="Courier New"/>
          <w:i/>
          <w:iCs/>
          <w:color w:val="C77DBB"/>
          <w:lang w:eastAsia="en-US"/>
        </w:rPr>
        <w:t>contactService</w:t>
      </w:r>
      <w:r w:rsidR="00FD664C" w:rsidRPr="00FD664C">
        <w:rPr>
          <w:rFonts w:ascii="Courier New" w:eastAsia="Times New Roman" w:hAnsi="Courier New" w:cs="Courier New"/>
          <w:color w:val="BCBEC4"/>
          <w:lang w:eastAsia="en-US"/>
        </w:rPr>
        <w:t>.getContactList</w:t>
      </w:r>
      <w:proofErr w:type="spellEnd"/>
      <w:r w:rsidR="00FD664C" w:rsidRPr="00FD664C">
        <w:rPr>
          <w:rFonts w:ascii="Courier New" w:eastAsia="Times New Roman" w:hAnsi="Courier New" w:cs="Courier New"/>
          <w:color w:val="BCBEC4"/>
          <w:lang w:eastAsia="en-US"/>
        </w:rPr>
        <w:t>().size());</w:t>
      </w:r>
      <w:r w:rsidR="00FD664C" w:rsidRPr="00FD664C">
        <w:rPr>
          <w:rFonts w:ascii="Courier New" w:eastAsia="Times New Roman" w:hAnsi="Courier New" w:cs="Courier New"/>
          <w:color w:val="BCBEC4"/>
          <w:lang w:eastAsia="en-US"/>
        </w:rPr>
        <w:br/>
      </w:r>
      <w:r w:rsidR="00FD664C" w:rsidRPr="00FD664C">
        <w:rPr>
          <w:rFonts w:ascii="Courier New" w:eastAsia="Times New Roman" w:hAnsi="Courier New" w:cs="Courier New"/>
          <w:color w:val="BCBEC4"/>
          <w:lang w:eastAsia="en-US"/>
        </w:rPr>
        <w:br/>
        <w:t xml:space="preserve">    </w:t>
      </w:r>
      <w:r w:rsidR="00FD664C" w:rsidRPr="00FD664C">
        <w:rPr>
          <w:rFonts w:ascii="Courier New" w:eastAsia="Times New Roman" w:hAnsi="Courier New" w:cs="Courier New"/>
          <w:color w:val="7A7E85"/>
          <w:lang w:eastAsia="en-US"/>
        </w:rPr>
        <w:t>// Testing special character for phone number</w:t>
      </w:r>
      <w:r w:rsidR="00FD664C" w:rsidRPr="00FD664C">
        <w:rPr>
          <w:rFonts w:ascii="Courier New" w:eastAsia="Times New Roman" w:hAnsi="Courier New" w:cs="Courier New"/>
          <w:color w:val="7A7E85"/>
          <w:lang w:eastAsia="en-US"/>
        </w:rPr>
        <w:br/>
        <w:t xml:space="preserve">    </w:t>
      </w:r>
      <w:proofErr w:type="spellStart"/>
      <w:r w:rsidR="00FD664C" w:rsidRPr="00FD664C">
        <w:rPr>
          <w:rFonts w:ascii="Courier New" w:eastAsia="Times New Roman" w:hAnsi="Courier New" w:cs="Courier New"/>
          <w:i/>
          <w:iCs/>
          <w:color w:val="BCBEC4"/>
          <w:lang w:eastAsia="en-US"/>
        </w:rPr>
        <w:t>assertThrows</w:t>
      </w:r>
      <w:proofErr w:type="spellEnd"/>
      <w:r w:rsidR="00FD664C" w:rsidRPr="00FD664C">
        <w:rPr>
          <w:rFonts w:ascii="Courier New" w:eastAsia="Times New Roman" w:hAnsi="Courier New" w:cs="Courier New"/>
          <w:color w:val="BCBEC4"/>
          <w:lang w:eastAsia="en-US"/>
        </w:rPr>
        <w:t>(</w:t>
      </w:r>
      <w:proofErr w:type="spellStart"/>
      <w:r w:rsidR="00FD664C" w:rsidRPr="00FD664C">
        <w:rPr>
          <w:rFonts w:ascii="Courier New" w:eastAsia="Times New Roman" w:hAnsi="Courier New" w:cs="Courier New"/>
          <w:color w:val="BCBEC4"/>
          <w:lang w:eastAsia="en-US"/>
        </w:rPr>
        <w:t>RuntimeException.</w:t>
      </w:r>
      <w:r w:rsidR="00FD664C" w:rsidRPr="00FD664C">
        <w:rPr>
          <w:rFonts w:ascii="Courier New" w:eastAsia="Times New Roman" w:hAnsi="Courier New" w:cs="Courier New"/>
          <w:color w:val="CF8E6D"/>
          <w:lang w:eastAsia="en-US"/>
        </w:rPr>
        <w:t>class</w:t>
      </w:r>
      <w:proofErr w:type="spellEnd"/>
      <w:r w:rsidR="00FD664C" w:rsidRPr="00FD664C">
        <w:rPr>
          <w:rFonts w:ascii="Courier New" w:eastAsia="Times New Roman" w:hAnsi="Courier New" w:cs="Courier New"/>
          <w:color w:val="BCBEC4"/>
          <w:lang w:eastAsia="en-US"/>
        </w:rPr>
        <w:t xml:space="preserve">, () -&gt; { </w:t>
      </w:r>
      <w:proofErr w:type="spellStart"/>
      <w:r w:rsidR="00FD664C" w:rsidRPr="00FD664C">
        <w:rPr>
          <w:rFonts w:ascii="Courier New" w:eastAsia="Times New Roman" w:hAnsi="Courier New" w:cs="Courier New"/>
          <w:i/>
          <w:iCs/>
          <w:color w:val="C77DBB"/>
          <w:lang w:eastAsia="en-US"/>
        </w:rPr>
        <w:t>contactService</w:t>
      </w:r>
      <w:r w:rsidR="00FD664C" w:rsidRPr="00FD664C">
        <w:rPr>
          <w:rFonts w:ascii="Courier New" w:eastAsia="Times New Roman" w:hAnsi="Courier New" w:cs="Courier New"/>
          <w:color w:val="BCBEC4"/>
          <w:lang w:eastAsia="en-US"/>
        </w:rPr>
        <w:t>.addContact</w:t>
      </w:r>
      <w:proofErr w:type="spellEnd"/>
      <w:r w:rsidR="00FD664C" w:rsidRPr="00FD664C">
        <w:rPr>
          <w:rFonts w:ascii="Courier New" w:eastAsia="Times New Roman" w:hAnsi="Courier New" w:cs="Courier New"/>
          <w:color w:val="BCBEC4"/>
          <w:lang w:eastAsia="en-US"/>
        </w:rPr>
        <w:t>(</w:t>
      </w:r>
      <w:r w:rsidR="00FD664C" w:rsidRPr="00FD664C">
        <w:rPr>
          <w:rFonts w:ascii="Courier New" w:eastAsia="Times New Roman" w:hAnsi="Courier New" w:cs="Courier New"/>
          <w:color w:val="6AAB73"/>
          <w:lang w:eastAsia="en-US"/>
        </w:rPr>
        <w:t>"test"</w:t>
      </w:r>
      <w:r w:rsidR="00FD664C" w:rsidRPr="00FD664C">
        <w:rPr>
          <w:rFonts w:ascii="Courier New" w:eastAsia="Times New Roman" w:hAnsi="Courier New" w:cs="Courier New"/>
          <w:color w:val="BCBEC4"/>
          <w:lang w:eastAsia="en-US"/>
        </w:rPr>
        <w:t xml:space="preserve">, </w:t>
      </w:r>
      <w:r w:rsidR="00FD664C" w:rsidRPr="00FD664C">
        <w:rPr>
          <w:rFonts w:ascii="Courier New" w:eastAsia="Times New Roman" w:hAnsi="Courier New" w:cs="Courier New"/>
          <w:color w:val="6AAB73"/>
          <w:lang w:eastAsia="en-US"/>
        </w:rPr>
        <w:t>"test"</w:t>
      </w:r>
      <w:r w:rsidR="00FD664C" w:rsidRPr="00FD664C">
        <w:rPr>
          <w:rFonts w:ascii="Courier New" w:eastAsia="Times New Roman" w:hAnsi="Courier New" w:cs="Courier New"/>
          <w:color w:val="BCBEC4"/>
          <w:lang w:eastAsia="en-US"/>
        </w:rPr>
        <w:t xml:space="preserve">, </w:t>
      </w:r>
      <w:r w:rsidR="00FD664C" w:rsidRPr="00FD664C">
        <w:rPr>
          <w:rFonts w:ascii="Courier New" w:eastAsia="Times New Roman" w:hAnsi="Courier New" w:cs="Courier New"/>
          <w:color w:val="6AAB73"/>
          <w:lang w:eastAsia="en-US"/>
        </w:rPr>
        <w:t>"!@#$%^&amp;*()"</w:t>
      </w:r>
      <w:r w:rsidR="00FD664C" w:rsidRPr="00FD664C">
        <w:rPr>
          <w:rFonts w:ascii="Courier New" w:eastAsia="Times New Roman" w:hAnsi="Courier New" w:cs="Courier New"/>
          <w:color w:val="BCBEC4"/>
          <w:lang w:eastAsia="en-US"/>
        </w:rPr>
        <w:t xml:space="preserve">, </w:t>
      </w:r>
      <w:r w:rsidR="00FD664C" w:rsidRPr="00FD664C">
        <w:rPr>
          <w:rFonts w:ascii="Courier New" w:eastAsia="Times New Roman" w:hAnsi="Courier New" w:cs="Courier New"/>
          <w:color w:val="6AAB73"/>
          <w:lang w:eastAsia="en-US"/>
        </w:rPr>
        <w:t>"test"</w:t>
      </w:r>
      <w:r w:rsidR="00FD664C" w:rsidRPr="00FD664C">
        <w:rPr>
          <w:rFonts w:ascii="Courier New" w:eastAsia="Times New Roman" w:hAnsi="Courier New" w:cs="Courier New"/>
          <w:color w:val="BCBEC4"/>
          <w:lang w:eastAsia="en-US"/>
        </w:rPr>
        <w:t>); });</w:t>
      </w:r>
      <w:r w:rsidR="00FD664C" w:rsidRPr="00FD664C">
        <w:rPr>
          <w:rFonts w:ascii="Courier New" w:eastAsia="Times New Roman" w:hAnsi="Courier New" w:cs="Courier New"/>
          <w:color w:val="BCBEC4"/>
          <w:lang w:eastAsia="en-US"/>
        </w:rPr>
        <w:br/>
      </w:r>
      <w:r w:rsidR="00FD664C" w:rsidRPr="00FD664C">
        <w:rPr>
          <w:rFonts w:ascii="Courier New" w:eastAsia="Times New Roman" w:hAnsi="Courier New" w:cs="Courier New"/>
          <w:color w:val="BCBEC4"/>
          <w:lang w:eastAsia="en-US"/>
        </w:rPr>
        <w:br/>
        <w:t>}</w:t>
      </w:r>
    </w:p>
    <w:p w14:paraId="45C9A186" w14:textId="77777777" w:rsidR="006B0D64" w:rsidRDefault="006B0D64" w:rsidP="009D4C83">
      <w:pPr>
        <w:ind w:firstLine="0"/>
        <w:rPr>
          <w:rFonts w:cstheme="minorHAnsi"/>
        </w:rPr>
      </w:pPr>
    </w:p>
    <w:p w14:paraId="29262A23" w14:textId="1480B7C8" w:rsidR="00DF1D8A" w:rsidRDefault="00FD664C" w:rsidP="009D4C83">
      <w:pPr>
        <w:ind w:firstLine="0"/>
        <w:rPr>
          <w:rFonts w:cstheme="minorHAnsi"/>
        </w:rPr>
      </w:pPr>
      <w:r>
        <w:rPr>
          <w:rFonts w:cstheme="minorHAnsi"/>
        </w:rPr>
        <w:t xml:space="preserve">Additionally, </w:t>
      </w:r>
      <w:r w:rsidR="00F40E4A">
        <w:rPr>
          <w:rFonts w:cstheme="minorHAnsi"/>
        </w:rPr>
        <w:t>the ‘</w:t>
      </w:r>
      <w:proofErr w:type="spellStart"/>
      <w:r w:rsidR="00F40E4A">
        <w:rPr>
          <w:rFonts w:cstheme="minorHAnsi"/>
        </w:rPr>
        <w:t>ContactTest</w:t>
      </w:r>
      <w:proofErr w:type="spellEnd"/>
      <w:r w:rsidR="00F40E4A">
        <w:rPr>
          <w:rFonts w:cstheme="minorHAnsi"/>
        </w:rPr>
        <w:t>’ JUnit file has a function that ensur</w:t>
      </w:r>
      <w:r w:rsidR="00DF1D8A">
        <w:rPr>
          <w:rFonts w:cstheme="minorHAnsi"/>
        </w:rPr>
        <w:t>es all edge</w:t>
      </w:r>
      <w:r w:rsidR="0091665D">
        <w:rPr>
          <w:rFonts w:cstheme="minorHAnsi"/>
        </w:rPr>
        <w:t xml:space="preserve"> </w:t>
      </w:r>
      <w:r w:rsidR="00DF1D8A">
        <w:rPr>
          <w:rFonts w:cstheme="minorHAnsi"/>
        </w:rPr>
        <w:t>cases are accounted for when adding a phone number</w:t>
      </w:r>
      <w:r w:rsidR="0091665D">
        <w:rPr>
          <w:rFonts w:cstheme="minorHAnsi"/>
        </w:rPr>
        <w:t xml:space="preserve">, </w:t>
      </w:r>
      <w:r w:rsidR="002D0FE1">
        <w:rPr>
          <w:rFonts w:cstheme="minorHAnsi"/>
        </w:rPr>
        <w:t>verifying that special characters, letters</w:t>
      </w:r>
      <w:r w:rsidR="00F94706">
        <w:rPr>
          <w:rFonts w:cstheme="minorHAnsi"/>
        </w:rPr>
        <w:t>,</w:t>
      </w:r>
      <w:r w:rsidR="002D0FE1">
        <w:rPr>
          <w:rFonts w:cstheme="minorHAnsi"/>
        </w:rPr>
        <w:t xml:space="preserve"> and null or empty </w:t>
      </w:r>
      <w:r w:rsidR="00F94706">
        <w:rPr>
          <w:rFonts w:cstheme="minorHAnsi"/>
        </w:rPr>
        <w:t xml:space="preserve">phone numbers follow the correct error-handling procedure to </w:t>
      </w:r>
      <w:r w:rsidR="00A65AEA">
        <w:rPr>
          <w:rFonts w:cstheme="minorHAnsi"/>
        </w:rPr>
        <w:t xml:space="preserve">carefully </w:t>
      </w:r>
      <w:r w:rsidR="00F94706">
        <w:rPr>
          <w:rFonts w:cstheme="minorHAnsi"/>
        </w:rPr>
        <w:t>sanitize input</w:t>
      </w:r>
      <w:r w:rsidR="009F4BDF">
        <w:rPr>
          <w:rFonts w:cstheme="minorHAnsi"/>
        </w:rPr>
        <w:t xml:space="preserve"> and </w:t>
      </w:r>
      <w:r w:rsidR="003F05BF">
        <w:rPr>
          <w:rFonts w:cstheme="minorHAnsi"/>
        </w:rPr>
        <w:t>ensuring conformance to a ten-</w:t>
      </w:r>
      <w:r w:rsidR="009F4BDF">
        <w:rPr>
          <w:rFonts w:cstheme="minorHAnsi"/>
        </w:rPr>
        <w:t>digit phone number</w:t>
      </w:r>
      <w:r w:rsidR="00A65AEA">
        <w:rPr>
          <w:rFonts w:cstheme="minorHAnsi"/>
        </w:rPr>
        <w:t>.</w:t>
      </w:r>
    </w:p>
    <w:p w14:paraId="4A5E1AEC" w14:textId="77777777" w:rsidR="0091665D" w:rsidRPr="0091665D" w:rsidRDefault="0091665D" w:rsidP="0091665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BCBEC4"/>
          <w:sz w:val="20"/>
          <w:szCs w:val="20"/>
          <w:lang w:eastAsia="en-US"/>
        </w:rPr>
      </w:pPr>
      <w:r w:rsidRPr="0091665D">
        <w:rPr>
          <w:rFonts w:ascii="Courier New" w:eastAsia="Times New Roman" w:hAnsi="Courier New" w:cs="Courier New"/>
          <w:color w:val="B3AE60"/>
          <w:sz w:val="20"/>
          <w:szCs w:val="20"/>
          <w:lang w:eastAsia="en-US"/>
        </w:rPr>
        <w:t>@Test</w:t>
      </w:r>
      <w:r w:rsidRPr="0091665D">
        <w:rPr>
          <w:rFonts w:ascii="Courier New" w:eastAsia="Times New Roman" w:hAnsi="Courier New" w:cs="Courier New"/>
          <w:color w:val="B3AE60"/>
          <w:sz w:val="20"/>
          <w:szCs w:val="20"/>
          <w:lang w:eastAsia="en-US"/>
        </w:rPr>
        <w:br/>
        <w:t>@DisplayName</w:t>
      </w:r>
      <w:r w:rsidRPr="0091665D">
        <w:rPr>
          <w:rFonts w:ascii="Courier New" w:eastAsia="Times New Roman" w:hAnsi="Courier New" w:cs="Courier New"/>
          <w:color w:val="BCBEC4"/>
          <w:sz w:val="20"/>
          <w:szCs w:val="20"/>
          <w:lang w:eastAsia="en-US"/>
        </w:rPr>
        <w:t>(</w:t>
      </w:r>
      <w:r w:rsidRPr="0091665D">
        <w:rPr>
          <w:rFonts w:ascii="Courier New" w:eastAsia="Times New Roman" w:hAnsi="Courier New" w:cs="Courier New"/>
          <w:color w:val="6AAB73"/>
          <w:sz w:val="20"/>
          <w:szCs w:val="20"/>
          <w:lang w:eastAsia="en-US"/>
        </w:rPr>
        <w:t>"Testing Phone Number Requirements - must have exactly 10 characters, not null, not empty"</w:t>
      </w:r>
      <w:r w:rsidRPr="0091665D">
        <w:rPr>
          <w:rFonts w:ascii="Courier New" w:eastAsia="Times New Roman" w:hAnsi="Courier New" w:cs="Courier New"/>
          <w:color w:val="BCBEC4"/>
          <w:sz w:val="20"/>
          <w:szCs w:val="20"/>
          <w:lang w:eastAsia="en-US"/>
        </w:rPr>
        <w:t>)</w:t>
      </w:r>
      <w:r w:rsidRPr="0091665D">
        <w:rPr>
          <w:rFonts w:ascii="Courier New" w:eastAsia="Times New Roman" w:hAnsi="Courier New" w:cs="Courier New"/>
          <w:color w:val="BCBEC4"/>
          <w:sz w:val="20"/>
          <w:szCs w:val="20"/>
          <w:lang w:eastAsia="en-US"/>
        </w:rPr>
        <w:br/>
      </w:r>
      <w:r w:rsidRPr="0091665D">
        <w:rPr>
          <w:rFonts w:ascii="Courier New" w:eastAsia="Times New Roman" w:hAnsi="Courier New" w:cs="Courier New"/>
          <w:color w:val="CF8E6D"/>
          <w:sz w:val="20"/>
          <w:szCs w:val="20"/>
          <w:lang w:eastAsia="en-US"/>
        </w:rPr>
        <w:t xml:space="preserve">public void </w:t>
      </w:r>
      <w:proofErr w:type="spellStart"/>
      <w:r w:rsidRPr="0091665D">
        <w:rPr>
          <w:rFonts w:ascii="Courier New" w:eastAsia="Times New Roman" w:hAnsi="Courier New" w:cs="Courier New"/>
          <w:color w:val="56A8F5"/>
          <w:sz w:val="20"/>
          <w:szCs w:val="20"/>
          <w:lang w:eastAsia="en-US"/>
        </w:rPr>
        <w:t>testPhoneNumberRequirements</w:t>
      </w:r>
      <w:proofErr w:type="spellEnd"/>
      <w:r w:rsidRPr="0091665D">
        <w:rPr>
          <w:rFonts w:ascii="Courier New" w:eastAsia="Times New Roman" w:hAnsi="Courier New" w:cs="Courier New"/>
          <w:color w:val="BCBEC4"/>
          <w:sz w:val="20"/>
          <w:szCs w:val="20"/>
          <w:lang w:eastAsia="en-US"/>
        </w:rPr>
        <w:t>() {</w:t>
      </w:r>
      <w:r w:rsidRPr="0091665D">
        <w:rPr>
          <w:rFonts w:ascii="Courier New" w:eastAsia="Times New Roman" w:hAnsi="Courier New" w:cs="Courier New"/>
          <w:color w:val="BCBEC4"/>
          <w:sz w:val="20"/>
          <w:szCs w:val="20"/>
          <w:lang w:eastAsia="en-US"/>
        </w:rPr>
        <w:br/>
        <w:t xml:space="preserve">    </w:t>
      </w:r>
      <w:r w:rsidRPr="0091665D">
        <w:rPr>
          <w:rFonts w:ascii="Courier New" w:eastAsia="Times New Roman" w:hAnsi="Courier New" w:cs="Courier New"/>
          <w:i/>
          <w:iCs/>
          <w:color w:val="C77DBB"/>
          <w:sz w:val="20"/>
          <w:szCs w:val="20"/>
          <w:lang w:eastAsia="en-US"/>
        </w:rPr>
        <w:t xml:space="preserve">contact </w:t>
      </w:r>
      <w:r w:rsidRPr="0091665D">
        <w:rPr>
          <w:rFonts w:ascii="Courier New" w:eastAsia="Times New Roman" w:hAnsi="Courier New" w:cs="Courier New"/>
          <w:color w:val="BCBEC4"/>
          <w:sz w:val="20"/>
          <w:szCs w:val="20"/>
          <w:lang w:eastAsia="en-US"/>
        </w:rPr>
        <w:t xml:space="preserve">= </w:t>
      </w:r>
      <w:r w:rsidRPr="0091665D">
        <w:rPr>
          <w:rFonts w:ascii="Courier New" w:eastAsia="Times New Roman" w:hAnsi="Courier New" w:cs="Courier New"/>
          <w:color w:val="CF8E6D"/>
          <w:sz w:val="20"/>
          <w:szCs w:val="20"/>
          <w:lang w:eastAsia="en-US"/>
        </w:rPr>
        <w:t xml:space="preserve">new </w:t>
      </w:r>
      <w:r w:rsidRPr="0091665D">
        <w:rPr>
          <w:rFonts w:ascii="Courier New" w:eastAsia="Times New Roman" w:hAnsi="Courier New" w:cs="Courier New"/>
          <w:color w:val="BCBEC4"/>
          <w:sz w:val="20"/>
          <w:szCs w:val="20"/>
          <w:lang w:eastAsia="en-US"/>
        </w:rPr>
        <w:t>Contact(</w:t>
      </w:r>
      <w:r w:rsidRPr="0091665D">
        <w:rPr>
          <w:rFonts w:ascii="Courier New" w:eastAsia="Times New Roman" w:hAnsi="Courier New" w:cs="Courier New"/>
          <w:color w:val="6AAB73"/>
          <w:sz w:val="20"/>
          <w:szCs w:val="20"/>
          <w:lang w:eastAsia="en-US"/>
        </w:rPr>
        <w:t>"1"</w:t>
      </w:r>
      <w:r w:rsidRPr="0091665D">
        <w:rPr>
          <w:rFonts w:ascii="Courier New" w:eastAsia="Times New Roman" w:hAnsi="Courier New" w:cs="Courier New"/>
          <w:color w:val="BCBEC4"/>
          <w:sz w:val="20"/>
          <w:szCs w:val="20"/>
          <w:lang w:eastAsia="en-US"/>
        </w:rPr>
        <w:t xml:space="preserve">, </w:t>
      </w:r>
      <w:r w:rsidRPr="0091665D">
        <w:rPr>
          <w:rFonts w:ascii="Courier New" w:eastAsia="Times New Roman" w:hAnsi="Courier New" w:cs="Courier New"/>
          <w:color w:val="6AAB73"/>
          <w:sz w:val="20"/>
          <w:szCs w:val="20"/>
          <w:lang w:eastAsia="en-US"/>
        </w:rPr>
        <w:t>"Bart"</w:t>
      </w:r>
      <w:r w:rsidRPr="0091665D">
        <w:rPr>
          <w:rFonts w:ascii="Courier New" w:eastAsia="Times New Roman" w:hAnsi="Courier New" w:cs="Courier New"/>
          <w:color w:val="BCBEC4"/>
          <w:sz w:val="20"/>
          <w:szCs w:val="20"/>
          <w:lang w:eastAsia="en-US"/>
        </w:rPr>
        <w:t xml:space="preserve">, </w:t>
      </w:r>
      <w:r w:rsidRPr="0091665D">
        <w:rPr>
          <w:rFonts w:ascii="Courier New" w:eastAsia="Times New Roman" w:hAnsi="Courier New" w:cs="Courier New"/>
          <w:color w:val="6AAB73"/>
          <w:sz w:val="20"/>
          <w:szCs w:val="20"/>
          <w:lang w:eastAsia="en-US"/>
        </w:rPr>
        <w:t>"Simpson"</w:t>
      </w:r>
      <w:r w:rsidRPr="0091665D">
        <w:rPr>
          <w:rFonts w:ascii="Courier New" w:eastAsia="Times New Roman" w:hAnsi="Courier New" w:cs="Courier New"/>
          <w:color w:val="BCBEC4"/>
          <w:sz w:val="20"/>
          <w:szCs w:val="20"/>
          <w:lang w:eastAsia="en-US"/>
        </w:rPr>
        <w:t xml:space="preserve">, </w:t>
      </w:r>
      <w:r w:rsidRPr="0091665D">
        <w:rPr>
          <w:rFonts w:ascii="Courier New" w:eastAsia="Times New Roman" w:hAnsi="Courier New" w:cs="Courier New"/>
          <w:color w:val="6AAB73"/>
          <w:sz w:val="20"/>
          <w:szCs w:val="20"/>
          <w:lang w:eastAsia="en-US"/>
        </w:rPr>
        <w:t>"8005557246"</w:t>
      </w:r>
      <w:r w:rsidRPr="0091665D">
        <w:rPr>
          <w:rFonts w:ascii="Courier New" w:eastAsia="Times New Roman" w:hAnsi="Courier New" w:cs="Courier New"/>
          <w:color w:val="BCBEC4"/>
          <w:sz w:val="20"/>
          <w:szCs w:val="20"/>
          <w:lang w:eastAsia="en-US"/>
        </w:rPr>
        <w:t xml:space="preserve">, </w:t>
      </w:r>
      <w:r w:rsidRPr="0091665D">
        <w:rPr>
          <w:rFonts w:ascii="Courier New" w:eastAsia="Times New Roman" w:hAnsi="Courier New" w:cs="Courier New"/>
          <w:color w:val="6AAB73"/>
          <w:sz w:val="20"/>
          <w:szCs w:val="20"/>
          <w:lang w:eastAsia="en-US"/>
        </w:rPr>
        <w:t>"742 Evergreen Terrace"</w:t>
      </w:r>
      <w:r w:rsidRPr="0091665D">
        <w:rPr>
          <w:rFonts w:ascii="Courier New" w:eastAsia="Times New Roman" w:hAnsi="Courier New" w:cs="Courier New"/>
          <w:color w:val="BCBEC4"/>
          <w:sz w:val="20"/>
          <w:szCs w:val="20"/>
          <w:lang w:eastAsia="en-US"/>
        </w:rPr>
        <w:t>);</w:t>
      </w:r>
      <w:r w:rsidRPr="0091665D">
        <w:rPr>
          <w:rFonts w:ascii="Courier New" w:eastAsia="Times New Roman" w:hAnsi="Courier New" w:cs="Courier New"/>
          <w:color w:val="BCBEC4"/>
          <w:sz w:val="20"/>
          <w:szCs w:val="20"/>
          <w:lang w:eastAsia="en-US"/>
        </w:rPr>
        <w:br/>
      </w:r>
      <w:r w:rsidRPr="0091665D">
        <w:rPr>
          <w:rFonts w:ascii="Courier New" w:eastAsia="Times New Roman" w:hAnsi="Courier New" w:cs="Courier New"/>
          <w:color w:val="BCBEC4"/>
          <w:sz w:val="20"/>
          <w:szCs w:val="20"/>
          <w:lang w:eastAsia="en-US"/>
        </w:rPr>
        <w:br/>
        <w:t xml:space="preserve">    </w:t>
      </w:r>
      <w:r w:rsidRPr="0091665D">
        <w:rPr>
          <w:rFonts w:ascii="Courier New" w:eastAsia="Times New Roman" w:hAnsi="Courier New" w:cs="Courier New"/>
          <w:color w:val="7A7E85"/>
          <w:sz w:val="20"/>
          <w:szCs w:val="20"/>
          <w:lang w:eastAsia="en-US"/>
        </w:rPr>
        <w:t>// EDGE Case: 11-digit phone number</w:t>
      </w:r>
      <w:r w:rsidRPr="0091665D">
        <w:rPr>
          <w:rFonts w:ascii="Courier New" w:eastAsia="Times New Roman" w:hAnsi="Courier New" w:cs="Courier New"/>
          <w:color w:val="7A7E85"/>
          <w:sz w:val="20"/>
          <w:szCs w:val="20"/>
          <w:lang w:eastAsia="en-US"/>
        </w:rPr>
        <w:br/>
        <w:t xml:space="preserve">    </w:t>
      </w:r>
      <w:proofErr w:type="spellStart"/>
      <w:r w:rsidRPr="0091665D">
        <w:rPr>
          <w:rFonts w:ascii="Courier New" w:eastAsia="Times New Roman" w:hAnsi="Courier New" w:cs="Courier New"/>
          <w:color w:val="BCBEC4"/>
          <w:sz w:val="20"/>
          <w:szCs w:val="20"/>
          <w:lang w:eastAsia="en-US"/>
        </w:rPr>
        <w:t>Assertions.</w:t>
      </w:r>
      <w:r w:rsidRPr="0091665D">
        <w:rPr>
          <w:rFonts w:ascii="Courier New" w:eastAsia="Times New Roman" w:hAnsi="Courier New" w:cs="Courier New"/>
          <w:i/>
          <w:iCs/>
          <w:color w:val="BCBEC4"/>
          <w:sz w:val="20"/>
          <w:szCs w:val="20"/>
          <w:lang w:eastAsia="en-US"/>
        </w:rPr>
        <w:t>assertThrows</w:t>
      </w:r>
      <w:proofErr w:type="spellEnd"/>
      <w:r w:rsidRPr="0091665D">
        <w:rPr>
          <w:rFonts w:ascii="Courier New" w:eastAsia="Times New Roman" w:hAnsi="Courier New" w:cs="Courier New"/>
          <w:color w:val="BCBEC4"/>
          <w:sz w:val="20"/>
          <w:szCs w:val="20"/>
          <w:lang w:eastAsia="en-US"/>
        </w:rPr>
        <w:t>(</w:t>
      </w:r>
      <w:proofErr w:type="spellStart"/>
      <w:r w:rsidRPr="0091665D">
        <w:rPr>
          <w:rFonts w:ascii="Courier New" w:eastAsia="Times New Roman" w:hAnsi="Courier New" w:cs="Courier New"/>
          <w:color w:val="BCBEC4"/>
          <w:sz w:val="20"/>
          <w:szCs w:val="20"/>
          <w:lang w:eastAsia="en-US"/>
        </w:rPr>
        <w:t>RuntimeException.</w:t>
      </w:r>
      <w:r w:rsidRPr="0091665D">
        <w:rPr>
          <w:rFonts w:ascii="Courier New" w:eastAsia="Times New Roman" w:hAnsi="Courier New" w:cs="Courier New"/>
          <w:color w:val="CF8E6D"/>
          <w:sz w:val="20"/>
          <w:szCs w:val="20"/>
          <w:lang w:eastAsia="en-US"/>
        </w:rPr>
        <w:t>class</w:t>
      </w:r>
      <w:proofErr w:type="spellEnd"/>
      <w:r w:rsidRPr="0091665D">
        <w:rPr>
          <w:rFonts w:ascii="Courier New" w:eastAsia="Times New Roman" w:hAnsi="Courier New" w:cs="Courier New"/>
          <w:color w:val="BCBEC4"/>
          <w:sz w:val="20"/>
          <w:szCs w:val="20"/>
          <w:lang w:eastAsia="en-US"/>
        </w:rPr>
        <w:t xml:space="preserve">, () -&gt; </w:t>
      </w:r>
      <w:proofErr w:type="spellStart"/>
      <w:r w:rsidRPr="0091665D">
        <w:rPr>
          <w:rFonts w:ascii="Courier New" w:eastAsia="Times New Roman" w:hAnsi="Courier New" w:cs="Courier New"/>
          <w:i/>
          <w:iCs/>
          <w:color w:val="C77DBB"/>
          <w:sz w:val="20"/>
          <w:szCs w:val="20"/>
          <w:lang w:eastAsia="en-US"/>
        </w:rPr>
        <w:t>contact</w:t>
      </w:r>
      <w:r w:rsidRPr="0091665D">
        <w:rPr>
          <w:rFonts w:ascii="Courier New" w:eastAsia="Times New Roman" w:hAnsi="Courier New" w:cs="Courier New"/>
          <w:color w:val="BCBEC4"/>
          <w:sz w:val="20"/>
          <w:szCs w:val="20"/>
          <w:lang w:eastAsia="en-US"/>
        </w:rPr>
        <w:t>.setPhoneNumber</w:t>
      </w:r>
      <w:proofErr w:type="spellEnd"/>
      <w:r w:rsidRPr="0091665D">
        <w:rPr>
          <w:rFonts w:ascii="Courier New" w:eastAsia="Times New Roman" w:hAnsi="Courier New" w:cs="Courier New"/>
          <w:color w:val="BCBEC4"/>
          <w:sz w:val="20"/>
          <w:szCs w:val="20"/>
          <w:lang w:eastAsia="en-US"/>
        </w:rPr>
        <w:t>(</w:t>
      </w:r>
      <w:r w:rsidRPr="0091665D">
        <w:rPr>
          <w:rFonts w:ascii="Courier New" w:eastAsia="Times New Roman" w:hAnsi="Courier New" w:cs="Courier New"/>
          <w:color w:val="6AAB73"/>
          <w:sz w:val="20"/>
          <w:szCs w:val="20"/>
          <w:lang w:eastAsia="en-US"/>
        </w:rPr>
        <w:t>"18005557246"</w:t>
      </w:r>
      <w:r w:rsidRPr="0091665D">
        <w:rPr>
          <w:rFonts w:ascii="Courier New" w:eastAsia="Times New Roman" w:hAnsi="Courier New" w:cs="Courier New"/>
          <w:color w:val="BCBEC4"/>
          <w:sz w:val="20"/>
          <w:szCs w:val="20"/>
          <w:lang w:eastAsia="en-US"/>
        </w:rPr>
        <w:t>));</w:t>
      </w:r>
      <w:r w:rsidRPr="0091665D">
        <w:rPr>
          <w:rFonts w:ascii="Courier New" w:eastAsia="Times New Roman" w:hAnsi="Courier New" w:cs="Courier New"/>
          <w:color w:val="BCBEC4"/>
          <w:sz w:val="20"/>
          <w:szCs w:val="20"/>
          <w:lang w:eastAsia="en-US"/>
        </w:rPr>
        <w:br/>
        <w:t xml:space="preserve">    </w:t>
      </w:r>
      <w:r w:rsidRPr="0091665D">
        <w:rPr>
          <w:rFonts w:ascii="Courier New" w:eastAsia="Times New Roman" w:hAnsi="Courier New" w:cs="Courier New"/>
          <w:color w:val="7A7E85"/>
          <w:sz w:val="20"/>
          <w:szCs w:val="20"/>
          <w:lang w:eastAsia="en-US"/>
        </w:rPr>
        <w:t>// EDGE Case: 1-digit phone number</w:t>
      </w:r>
      <w:r w:rsidRPr="0091665D">
        <w:rPr>
          <w:rFonts w:ascii="Courier New" w:eastAsia="Times New Roman" w:hAnsi="Courier New" w:cs="Courier New"/>
          <w:color w:val="7A7E85"/>
          <w:sz w:val="20"/>
          <w:szCs w:val="20"/>
          <w:lang w:eastAsia="en-US"/>
        </w:rPr>
        <w:br/>
        <w:t xml:space="preserve">    </w:t>
      </w:r>
      <w:proofErr w:type="spellStart"/>
      <w:r w:rsidRPr="0091665D">
        <w:rPr>
          <w:rFonts w:ascii="Courier New" w:eastAsia="Times New Roman" w:hAnsi="Courier New" w:cs="Courier New"/>
          <w:color w:val="BCBEC4"/>
          <w:sz w:val="20"/>
          <w:szCs w:val="20"/>
          <w:lang w:eastAsia="en-US"/>
        </w:rPr>
        <w:t>Assertions.</w:t>
      </w:r>
      <w:r w:rsidRPr="0091665D">
        <w:rPr>
          <w:rFonts w:ascii="Courier New" w:eastAsia="Times New Roman" w:hAnsi="Courier New" w:cs="Courier New"/>
          <w:i/>
          <w:iCs/>
          <w:color w:val="BCBEC4"/>
          <w:sz w:val="20"/>
          <w:szCs w:val="20"/>
          <w:lang w:eastAsia="en-US"/>
        </w:rPr>
        <w:t>assertThrows</w:t>
      </w:r>
      <w:proofErr w:type="spellEnd"/>
      <w:r w:rsidRPr="0091665D">
        <w:rPr>
          <w:rFonts w:ascii="Courier New" w:eastAsia="Times New Roman" w:hAnsi="Courier New" w:cs="Courier New"/>
          <w:color w:val="BCBEC4"/>
          <w:sz w:val="20"/>
          <w:szCs w:val="20"/>
          <w:lang w:eastAsia="en-US"/>
        </w:rPr>
        <w:t>(</w:t>
      </w:r>
      <w:proofErr w:type="spellStart"/>
      <w:r w:rsidRPr="0091665D">
        <w:rPr>
          <w:rFonts w:ascii="Courier New" w:eastAsia="Times New Roman" w:hAnsi="Courier New" w:cs="Courier New"/>
          <w:color w:val="BCBEC4"/>
          <w:sz w:val="20"/>
          <w:szCs w:val="20"/>
          <w:lang w:eastAsia="en-US"/>
        </w:rPr>
        <w:t>RuntimeException.</w:t>
      </w:r>
      <w:r w:rsidRPr="0091665D">
        <w:rPr>
          <w:rFonts w:ascii="Courier New" w:eastAsia="Times New Roman" w:hAnsi="Courier New" w:cs="Courier New"/>
          <w:color w:val="CF8E6D"/>
          <w:sz w:val="20"/>
          <w:szCs w:val="20"/>
          <w:lang w:eastAsia="en-US"/>
        </w:rPr>
        <w:t>class</w:t>
      </w:r>
      <w:proofErr w:type="spellEnd"/>
      <w:r w:rsidRPr="0091665D">
        <w:rPr>
          <w:rFonts w:ascii="Courier New" w:eastAsia="Times New Roman" w:hAnsi="Courier New" w:cs="Courier New"/>
          <w:color w:val="BCBEC4"/>
          <w:sz w:val="20"/>
          <w:szCs w:val="20"/>
          <w:lang w:eastAsia="en-US"/>
        </w:rPr>
        <w:t xml:space="preserve">, () -&gt; </w:t>
      </w:r>
      <w:proofErr w:type="spellStart"/>
      <w:r w:rsidRPr="0091665D">
        <w:rPr>
          <w:rFonts w:ascii="Courier New" w:eastAsia="Times New Roman" w:hAnsi="Courier New" w:cs="Courier New"/>
          <w:i/>
          <w:iCs/>
          <w:color w:val="C77DBB"/>
          <w:sz w:val="20"/>
          <w:szCs w:val="20"/>
          <w:lang w:eastAsia="en-US"/>
        </w:rPr>
        <w:t>contact</w:t>
      </w:r>
      <w:r w:rsidRPr="0091665D">
        <w:rPr>
          <w:rFonts w:ascii="Courier New" w:eastAsia="Times New Roman" w:hAnsi="Courier New" w:cs="Courier New"/>
          <w:color w:val="BCBEC4"/>
          <w:sz w:val="20"/>
          <w:szCs w:val="20"/>
          <w:lang w:eastAsia="en-US"/>
        </w:rPr>
        <w:t>.setPhoneNumber</w:t>
      </w:r>
      <w:proofErr w:type="spellEnd"/>
      <w:r w:rsidRPr="0091665D">
        <w:rPr>
          <w:rFonts w:ascii="Courier New" w:eastAsia="Times New Roman" w:hAnsi="Courier New" w:cs="Courier New"/>
          <w:color w:val="BCBEC4"/>
          <w:sz w:val="20"/>
          <w:szCs w:val="20"/>
          <w:lang w:eastAsia="en-US"/>
        </w:rPr>
        <w:t>(</w:t>
      </w:r>
      <w:r w:rsidRPr="0091665D">
        <w:rPr>
          <w:rFonts w:ascii="Courier New" w:eastAsia="Times New Roman" w:hAnsi="Courier New" w:cs="Courier New"/>
          <w:color w:val="6AAB73"/>
          <w:sz w:val="20"/>
          <w:szCs w:val="20"/>
          <w:lang w:eastAsia="en-US"/>
        </w:rPr>
        <w:t>"1"</w:t>
      </w:r>
      <w:r w:rsidRPr="0091665D">
        <w:rPr>
          <w:rFonts w:ascii="Courier New" w:eastAsia="Times New Roman" w:hAnsi="Courier New" w:cs="Courier New"/>
          <w:color w:val="BCBEC4"/>
          <w:sz w:val="20"/>
          <w:szCs w:val="20"/>
          <w:lang w:eastAsia="en-US"/>
        </w:rPr>
        <w:t>));</w:t>
      </w:r>
      <w:r w:rsidRPr="0091665D">
        <w:rPr>
          <w:rFonts w:ascii="Courier New" w:eastAsia="Times New Roman" w:hAnsi="Courier New" w:cs="Courier New"/>
          <w:color w:val="BCBEC4"/>
          <w:sz w:val="20"/>
          <w:szCs w:val="20"/>
          <w:lang w:eastAsia="en-US"/>
        </w:rPr>
        <w:br/>
        <w:t xml:space="preserve">    </w:t>
      </w:r>
      <w:r w:rsidRPr="0091665D">
        <w:rPr>
          <w:rFonts w:ascii="Courier New" w:eastAsia="Times New Roman" w:hAnsi="Courier New" w:cs="Courier New"/>
          <w:color w:val="7A7E85"/>
          <w:sz w:val="20"/>
          <w:szCs w:val="20"/>
          <w:lang w:eastAsia="en-US"/>
        </w:rPr>
        <w:t>// EDGE Case: 10 characters with letters instead of numbers</w:t>
      </w:r>
      <w:r w:rsidRPr="0091665D">
        <w:rPr>
          <w:rFonts w:ascii="Courier New" w:eastAsia="Times New Roman" w:hAnsi="Courier New" w:cs="Courier New"/>
          <w:color w:val="7A7E85"/>
          <w:sz w:val="20"/>
          <w:szCs w:val="20"/>
          <w:lang w:eastAsia="en-US"/>
        </w:rPr>
        <w:br/>
        <w:t xml:space="preserve">    </w:t>
      </w:r>
      <w:proofErr w:type="spellStart"/>
      <w:r w:rsidRPr="0091665D">
        <w:rPr>
          <w:rFonts w:ascii="Courier New" w:eastAsia="Times New Roman" w:hAnsi="Courier New" w:cs="Courier New"/>
          <w:color w:val="BCBEC4"/>
          <w:sz w:val="20"/>
          <w:szCs w:val="20"/>
          <w:lang w:eastAsia="en-US"/>
        </w:rPr>
        <w:t>Assertions.</w:t>
      </w:r>
      <w:r w:rsidRPr="0091665D">
        <w:rPr>
          <w:rFonts w:ascii="Courier New" w:eastAsia="Times New Roman" w:hAnsi="Courier New" w:cs="Courier New"/>
          <w:i/>
          <w:iCs/>
          <w:color w:val="BCBEC4"/>
          <w:sz w:val="20"/>
          <w:szCs w:val="20"/>
          <w:lang w:eastAsia="en-US"/>
        </w:rPr>
        <w:t>assertThrows</w:t>
      </w:r>
      <w:proofErr w:type="spellEnd"/>
      <w:r w:rsidRPr="0091665D">
        <w:rPr>
          <w:rFonts w:ascii="Courier New" w:eastAsia="Times New Roman" w:hAnsi="Courier New" w:cs="Courier New"/>
          <w:color w:val="BCBEC4"/>
          <w:sz w:val="20"/>
          <w:szCs w:val="20"/>
          <w:lang w:eastAsia="en-US"/>
        </w:rPr>
        <w:t>(</w:t>
      </w:r>
      <w:proofErr w:type="spellStart"/>
      <w:r w:rsidRPr="0091665D">
        <w:rPr>
          <w:rFonts w:ascii="Courier New" w:eastAsia="Times New Roman" w:hAnsi="Courier New" w:cs="Courier New"/>
          <w:color w:val="BCBEC4"/>
          <w:sz w:val="20"/>
          <w:szCs w:val="20"/>
          <w:lang w:eastAsia="en-US"/>
        </w:rPr>
        <w:t>RuntimeException.</w:t>
      </w:r>
      <w:r w:rsidRPr="0091665D">
        <w:rPr>
          <w:rFonts w:ascii="Courier New" w:eastAsia="Times New Roman" w:hAnsi="Courier New" w:cs="Courier New"/>
          <w:color w:val="CF8E6D"/>
          <w:sz w:val="20"/>
          <w:szCs w:val="20"/>
          <w:lang w:eastAsia="en-US"/>
        </w:rPr>
        <w:t>class</w:t>
      </w:r>
      <w:proofErr w:type="spellEnd"/>
      <w:r w:rsidRPr="0091665D">
        <w:rPr>
          <w:rFonts w:ascii="Courier New" w:eastAsia="Times New Roman" w:hAnsi="Courier New" w:cs="Courier New"/>
          <w:color w:val="BCBEC4"/>
          <w:sz w:val="20"/>
          <w:szCs w:val="20"/>
          <w:lang w:eastAsia="en-US"/>
        </w:rPr>
        <w:t xml:space="preserve">, () -&gt; </w:t>
      </w:r>
      <w:proofErr w:type="spellStart"/>
      <w:r w:rsidRPr="0091665D">
        <w:rPr>
          <w:rFonts w:ascii="Courier New" w:eastAsia="Times New Roman" w:hAnsi="Courier New" w:cs="Courier New"/>
          <w:i/>
          <w:iCs/>
          <w:color w:val="C77DBB"/>
          <w:sz w:val="20"/>
          <w:szCs w:val="20"/>
          <w:lang w:eastAsia="en-US"/>
        </w:rPr>
        <w:t>contact</w:t>
      </w:r>
      <w:r w:rsidRPr="0091665D">
        <w:rPr>
          <w:rFonts w:ascii="Courier New" w:eastAsia="Times New Roman" w:hAnsi="Courier New" w:cs="Courier New"/>
          <w:color w:val="BCBEC4"/>
          <w:sz w:val="20"/>
          <w:szCs w:val="20"/>
          <w:lang w:eastAsia="en-US"/>
        </w:rPr>
        <w:t>.setPhoneNumber</w:t>
      </w:r>
      <w:proofErr w:type="spellEnd"/>
      <w:r w:rsidRPr="0091665D">
        <w:rPr>
          <w:rFonts w:ascii="Courier New" w:eastAsia="Times New Roman" w:hAnsi="Courier New" w:cs="Courier New"/>
          <w:color w:val="BCBEC4"/>
          <w:sz w:val="20"/>
          <w:szCs w:val="20"/>
          <w:lang w:eastAsia="en-US"/>
        </w:rPr>
        <w:t>(</w:t>
      </w:r>
      <w:r w:rsidRPr="0091665D">
        <w:rPr>
          <w:rFonts w:ascii="Courier New" w:eastAsia="Times New Roman" w:hAnsi="Courier New" w:cs="Courier New"/>
          <w:color w:val="6AAB73"/>
          <w:sz w:val="20"/>
          <w:szCs w:val="20"/>
          <w:lang w:eastAsia="en-US"/>
        </w:rPr>
        <w:t>"800555BOOT"</w:t>
      </w:r>
      <w:r w:rsidRPr="0091665D">
        <w:rPr>
          <w:rFonts w:ascii="Courier New" w:eastAsia="Times New Roman" w:hAnsi="Courier New" w:cs="Courier New"/>
          <w:color w:val="BCBEC4"/>
          <w:sz w:val="20"/>
          <w:szCs w:val="20"/>
          <w:lang w:eastAsia="en-US"/>
        </w:rPr>
        <w:t>));</w:t>
      </w:r>
      <w:r w:rsidRPr="0091665D">
        <w:rPr>
          <w:rFonts w:ascii="Courier New" w:eastAsia="Times New Roman" w:hAnsi="Courier New" w:cs="Courier New"/>
          <w:color w:val="BCBEC4"/>
          <w:sz w:val="20"/>
          <w:szCs w:val="20"/>
          <w:lang w:eastAsia="en-US"/>
        </w:rPr>
        <w:br/>
        <w:t xml:space="preserve">    </w:t>
      </w:r>
      <w:r w:rsidRPr="0091665D">
        <w:rPr>
          <w:rFonts w:ascii="Courier New" w:eastAsia="Times New Roman" w:hAnsi="Courier New" w:cs="Courier New"/>
          <w:color w:val="7A7E85"/>
          <w:sz w:val="20"/>
          <w:szCs w:val="20"/>
          <w:lang w:eastAsia="en-US"/>
        </w:rPr>
        <w:t>// Edge Case: 9 characters</w:t>
      </w:r>
      <w:r w:rsidRPr="0091665D">
        <w:rPr>
          <w:rFonts w:ascii="Courier New" w:eastAsia="Times New Roman" w:hAnsi="Courier New" w:cs="Courier New"/>
          <w:color w:val="7A7E85"/>
          <w:sz w:val="20"/>
          <w:szCs w:val="20"/>
          <w:lang w:eastAsia="en-US"/>
        </w:rPr>
        <w:br/>
        <w:t xml:space="preserve">    </w:t>
      </w:r>
      <w:proofErr w:type="spellStart"/>
      <w:r w:rsidRPr="0091665D">
        <w:rPr>
          <w:rFonts w:ascii="Courier New" w:eastAsia="Times New Roman" w:hAnsi="Courier New" w:cs="Courier New"/>
          <w:color w:val="BCBEC4"/>
          <w:sz w:val="20"/>
          <w:szCs w:val="20"/>
          <w:lang w:eastAsia="en-US"/>
        </w:rPr>
        <w:t>Assertions.</w:t>
      </w:r>
      <w:r w:rsidRPr="0091665D">
        <w:rPr>
          <w:rFonts w:ascii="Courier New" w:eastAsia="Times New Roman" w:hAnsi="Courier New" w:cs="Courier New"/>
          <w:i/>
          <w:iCs/>
          <w:color w:val="BCBEC4"/>
          <w:sz w:val="20"/>
          <w:szCs w:val="20"/>
          <w:lang w:eastAsia="en-US"/>
        </w:rPr>
        <w:t>assertThrows</w:t>
      </w:r>
      <w:proofErr w:type="spellEnd"/>
      <w:r w:rsidRPr="0091665D">
        <w:rPr>
          <w:rFonts w:ascii="Courier New" w:eastAsia="Times New Roman" w:hAnsi="Courier New" w:cs="Courier New"/>
          <w:color w:val="BCBEC4"/>
          <w:sz w:val="20"/>
          <w:szCs w:val="20"/>
          <w:lang w:eastAsia="en-US"/>
        </w:rPr>
        <w:t>(</w:t>
      </w:r>
      <w:proofErr w:type="spellStart"/>
      <w:r w:rsidRPr="0091665D">
        <w:rPr>
          <w:rFonts w:ascii="Courier New" w:eastAsia="Times New Roman" w:hAnsi="Courier New" w:cs="Courier New"/>
          <w:color w:val="BCBEC4"/>
          <w:sz w:val="20"/>
          <w:szCs w:val="20"/>
          <w:lang w:eastAsia="en-US"/>
        </w:rPr>
        <w:t>RuntimeException.</w:t>
      </w:r>
      <w:r w:rsidRPr="0091665D">
        <w:rPr>
          <w:rFonts w:ascii="Courier New" w:eastAsia="Times New Roman" w:hAnsi="Courier New" w:cs="Courier New"/>
          <w:color w:val="CF8E6D"/>
          <w:sz w:val="20"/>
          <w:szCs w:val="20"/>
          <w:lang w:eastAsia="en-US"/>
        </w:rPr>
        <w:t>class</w:t>
      </w:r>
      <w:proofErr w:type="spellEnd"/>
      <w:r w:rsidRPr="0091665D">
        <w:rPr>
          <w:rFonts w:ascii="Courier New" w:eastAsia="Times New Roman" w:hAnsi="Courier New" w:cs="Courier New"/>
          <w:color w:val="BCBEC4"/>
          <w:sz w:val="20"/>
          <w:szCs w:val="20"/>
          <w:lang w:eastAsia="en-US"/>
        </w:rPr>
        <w:t xml:space="preserve">, () -&gt; </w:t>
      </w:r>
      <w:proofErr w:type="spellStart"/>
      <w:r w:rsidRPr="0091665D">
        <w:rPr>
          <w:rFonts w:ascii="Courier New" w:eastAsia="Times New Roman" w:hAnsi="Courier New" w:cs="Courier New"/>
          <w:i/>
          <w:iCs/>
          <w:color w:val="C77DBB"/>
          <w:sz w:val="20"/>
          <w:szCs w:val="20"/>
          <w:lang w:eastAsia="en-US"/>
        </w:rPr>
        <w:t>contact</w:t>
      </w:r>
      <w:r w:rsidRPr="0091665D">
        <w:rPr>
          <w:rFonts w:ascii="Courier New" w:eastAsia="Times New Roman" w:hAnsi="Courier New" w:cs="Courier New"/>
          <w:color w:val="BCBEC4"/>
          <w:sz w:val="20"/>
          <w:szCs w:val="20"/>
          <w:lang w:eastAsia="en-US"/>
        </w:rPr>
        <w:t>.setPhoneNumber</w:t>
      </w:r>
      <w:proofErr w:type="spellEnd"/>
      <w:r w:rsidRPr="0091665D">
        <w:rPr>
          <w:rFonts w:ascii="Courier New" w:eastAsia="Times New Roman" w:hAnsi="Courier New" w:cs="Courier New"/>
          <w:color w:val="BCBEC4"/>
          <w:sz w:val="20"/>
          <w:szCs w:val="20"/>
          <w:lang w:eastAsia="en-US"/>
        </w:rPr>
        <w:t>(</w:t>
      </w:r>
      <w:r w:rsidRPr="0091665D">
        <w:rPr>
          <w:rFonts w:ascii="Courier New" w:eastAsia="Times New Roman" w:hAnsi="Courier New" w:cs="Courier New"/>
          <w:color w:val="6AAB73"/>
          <w:sz w:val="20"/>
          <w:szCs w:val="20"/>
          <w:lang w:eastAsia="en-US"/>
        </w:rPr>
        <w:t>"800555726"</w:t>
      </w:r>
      <w:r w:rsidRPr="0091665D">
        <w:rPr>
          <w:rFonts w:ascii="Courier New" w:eastAsia="Times New Roman" w:hAnsi="Courier New" w:cs="Courier New"/>
          <w:color w:val="BCBEC4"/>
          <w:sz w:val="20"/>
          <w:szCs w:val="20"/>
          <w:lang w:eastAsia="en-US"/>
        </w:rPr>
        <w:t>));</w:t>
      </w:r>
      <w:r w:rsidRPr="0091665D">
        <w:rPr>
          <w:rFonts w:ascii="Courier New" w:eastAsia="Times New Roman" w:hAnsi="Courier New" w:cs="Courier New"/>
          <w:color w:val="BCBEC4"/>
          <w:sz w:val="20"/>
          <w:szCs w:val="20"/>
          <w:lang w:eastAsia="en-US"/>
        </w:rPr>
        <w:br/>
        <w:t xml:space="preserve">    </w:t>
      </w:r>
      <w:r w:rsidRPr="0091665D">
        <w:rPr>
          <w:rFonts w:ascii="Courier New" w:eastAsia="Times New Roman" w:hAnsi="Courier New" w:cs="Courier New"/>
          <w:color w:val="7A7E85"/>
          <w:sz w:val="20"/>
          <w:szCs w:val="20"/>
          <w:lang w:eastAsia="en-US"/>
        </w:rPr>
        <w:t>// Edge Case: Only special characters</w:t>
      </w:r>
      <w:r w:rsidRPr="0091665D">
        <w:rPr>
          <w:rFonts w:ascii="Courier New" w:eastAsia="Times New Roman" w:hAnsi="Courier New" w:cs="Courier New"/>
          <w:color w:val="7A7E85"/>
          <w:sz w:val="20"/>
          <w:szCs w:val="20"/>
          <w:lang w:eastAsia="en-US"/>
        </w:rPr>
        <w:br/>
        <w:t xml:space="preserve">    </w:t>
      </w:r>
      <w:proofErr w:type="spellStart"/>
      <w:r w:rsidRPr="0091665D">
        <w:rPr>
          <w:rFonts w:ascii="Courier New" w:eastAsia="Times New Roman" w:hAnsi="Courier New" w:cs="Courier New"/>
          <w:color w:val="BCBEC4"/>
          <w:sz w:val="20"/>
          <w:szCs w:val="20"/>
          <w:lang w:eastAsia="en-US"/>
        </w:rPr>
        <w:t>Assertions.</w:t>
      </w:r>
      <w:r w:rsidRPr="0091665D">
        <w:rPr>
          <w:rFonts w:ascii="Courier New" w:eastAsia="Times New Roman" w:hAnsi="Courier New" w:cs="Courier New"/>
          <w:i/>
          <w:iCs/>
          <w:color w:val="BCBEC4"/>
          <w:sz w:val="20"/>
          <w:szCs w:val="20"/>
          <w:lang w:eastAsia="en-US"/>
        </w:rPr>
        <w:t>assertThrows</w:t>
      </w:r>
      <w:proofErr w:type="spellEnd"/>
      <w:r w:rsidRPr="0091665D">
        <w:rPr>
          <w:rFonts w:ascii="Courier New" w:eastAsia="Times New Roman" w:hAnsi="Courier New" w:cs="Courier New"/>
          <w:color w:val="BCBEC4"/>
          <w:sz w:val="20"/>
          <w:szCs w:val="20"/>
          <w:lang w:eastAsia="en-US"/>
        </w:rPr>
        <w:t>(</w:t>
      </w:r>
      <w:proofErr w:type="spellStart"/>
      <w:r w:rsidRPr="0091665D">
        <w:rPr>
          <w:rFonts w:ascii="Courier New" w:eastAsia="Times New Roman" w:hAnsi="Courier New" w:cs="Courier New"/>
          <w:color w:val="BCBEC4"/>
          <w:sz w:val="20"/>
          <w:szCs w:val="20"/>
          <w:lang w:eastAsia="en-US"/>
        </w:rPr>
        <w:t>RuntimeException.</w:t>
      </w:r>
      <w:r w:rsidRPr="0091665D">
        <w:rPr>
          <w:rFonts w:ascii="Courier New" w:eastAsia="Times New Roman" w:hAnsi="Courier New" w:cs="Courier New"/>
          <w:color w:val="CF8E6D"/>
          <w:sz w:val="20"/>
          <w:szCs w:val="20"/>
          <w:lang w:eastAsia="en-US"/>
        </w:rPr>
        <w:t>class</w:t>
      </w:r>
      <w:proofErr w:type="spellEnd"/>
      <w:r w:rsidRPr="0091665D">
        <w:rPr>
          <w:rFonts w:ascii="Courier New" w:eastAsia="Times New Roman" w:hAnsi="Courier New" w:cs="Courier New"/>
          <w:color w:val="BCBEC4"/>
          <w:sz w:val="20"/>
          <w:szCs w:val="20"/>
          <w:lang w:eastAsia="en-US"/>
        </w:rPr>
        <w:t xml:space="preserve">, () -&gt; </w:t>
      </w:r>
      <w:proofErr w:type="spellStart"/>
      <w:r w:rsidRPr="0091665D">
        <w:rPr>
          <w:rFonts w:ascii="Courier New" w:eastAsia="Times New Roman" w:hAnsi="Courier New" w:cs="Courier New"/>
          <w:i/>
          <w:iCs/>
          <w:color w:val="C77DBB"/>
          <w:sz w:val="20"/>
          <w:szCs w:val="20"/>
          <w:lang w:eastAsia="en-US"/>
        </w:rPr>
        <w:t>contact</w:t>
      </w:r>
      <w:r w:rsidRPr="0091665D">
        <w:rPr>
          <w:rFonts w:ascii="Courier New" w:eastAsia="Times New Roman" w:hAnsi="Courier New" w:cs="Courier New"/>
          <w:color w:val="BCBEC4"/>
          <w:sz w:val="20"/>
          <w:szCs w:val="20"/>
          <w:lang w:eastAsia="en-US"/>
        </w:rPr>
        <w:t>.setPhoneNumber</w:t>
      </w:r>
      <w:proofErr w:type="spellEnd"/>
      <w:r w:rsidRPr="0091665D">
        <w:rPr>
          <w:rFonts w:ascii="Courier New" w:eastAsia="Times New Roman" w:hAnsi="Courier New" w:cs="Courier New"/>
          <w:color w:val="BCBEC4"/>
          <w:sz w:val="20"/>
          <w:szCs w:val="20"/>
          <w:lang w:eastAsia="en-US"/>
        </w:rPr>
        <w:t>(</w:t>
      </w:r>
      <w:r w:rsidRPr="0091665D">
        <w:rPr>
          <w:rFonts w:ascii="Courier New" w:eastAsia="Times New Roman" w:hAnsi="Courier New" w:cs="Courier New"/>
          <w:color w:val="6AAB73"/>
          <w:sz w:val="20"/>
          <w:szCs w:val="20"/>
          <w:lang w:eastAsia="en-US"/>
        </w:rPr>
        <w:t>"!@#$%^&amp;*()"</w:t>
      </w:r>
      <w:r w:rsidRPr="0091665D">
        <w:rPr>
          <w:rFonts w:ascii="Courier New" w:eastAsia="Times New Roman" w:hAnsi="Courier New" w:cs="Courier New"/>
          <w:color w:val="BCBEC4"/>
          <w:sz w:val="20"/>
          <w:szCs w:val="20"/>
          <w:lang w:eastAsia="en-US"/>
        </w:rPr>
        <w:t>));</w:t>
      </w:r>
      <w:r w:rsidRPr="0091665D">
        <w:rPr>
          <w:rFonts w:ascii="Courier New" w:eastAsia="Times New Roman" w:hAnsi="Courier New" w:cs="Courier New"/>
          <w:color w:val="BCBEC4"/>
          <w:sz w:val="20"/>
          <w:szCs w:val="20"/>
          <w:lang w:eastAsia="en-US"/>
        </w:rPr>
        <w:br/>
        <w:t xml:space="preserve">    </w:t>
      </w:r>
      <w:r w:rsidRPr="0091665D">
        <w:rPr>
          <w:rFonts w:ascii="Courier New" w:eastAsia="Times New Roman" w:hAnsi="Courier New" w:cs="Courier New"/>
          <w:color w:val="7A7E85"/>
          <w:sz w:val="20"/>
          <w:szCs w:val="20"/>
          <w:lang w:eastAsia="en-US"/>
        </w:rPr>
        <w:t>// Test a NULL Phone Number field</w:t>
      </w:r>
      <w:r w:rsidRPr="0091665D">
        <w:rPr>
          <w:rFonts w:ascii="Courier New" w:eastAsia="Times New Roman" w:hAnsi="Courier New" w:cs="Courier New"/>
          <w:color w:val="7A7E85"/>
          <w:sz w:val="20"/>
          <w:szCs w:val="20"/>
          <w:lang w:eastAsia="en-US"/>
        </w:rPr>
        <w:br/>
        <w:t xml:space="preserve">    </w:t>
      </w:r>
      <w:proofErr w:type="spellStart"/>
      <w:r w:rsidRPr="0091665D">
        <w:rPr>
          <w:rFonts w:ascii="Courier New" w:eastAsia="Times New Roman" w:hAnsi="Courier New" w:cs="Courier New"/>
          <w:color w:val="BCBEC4"/>
          <w:sz w:val="20"/>
          <w:szCs w:val="20"/>
          <w:lang w:eastAsia="en-US"/>
        </w:rPr>
        <w:t>Assertions.</w:t>
      </w:r>
      <w:r w:rsidRPr="0091665D">
        <w:rPr>
          <w:rFonts w:ascii="Courier New" w:eastAsia="Times New Roman" w:hAnsi="Courier New" w:cs="Courier New"/>
          <w:i/>
          <w:iCs/>
          <w:color w:val="BCBEC4"/>
          <w:sz w:val="20"/>
          <w:szCs w:val="20"/>
          <w:lang w:eastAsia="en-US"/>
        </w:rPr>
        <w:t>assertThrows</w:t>
      </w:r>
      <w:proofErr w:type="spellEnd"/>
      <w:r w:rsidRPr="0091665D">
        <w:rPr>
          <w:rFonts w:ascii="Courier New" w:eastAsia="Times New Roman" w:hAnsi="Courier New" w:cs="Courier New"/>
          <w:color w:val="BCBEC4"/>
          <w:sz w:val="20"/>
          <w:szCs w:val="20"/>
          <w:lang w:eastAsia="en-US"/>
        </w:rPr>
        <w:t>(</w:t>
      </w:r>
      <w:proofErr w:type="spellStart"/>
      <w:r w:rsidRPr="0091665D">
        <w:rPr>
          <w:rFonts w:ascii="Courier New" w:eastAsia="Times New Roman" w:hAnsi="Courier New" w:cs="Courier New"/>
          <w:color w:val="BCBEC4"/>
          <w:sz w:val="20"/>
          <w:szCs w:val="20"/>
          <w:lang w:eastAsia="en-US"/>
        </w:rPr>
        <w:t>RuntimeException.</w:t>
      </w:r>
      <w:r w:rsidRPr="0091665D">
        <w:rPr>
          <w:rFonts w:ascii="Courier New" w:eastAsia="Times New Roman" w:hAnsi="Courier New" w:cs="Courier New"/>
          <w:color w:val="CF8E6D"/>
          <w:sz w:val="20"/>
          <w:szCs w:val="20"/>
          <w:lang w:eastAsia="en-US"/>
        </w:rPr>
        <w:t>class</w:t>
      </w:r>
      <w:proofErr w:type="spellEnd"/>
      <w:r w:rsidRPr="0091665D">
        <w:rPr>
          <w:rFonts w:ascii="Courier New" w:eastAsia="Times New Roman" w:hAnsi="Courier New" w:cs="Courier New"/>
          <w:color w:val="BCBEC4"/>
          <w:sz w:val="20"/>
          <w:szCs w:val="20"/>
          <w:lang w:eastAsia="en-US"/>
        </w:rPr>
        <w:t xml:space="preserve">, () -&gt; </w:t>
      </w:r>
      <w:r w:rsidRPr="0091665D">
        <w:rPr>
          <w:rFonts w:ascii="Courier New" w:eastAsia="Times New Roman" w:hAnsi="Courier New" w:cs="Courier New"/>
          <w:i/>
          <w:iCs/>
          <w:color w:val="C77DBB"/>
          <w:sz w:val="20"/>
          <w:szCs w:val="20"/>
          <w:lang w:eastAsia="en-US"/>
        </w:rPr>
        <w:t xml:space="preserve">contact </w:t>
      </w:r>
      <w:r w:rsidRPr="0091665D">
        <w:rPr>
          <w:rFonts w:ascii="Courier New" w:eastAsia="Times New Roman" w:hAnsi="Courier New" w:cs="Courier New"/>
          <w:color w:val="BCBEC4"/>
          <w:sz w:val="20"/>
          <w:szCs w:val="20"/>
          <w:lang w:eastAsia="en-US"/>
        </w:rPr>
        <w:t xml:space="preserve">= </w:t>
      </w:r>
      <w:r w:rsidRPr="0091665D">
        <w:rPr>
          <w:rFonts w:ascii="Courier New" w:eastAsia="Times New Roman" w:hAnsi="Courier New" w:cs="Courier New"/>
          <w:color w:val="CF8E6D"/>
          <w:sz w:val="20"/>
          <w:szCs w:val="20"/>
          <w:lang w:eastAsia="en-US"/>
        </w:rPr>
        <w:t xml:space="preserve">new </w:t>
      </w:r>
      <w:r w:rsidRPr="0091665D">
        <w:rPr>
          <w:rFonts w:ascii="Courier New" w:eastAsia="Times New Roman" w:hAnsi="Courier New" w:cs="Courier New"/>
          <w:color w:val="BCBEC4"/>
          <w:sz w:val="20"/>
          <w:szCs w:val="20"/>
          <w:lang w:eastAsia="en-US"/>
        </w:rPr>
        <w:lastRenderedPageBreak/>
        <w:t>Contact(</w:t>
      </w:r>
      <w:r w:rsidRPr="0091665D">
        <w:rPr>
          <w:rFonts w:ascii="Courier New" w:eastAsia="Times New Roman" w:hAnsi="Courier New" w:cs="Courier New"/>
          <w:color w:val="6AAB73"/>
          <w:sz w:val="20"/>
          <w:szCs w:val="20"/>
          <w:lang w:eastAsia="en-US"/>
        </w:rPr>
        <w:t>"1"</w:t>
      </w:r>
      <w:r w:rsidRPr="0091665D">
        <w:rPr>
          <w:rFonts w:ascii="Courier New" w:eastAsia="Times New Roman" w:hAnsi="Courier New" w:cs="Courier New"/>
          <w:color w:val="BCBEC4"/>
          <w:sz w:val="20"/>
          <w:szCs w:val="20"/>
          <w:lang w:eastAsia="en-US"/>
        </w:rPr>
        <w:t>,</w:t>
      </w:r>
      <w:r w:rsidRPr="0091665D">
        <w:rPr>
          <w:rFonts w:ascii="Courier New" w:eastAsia="Times New Roman" w:hAnsi="Courier New" w:cs="Courier New"/>
          <w:color w:val="BCBEC4"/>
          <w:sz w:val="20"/>
          <w:szCs w:val="20"/>
          <w:lang w:eastAsia="en-US"/>
        </w:rPr>
        <w:br/>
        <w:t xml:space="preserve">            </w:t>
      </w:r>
      <w:r w:rsidRPr="0091665D">
        <w:rPr>
          <w:rFonts w:ascii="Courier New" w:eastAsia="Times New Roman" w:hAnsi="Courier New" w:cs="Courier New"/>
          <w:color w:val="6AAB73"/>
          <w:sz w:val="20"/>
          <w:szCs w:val="20"/>
          <w:lang w:eastAsia="en-US"/>
        </w:rPr>
        <w:t>"Bart"</w:t>
      </w:r>
      <w:r w:rsidRPr="0091665D">
        <w:rPr>
          <w:rFonts w:ascii="Courier New" w:eastAsia="Times New Roman" w:hAnsi="Courier New" w:cs="Courier New"/>
          <w:color w:val="BCBEC4"/>
          <w:sz w:val="20"/>
          <w:szCs w:val="20"/>
          <w:lang w:eastAsia="en-US"/>
        </w:rPr>
        <w:t xml:space="preserve">, </w:t>
      </w:r>
      <w:r w:rsidRPr="0091665D">
        <w:rPr>
          <w:rFonts w:ascii="Courier New" w:eastAsia="Times New Roman" w:hAnsi="Courier New" w:cs="Courier New"/>
          <w:color w:val="6AAB73"/>
          <w:sz w:val="20"/>
          <w:szCs w:val="20"/>
          <w:lang w:eastAsia="en-US"/>
        </w:rPr>
        <w:t>"Simpson"</w:t>
      </w:r>
      <w:r w:rsidRPr="0091665D">
        <w:rPr>
          <w:rFonts w:ascii="Courier New" w:eastAsia="Times New Roman" w:hAnsi="Courier New" w:cs="Courier New"/>
          <w:color w:val="BCBEC4"/>
          <w:sz w:val="20"/>
          <w:szCs w:val="20"/>
          <w:lang w:eastAsia="en-US"/>
        </w:rPr>
        <w:t xml:space="preserve">, </w:t>
      </w:r>
      <w:r w:rsidRPr="0091665D">
        <w:rPr>
          <w:rFonts w:ascii="Courier New" w:eastAsia="Times New Roman" w:hAnsi="Courier New" w:cs="Courier New"/>
          <w:color w:val="CF8E6D"/>
          <w:sz w:val="20"/>
          <w:szCs w:val="20"/>
          <w:lang w:eastAsia="en-US"/>
        </w:rPr>
        <w:t>null</w:t>
      </w:r>
      <w:r w:rsidRPr="0091665D">
        <w:rPr>
          <w:rFonts w:ascii="Courier New" w:eastAsia="Times New Roman" w:hAnsi="Courier New" w:cs="Courier New"/>
          <w:color w:val="BCBEC4"/>
          <w:sz w:val="20"/>
          <w:szCs w:val="20"/>
          <w:lang w:eastAsia="en-US"/>
        </w:rPr>
        <w:t xml:space="preserve">, </w:t>
      </w:r>
      <w:r w:rsidRPr="0091665D">
        <w:rPr>
          <w:rFonts w:ascii="Courier New" w:eastAsia="Times New Roman" w:hAnsi="Courier New" w:cs="Courier New"/>
          <w:color w:val="6AAB73"/>
          <w:sz w:val="20"/>
          <w:szCs w:val="20"/>
          <w:lang w:eastAsia="en-US"/>
        </w:rPr>
        <w:t>"742 Evergreen Terrace"</w:t>
      </w:r>
      <w:r w:rsidRPr="0091665D">
        <w:rPr>
          <w:rFonts w:ascii="Courier New" w:eastAsia="Times New Roman" w:hAnsi="Courier New" w:cs="Courier New"/>
          <w:color w:val="BCBEC4"/>
          <w:sz w:val="20"/>
          <w:szCs w:val="20"/>
          <w:lang w:eastAsia="en-US"/>
        </w:rPr>
        <w:t>));</w:t>
      </w:r>
      <w:r w:rsidRPr="0091665D">
        <w:rPr>
          <w:rFonts w:ascii="Courier New" w:eastAsia="Times New Roman" w:hAnsi="Courier New" w:cs="Courier New"/>
          <w:color w:val="BCBEC4"/>
          <w:sz w:val="20"/>
          <w:szCs w:val="20"/>
          <w:lang w:eastAsia="en-US"/>
        </w:rPr>
        <w:br/>
        <w:t xml:space="preserve">    </w:t>
      </w:r>
      <w:r w:rsidRPr="0091665D">
        <w:rPr>
          <w:rFonts w:ascii="Courier New" w:eastAsia="Times New Roman" w:hAnsi="Courier New" w:cs="Courier New"/>
          <w:color w:val="7A7E85"/>
          <w:sz w:val="20"/>
          <w:szCs w:val="20"/>
          <w:lang w:eastAsia="en-US"/>
        </w:rPr>
        <w:t>// Test an empty Phone Number field</w:t>
      </w:r>
      <w:r w:rsidRPr="0091665D">
        <w:rPr>
          <w:rFonts w:ascii="Courier New" w:eastAsia="Times New Roman" w:hAnsi="Courier New" w:cs="Courier New"/>
          <w:color w:val="7A7E85"/>
          <w:sz w:val="20"/>
          <w:szCs w:val="20"/>
          <w:lang w:eastAsia="en-US"/>
        </w:rPr>
        <w:br/>
        <w:t xml:space="preserve">    </w:t>
      </w:r>
      <w:proofErr w:type="spellStart"/>
      <w:r w:rsidRPr="0091665D">
        <w:rPr>
          <w:rFonts w:ascii="Courier New" w:eastAsia="Times New Roman" w:hAnsi="Courier New" w:cs="Courier New"/>
          <w:color w:val="BCBEC4"/>
          <w:sz w:val="20"/>
          <w:szCs w:val="20"/>
          <w:lang w:eastAsia="en-US"/>
        </w:rPr>
        <w:t>Assertions.</w:t>
      </w:r>
      <w:r w:rsidRPr="0091665D">
        <w:rPr>
          <w:rFonts w:ascii="Courier New" w:eastAsia="Times New Roman" w:hAnsi="Courier New" w:cs="Courier New"/>
          <w:i/>
          <w:iCs/>
          <w:color w:val="BCBEC4"/>
          <w:sz w:val="20"/>
          <w:szCs w:val="20"/>
          <w:lang w:eastAsia="en-US"/>
        </w:rPr>
        <w:t>assertThrows</w:t>
      </w:r>
      <w:proofErr w:type="spellEnd"/>
      <w:r w:rsidRPr="0091665D">
        <w:rPr>
          <w:rFonts w:ascii="Courier New" w:eastAsia="Times New Roman" w:hAnsi="Courier New" w:cs="Courier New"/>
          <w:color w:val="BCBEC4"/>
          <w:sz w:val="20"/>
          <w:szCs w:val="20"/>
          <w:lang w:eastAsia="en-US"/>
        </w:rPr>
        <w:t>(</w:t>
      </w:r>
      <w:proofErr w:type="spellStart"/>
      <w:r w:rsidRPr="0091665D">
        <w:rPr>
          <w:rFonts w:ascii="Courier New" w:eastAsia="Times New Roman" w:hAnsi="Courier New" w:cs="Courier New"/>
          <w:color w:val="BCBEC4"/>
          <w:sz w:val="20"/>
          <w:szCs w:val="20"/>
          <w:lang w:eastAsia="en-US"/>
        </w:rPr>
        <w:t>RuntimeException.</w:t>
      </w:r>
      <w:r w:rsidRPr="0091665D">
        <w:rPr>
          <w:rFonts w:ascii="Courier New" w:eastAsia="Times New Roman" w:hAnsi="Courier New" w:cs="Courier New"/>
          <w:color w:val="CF8E6D"/>
          <w:sz w:val="20"/>
          <w:szCs w:val="20"/>
          <w:lang w:eastAsia="en-US"/>
        </w:rPr>
        <w:t>class</w:t>
      </w:r>
      <w:proofErr w:type="spellEnd"/>
      <w:r w:rsidRPr="0091665D">
        <w:rPr>
          <w:rFonts w:ascii="Courier New" w:eastAsia="Times New Roman" w:hAnsi="Courier New" w:cs="Courier New"/>
          <w:color w:val="BCBEC4"/>
          <w:sz w:val="20"/>
          <w:szCs w:val="20"/>
          <w:lang w:eastAsia="en-US"/>
        </w:rPr>
        <w:t xml:space="preserve">, () -&gt; </w:t>
      </w:r>
      <w:r w:rsidRPr="0091665D">
        <w:rPr>
          <w:rFonts w:ascii="Courier New" w:eastAsia="Times New Roman" w:hAnsi="Courier New" w:cs="Courier New"/>
          <w:i/>
          <w:iCs/>
          <w:color w:val="C77DBB"/>
          <w:sz w:val="20"/>
          <w:szCs w:val="20"/>
          <w:lang w:eastAsia="en-US"/>
        </w:rPr>
        <w:t xml:space="preserve">contact </w:t>
      </w:r>
      <w:r w:rsidRPr="0091665D">
        <w:rPr>
          <w:rFonts w:ascii="Courier New" w:eastAsia="Times New Roman" w:hAnsi="Courier New" w:cs="Courier New"/>
          <w:color w:val="BCBEC4"/>
          <w:sz w:val="20"/>
          <w:szCs w:val="20"/>
          <w:lang w:eastAsia="en-US"/>
        </w:rPr>
        <w:t xml:space="preserve">= </w:t>
      </w:r>
      <w:r w:rsidRPr="0091665D">
        <w:rPr>
          <w:rFonts w:ascii="Courier New" w:eastAsia="Times New Roman" w:hAnsi="Courier New" w:cs="Courier New"/>
          <w:color w:val="CF8E6D"/>
          <w:sz w:val="20"/>
          <w:szCs w:val="20"/>
          <w:lang w:eastAsia="en-US"/>
        </w:rPr>
        <w:t xml:space="preserve">new </w:t>
      </w:r>
      <w:r w:rsidRPr="0091665D">
        <w:rPr>
          <w:rFonts w:ascii="Courier New" w:eastAsia="Times New Roman" w:hAnsi="Courier New" w:cs="Courier New"/>
          <w:color w:val="BCBEC4"/>
          <w:sz w:val="20"/>
          <w:szCs w:val="20"/>
          <w:lang w:eastAsia="en-US"/>
        </w:rPr>
        <w:t>Contact(</w:t>
      </w:r>
      <w:r w:rsidRPr="0091665D">
        <w:rPr>
          <w:rFonts w:ascii="Courier New" w:eastAsia="Times New Roman" w:hAnsi="Courier New" w:cs="Courier New"/>
          <w:color w:val="6AAB73"/>
          <w:sz w:val="20"/>
          <w:szCs w:val="20"/>
          <w:lang w:eastAsia="en-US"/>
        </w:rPr>
        <w:t>"1"</w:t>
      </w:r>
      <w:r w:rsidRPr="0091665D">
        <w:rPr>
          <w:rFonts w:ascii="Courier New" w:eastAsia="Times New Roman" w:hAnsi="Courier New" w:cs="Courier New"/>
          <w:color w:val="BCBEC4"/>
          <w:sz w:val="20"/>
          <w:szCs w:val="20"/>
          <w:lang w:eastAsia="en-US"/>
        </w:rPr>
        <w:t>,</w:t>
      </w:r>
      <w:r w:rsidRPr="0091665D">
        <w:rPr>
          <w:rFonts w:ascii="Courier New" w:eastAsia="Times New Roman" w:hAnsi="Courier New" w:cs="Courier New"/>
          <w:color w:val="BCBEC4"/>
          <w:sz w:val="20"/>
          <w:szCs w:val="20"/>
          <w:lang w:eastAsia="en-US"/>
        </w:rPr>
        <w:br/>
        <w:t xml:space="preserve">            </w:t>
      </w:r>
      <w:r w:rsidRPr="0091665D">
        <w:rPr>
          <w:rFonts w:ascii="Courier New" w:eastAsia="Times New Roman" w:hAnsi="Courier New" w:cs="Courier New"/>
          <w:color w:val="6AAB73"/>
          <w:sz w:val="20"/>
          <w:szCs w:val="20"/>
          <w:lang w:eastAsia="en-US"/>
        </w:rPr>
        <w:t>"Bart"</w:t>
      </w:r>
      <w:r w:rsidRPr="0091665D">
        <w:rPr>
          <w:rFonts w:ascii="Courier New" w:eastAsia="Times New Roman" w:hAnsi="Courier New" w:cs="Courier New"/>
          <w:color w:val="BCBEC4"/>
          <w:sz w:val="20"/>
          <w:szCs w:val="20"/>
          <w:lang w:eastAsia="en-US"/>
        </w:rPr>
        <w:t xml:space="preserve">, </w:t>
      </w:r>
      <w:r w:rsidRPr="0091665D">
        <w:rPr>
          <w:rFonts w:ascii="Courier New" w:eastAsia="Times New Roman" w:hAnsi="Courier New" w:cs="Courier New"/>
          <w:color w:val="6AAB73"/>
          <w:sz w:val="20"/>
          <w:szCs w:val="20"/>
          <w:lang w:eastAsia="en-US"/>
        </w:rPr>
        <w:t>"Simpson"</w:t>
      </w:r>
      <w:r w:rsidRPr="0091665D">
        <w:rPr>
          <w:rFonts w:ascii="Courier New" w:eastAsia="Times New Roman" w:hAnsi="Courier New" w:cs="Courier New"/>
          <w:color w:val="BCBEC4"/>
          <w:sz w:val="20"/>
          <w:szCs w:val="20"/>
          <w:lang w:eastAsia="en-US"/>
        </w:rPr>
        <w:t xml:space="preserve">, </w:t>
      </w:r>
      <w:r w:rsidRPr="0091665D">
        <w:rPr>
          <w:rFonts w:ascii="Courier New" w:eastAsia="Times New Roman" w:hAnsi="Courier New" w:cs="Courier New"/>
          <w:color w:val="6AAB73"/>
          <w:sz w:val="20"/>
          <w:szCs w:val="20"/>
          <w:lang w:eastAsia="en-US"/>
        </w:rPr>
        <w:t>""</w:t>
      </w:r>
      <w:r w:rsidRPr="0091665D">
        <w:rPr>
          <w:rFonts w:ascii="Courier New" w:eastAsia="Times New Roman" w:hAnsi="Courier New" w:cs="Courier New"/>
          <w:color w:val="BCBEC4"/>
          <w:sz w:val="20"/>
          <w:szCs w:val="20"/>
          <w:lang w:eastAsia="en-US"/>
        </w:rPr>
        <w:t xml:space="preserve">, </w:t>
      </w:r>
      <w:r w:rsidRPr="0091665D">
        <w:rPr>
          <w:rFonts w:ascii="Courier New" w:eastAsia="Times New Roman" w:hAnsi="Courier New" w:cs="Courier New"/>
          <w:color w:val="6AAB73"/>
          <w:sz w:val="20"/>
          <w:szCs w:val="20"/>
          <w:lang w:eastAsia="en-US"/>
        </w:rPr>
        <w:t>"742 Evergreen Terrace"</w:t>
      </w:r>
      <w:r w:rsidRPr="0091665D">
        <w:rPr>
          <w:rFonts w:ascii="Courier New" w:eastAsia="Times New Roman" w:hAnsi="Courier New" w:cs="Courier New"/>
          <w:color w:val="BCBEC4"/>
          <w:sz w:val="20"/>
          <w:szCs w:val="20"/>
          <w:lang w:eastAsia="en-US"/>
        </w:rPr>
        <w:t>));</w:t>
      </w:r>
      <w:r w:rsidRPr="0091665D">
        <w:rPr>
          <w:rFonts w:ascii="Courier New" w:eastAsia="Times New Roman" w:hAnsi="Courier New" w:cs="Courier New"/>
          <w:color w:val="BCBEC4"/>
          <w:sz w:val="20"/>
          <w:szCs w:val="20"/>
          <w:lang w:eastAsia="en-US"/>
        </w:rPr>
        <w:br/>
        <w:t>}</w:t>
      </w:r>
    </w:p>
    <w:p w14:paraId="668C6DB7" w14:textId="77777777" w:rsidR="00DF1D8A" w:rsidRPr="00DF1D8A" w:rsidRDefault="00DF1D8A" w:rsidP="009D4C83">
      <w:pPr>
        <w:ind w:firstLine="0"/>
        <w:rPr>
          <w:rFonts w:cstheme="minorHAnsi"/>
        </w:rPr>
      </w:pPr>
    </w:p>
    <w:p w14:paraId="2C9F59C6" w14:textId="1CA94304" w:rsidR="00E53422" w:rsidRDefault="00B17232" w:rsidP="009D4C83">
      <w:pPr>
        <w:ind w:firstLine="0"/>
        <w:rPr>
          <w:rFonts w:cstheme="minorHAnsi"/>
        </w:rPr>
      </w:pPr>
      <w:r>
        <w:rPr>
          <w:rFonts w:cstheme="minorHAnsi"/>
        </w:rPr>
        <w:t xml:space="preserve">All files are </w:t>
      </w:r>
      <w:r w:rsidR="00BB4C27">
        <w:rPr>
          <w:rFonts w:cstheme="minorHAnsi"/>
        </w:rPr>
        <w:t xml:space="preserve">interrelated with the mobile application. In Java, public classes are kept in separate files to comply with object-oriented programming principles. </w:t>
      </w:r>
      <w:r w:rsidR="006662B1">
        <w:rPr>
          <w:rFonts w:cstheme="minorHAnsi"/>
        </w:rPr>
        <w:t xml:space="preserve">Likewise, the corresponding tests are kept in separate files to prevent cross-contamination </w:t>
      </w:r>
      <w:r w:rsidR="00CA318F">
        <w:rPr>
          <w:rFonts w:cstheme="minorHAnsi"/>
        </w:rPr>
        <w:t xml:space="preserve">between objects and tests. For example. I would not have the </w:t>
      </w:r>
      <w:proofErr w:type="spellStart"/>
      <w:proofErr w:type="gramStart"/>
      <w:r w:rsidR="003458E3" w:rsidRPr="00D454FA">
        <w:rPr>
          <w:rFonts w:ascii="Consolas" w:hAnsi="Consolas" w:cs="Consolas"/>
        </w:rPr>
        <w:t>testTaskDescriptionRequirements</w:t>
      </w:r>
      <w:proofErr w:type="spellEnd"/>
      <w:r w:rsidR="003458E3" w:rsidRPr="00D454FA">
        <w:rPr>
          <w:rFonts w:ascii="Consolas" w:hAnsi="Consolas" w:cs="Consolas"/>
        </w:rPr>
        <w:t>(</w:t>
      </w:r>
      <w:proofErr w:type="gramEnd"/>
      <w:r w:rsidR="003458E3" w:rsidRPr="00D454FA">
        <w:rPr>
          <w:rFonts w:ascii="Consolas" w:hAnsi="Consolas" w:cs="Consolas"/>
        </w:rPr>
        <w:t xml:space="preserve">) </w:t>
      </w:r>
      <w:r w:rsidR="003458E3" w:rsidRPr="00AE2B5C">
        <w:rPr>
          <w:rFonts w:asciiTheme="majorHAnsi" w:hAnsiTheme="majorHAnsi" w:cstheme="majorHAnsi"/>
        </w:rPr>
        <w:t>test</w:t>
      </w:r>
      <w:r w:rsidR="003458E3">
        <w:rPr>
          <w:rFonts w:cstheme="minorHAnsi"/>
        </w:rPr>
        <w:t xml:space="preserve"> inside of the ‘</w:t>
      </w:r>
      <w:proofErr w:type="spellStart"/>
      <w:r w:rsidR="003458E3">
        <w:rPr>
          <w:rFonts w:cstheme="minorHAnsi"/>
        </w:rPr>
        <w:t>Appointment</w:t>
      </w:r>
      <w:r w:rsidR="006C3A63">
        <w:rPr>
          <w:rFonts w:cstheme="minorHAnsi"/>
        </w:rPr>
        <w:t>Test</w:t>
      </w:r>
      <w:proofErr w:type="spellEnd"/>
      <w:r w:rsidR="006C3A63">
        <w:rPr>
          <w:rFonts w:cstheme="minorHAnsi"/>
        </w:rPr>
        <w:t>’ JUnit file because this would involve instantiating a ‘task’ object</w:t>
      </w:r>
      <w:r w:rsidR="00D75873">
        <w:rPr>
          <w:rFonts w:cstheme="minorHAnsi"/>
        </w:rPr>
        <w:t xml:space="preserve"> within the JUnit test, causing possible confusion and issues</w:t>
      </w:r>
      <w:r w:rsidR="00FA3E9E">
        <w:rPr>
          <w:rFonts w:cstheme="minorHAnsi"/>
        </w:rPr>
        <w:t xml:space="preserve"> with test accuracy, adding additional complexi</w:t>
      </w:r>
      <w:r w:rsidR="00F00AAD">
        <w:rPr>
          <w:rFonts w:cstheme="minorHAnsi"/>
        </w:rPr>
        <w:t>ty, dependencies</w:t>
      </w:r>
      <w:r w:rsidR="00E01EA5">
        <w:rPr>
          <w:rFonts w:cstheme="minorHAnsi"/>
        </w:rPr>
        <w:t>,</w:t>
      </w:r>
      <w:r w:rsidR="00F00AAD">
        <w:rPr>
          <w:rFonts w:cstheme="minorHAnsi"/>
        </w:rPr>
        <w:t xml:space="preserve"> and interactions that are not a part of testing the appointment functionality.</w:t>
      </w:r>
    </w:p>
    <w:p w14:paraId="0C02B880" w14:textId="5843F808" w:rsidR="00663658" w:rsidRDefault="007C1668" w:rsidP="009D4C83">
      <w:pPr>
        <w:ind w:firstLine="0"/>
        <w:rPr>
          <w:rFonts w:cstheme="minorHAnsi"/>
        </w:rPr>
      </w:pPr>
      <w:r>
        <w:rPr>
          <w:rFonts w:cstheme="minorHAnsi"/>
        </w:rPr>
        <w:tab/>
        <w:t xml:space="preserve">In writing my unit tests, I limited bias by first only testing the </w:t>
      </w:r>
      <w:r w:rsidR="00B34F90">
        <w:rPr>
          <w:rFonts w:cstheme="minorHAnsi"/>
        </w:rPr>
        <w:t>requirements provided by the client. There is no room for bias when one’s code does not satisfy</w:t>
      </w:r>
      <w:r w:rsidR="00E149D9">
        <w:rPr>
          <w:rFonts w:cstheme="minorHAnsi"/>
        </w:rPr>
        <w:t xml:space="preserve"> the objective of the entire program. </w:t>
      </w:r>
      <w:proofErr w:type="spellStart"/>
      <w:r w:rsidR="00E4306B">
        <w:rPr>
          <w:rFonts w:cstheme="minorHAnsi"/>
        </w:rPr>
        <w:t>Margheim</w:t>
      </w:r>
      <w:proofErr w:type="spellEnd"/>
      <w:r w:rsidR="00E4306B">
        <w:rPr>
          <w:rFonts w:cstheme="minorHAnsi"/>
        </w:rPr>
        <w:t xml:space="preserve"> (2020) states that to limit bias, one should write tests from the perspective of an outsider</w:t>
      </w:r>
      <w:r w:rsidR="00A45DD0">
        <w:rPr>
          <w:rFonts w:cstheme="minorHAnsi"/>
        </w:rPr>
        <w:t xml:space="preserve"> who does not know how the system works. This sounds similar to black-box testing</w:t>
      </w:r>
      <w:r w:rsidR="00DF3D02">
        <w:rPr>
          <w:rFonts w:cstheme="minorHAnsi"/>
        </w:rPr>
        <w:t>,</w:t>
      </w:r>
      <w:r w:rsidR="00A45DD0">
        <w:rPr>
          <w:rFonts w:cstheme="minorHAnsi"/>
        </w:rPr>
        <w:t xml:space="preserve"> where a developer writes a test </w:t>
      </w:r>
      <w:r w:rsidR="00DF3D02">
        <w:rPr>
          <w:rFonts w:cstheme="minorHAnsi"/>
        </w:rPr>
        <w:t xml:space="preserve">that only verifies the result without diving into the inner workings of the code. </w:t>
      </w:r>
      <w:proofErr w:type="spellStart"/>
      <w:r w:rsidR="004933A7">
        <w:rPr>
          <w:rFonts w:cstheme="minorHAnsi"/>
        </w:rPr>
        <w:t>Margheim</w:t>
      </w:r>
      <w:proofErr w:type="spellEnd"/>
      <w:r w:rsidR="004933A7">
        <w:rPr>
          <w:rFonts w:cstheme="minorHAnsi"/>
        </w:rPr>
        <w:t xml:space="preserve"> (2020) imagines a situation where a developer creates</w:t>
      </w:r>
      <w:r w:rsidR="00975D9A">
        <w:rPr>
          <w:rFonts w:cstheme="minorHAnsi"/>
        </w:rPr>
        <w:t xml:space="preserve"> a search function that returns a specific image</w:t>
      </w:r>
      <w:r w:rsidR="00624897">
        <w:rPr>
          <w:rFonts w:cstheme="minorHAnsi"/>
        </w:rPr>
        <w:t xml:space="preserve">, and the developer </w:t>
      </w:r>
      <w:r w:rsidR="00433415">
        <w:rPr>
          <w:rFonts w:cstheme="minorHAnsi"/>
        </w:rPr>
        <w:t>creates</w:t>
      </w:r>
      <w:r w:rsidR="00624897">
        <w:rPr>
          <w:rFonts w:cstheme="minorHAnsi"/>
        </w:rPr>
        <w:t xml:space="preserve"> a solution but only tests to ascertain that the test passes </w:t>
      </w:r>
      <w:r w:rsidR="00433415">
        <w:rPr>
          <w:rFonts w:cstheme="minorHAnsi"/>
        </w:rPr>
        <w:t>utilizing</w:t>
      </w:r>
      <w:r w:rsidR="00624897">
        <w:rPr>
          <w:rFonts w:cstheme="minorHAnsi"/>
        </w:rPr>
        <w:t xml:space="preserve"> </w:t>
      </w:r>
      <w:r w:rsidR="00433415">
        <w:rPr>
          <w:rFonts w:cstheme="minorHAnsi"/>
        </w:rPr>
        <w:t>their</w:t>
      </w:r>
      <w:r w:rsidR="00624897">
        <w:rPr>
          <w:rFonts w:cstheme="minorHAnsi"/>
        </w:rPr>
        <w:t xml:space="preserve"> solution, therefore only testing the implementation and not the actual result</w:t>
      </w:r>
      <w:r w:rsidR="00131FE5">
        <w:rPr>
          <w:rFonts w:cstheme="minorHAnsi"/>
        </w:rPr>
        <w:t>, preventing the</w:t>
      </w:r>
      <w:r w:rsidR="00A5168A">
        <w:rPr>
          <w:rFonts w:cstheme="minorHAnsi"/>
        </w:rPr>
        <w:t>m from finding a more efficient or elegant solution.</w:t>
      </w:r>
      <w:r w:rsidR="005614B3">
        <w:rPr>
          <w:rFonts w:cstheme="minorHAnsi"/>
        </w:rPr>
        <w:t xml:space="preserve"> In my case, I should have done a better job of testing for collisions when using the SHA-256 algorithm</w:t>
      </w:r>
      <w:r w:rsidR="00CE75BD">
        <w:rPr>
          <w:rFonts w:cstheme="minorHAnsi"/>
        </w:rPr>
        <w:t xml:space="preserve"> to encrypt appointment dates </w:t>
      </w:r>
      <w:r w:rsidR="00085606">
        <w:rPr>
          <w:rFonts w:cstheme="minorHAnsi"/>
        </w:rPr>
        <w:t xml:space="preserve">and generate an ID </w:t>
      </w:r>
      <w:r w:rsidR="00CE75BD">
        <w:rPr>
          <w:rFonts w:cstheme="minorHAnsi"/>
        </w:rPr>
        <w:t>in the ‘</w:t>
      </w:r>
      <w:proofErr w:type="spellStart"/>
      <w:r w:rsidR="00CE75BD">
        <w:rPr>
          <w:rFonts w:cstheme="minorHAnsi"/>
        </w:rPr>
        <w:t>Appointment</w:t>
      </w:r>
      <w:r w:rsidR="00085606">
        <w:rPr>
          <w:rFonts w:cstheme="minorHAnsi"/>
        </w:rPr>
        <w:t>Service</w:t>
      </w:r>
      <w:proofErr w:type="spellEnd"/>
      <w:r w:rsidR="00CE75BD">
        <w:rPr>
          <w:rFonts w:cstheme="minorHAnsi"/>
        </w:rPr>
        <w:t>’ class.</w:t>
      </w:r>
      <w:r w:rsidR="00085606">
        <w:rPr>
          <w:rFonts w:cstheme="minorHAnsi"/>
        </w:rPr>
        <w:t xml:space="preserve"> I was biased because I thought I </w:t>
      </w:r>
      <w:r w:rsidR="00B610CE">
        <w:rPr>
          <w:rFonts w:cstheme="minorHAnsi"/>
        </w:rPr>
        <w:t>had created a</w:t>
      </w:r>
      <w:r w:rsidR="00AD0E70">
        <w:rPr>
          <w:rFonts w:cstheme="minorHAnsi"/>
        </w:rPr>
        <w:t xml:space="preserve"> robust, creative </w:t>
      </w:r>
      <w:r w:rsidR="00B610CE">
        <w:rPr>
          <w:rFonts w:cstheme="minorHAnsi"/>
        </w:rPr>
        <w:t xml:space="preserve">solution but did not realize that multiple </w:t>
      </w:r>
      <w:r w:rsidR="00B610CE">
        <w:rPr>
          <w:rFonts w:cstheme="minorHAnsi"/>
        </w:rPr>
        <w:lastRenderedPageBreak/>
        <w:t>appointments on</w:t>
      </w:r>
      <w:r w:rsidR="00085606">
        <w:rPr>
          <w:rFonts w:cstheme="minorHAnsi"/>
        </w:rPr>
        <w:t xml:space="preserve"> the same date would create collisions</w:t>
      </w:r>
      <w:r w:rsidR="00B610CE">
        <w:rPr>
          <w:rFonts w:cstheme="minorHAnsi"/>
        </w:rPr>
        <w:t xml:space="preserve"> and cause errors or corrupt data from having the same unique ID.</w:t>
      </w:r>
      <w:r w:rsidR="00996D37">
        <w:rPr>
          <w:rFonts w:cstheme="minorHAnsi"/>
        </w:rPr>
        <w:t xml:space="preserve"> However, </w:t>
      </w:r>
      <w:r w:rsidR="005E3C26">
        <w:rPr>
          <w:rFonts w:cstheme="minorHAnsi"/>
        </w:rPr>
        <w:t>I limited my bias by testing for proper boundaries, specifically when designing</w:t>
      </w:r>
      <w:r w:rsidR="00CF28D6">
        <w:rPr>
          <w:rFonts w:cstheme="minorHAnsi"/>
        </w:rPr>
        <w:t xml:space="preserve"> the </w:t>
      </w:r>
      <w:proofErr w:type="spellStart"/>
      <w:proofErr w:type="gramStart"/>
      <w:r w:rsidR="00CF28D6" w:rsidRPr="00CF28D6">
        <w:rPr>
          <w:rFonts w:ascii="Consolas" w:hAnsi="Consolas" w:cs="Consolas"/>
        </w:rPr>
        <w:t>testAppointmentDateNotInPast</w:t>
      </w:r>
      <w:proofErr w:type="spellEnd"/>
      <w:r w:rsidR="00CF28D6" w:rsidRPr="00CF28D6">
        <w:rPr>
          <w:rFonts w:ascii="Consolas" w:hAnsi="Consolas" w:cs="Consolas"/>
        </w:rPr>
        <w:t>(</w:t>
      </w:r>
      <w:proofErr w:type="gramEnd"/>
      <w:r w:rsidR="00CF28D6" w:rsidRPr="00CF28D6">
        <w:rPr>
          <w:rFonts w:ascii="Consolas" w:hAnsi="Consolas" w:cs="Consolas"/>
        </w:rPr>
        <w:t>)</w:t>
      </w:r>
      <w:r w:rsidR="00CF28D6">
        <w:rPr>
          <w:rFonts w:cstheme="minorHAnsi"/>
        </w:rPr>
        <w:t xml:space="preserve"> function. My test coverage was well over 80%</w:t>
      </w:r>
      <w:r w:rsidR="00DE5B5D">
        <w:rPr>
          <w:rFonts w:cstheme="minorHAnsi"/>
        </w:rPr>
        <w:t xml:space="preserve">, but it was imperative to prevent the user from being able to create an appointment for a past date by accident. </w:t>
      </w:r>
    </w:p>
    <w:p w14:paraId="58EA0D34" w14:textId="77777777" w:rsidR="00366D17" w:rsidRPr="00366D17" w:rsidRDefault="00366D17" w:rsidP="00366D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BCBEC4"/>
          <w:sz w:val="20"/>
          <w:szCs w:val="20"/>
          <w:lang w:eastAsia="en-US"/>
        </w:rPr>
      </w:pPr>
      <w:r w:rsidRPr="00366D17">
        <w:rPr>
          <w:rFonts w:ascii="Courier New" w:eastAsia="Times New Roman" w:hAnsi="Courier New" w:cs="Courier New"/>
          <w:color w:val="B3AE60"/>
          <w:sz w:val="20"/>
          <w:szCs w:val="20"/>
          <w:lang w:eastAsia="en-US"/>
        </w:rPr>
        <w:t>@Test</w:t>
      </w:r>
      <w:r w:rsidRPr="00366D17">
        <w:rPr>
          <w:rFonts w:ascii="Courier New" w:eastAsia="Times New Roman" w:hAnsi="Courier New" w:cs="Courier New"/>
          <w:color w:val="B3AE60"/>
          <w:sz w:val="20"/>
          <w:szCs w:val="20"/>
          <w:lang w:eastAsia="en-US"/>
        </w:rPr>
        <w:br/>
        <w:t>@</w:t>
      </w:r>
      <w:proofErr w:type="gramStart"/>
      <w:r w:rsidRPr="00366D17">
        <w:rPr>
          <w:rFonts w:ascii="Courier New" w:eastAsia="Times New Roman" w:hAnsi="Courier New" w:cs="Courier New"/>
          <w:color w:val="B3AE60"/>
          <w:sz w:val="20"/>
          <w:szCs w:val="20"/>
          <w:lang w:eastAsia="en-US"/>
        </w:rPr>
        <w:t>DisplayName</w:t>
      </w:r>
      <w:r w:rsidRPr="00366D17">
        <w:rPr>
          <w:rFonts w:ascii="Courier New" w:eastAsia="Times New Roman" w:hAnsi="Courier New" w:cs="Courier New"/>
          <w:color w:val="BCBEC4"/>
          <w:sz w:val="20"/>
          <w:szCs w:val="20"/>
          <w:lang w:eastAsia="en-US"/>
        </w:rPr>
        <w:t>(</w:t>
      </w:r>
      <w:proofErr w:type="gramEnd"/>
      <w:r w:rsidRPr="00366D17">
        <w:rPr>
          <w:rFonts w:ascii="Courier New" w:eastAsia="Times New Roman" w:hAnsi="Courier New" w:cs="Courier New"/>
          <w:color w:val="6AAB73"/>
          <w:sz w:val="20"/>
          <w:szCs w:val="20"/>
          <w:lang w:eastAsia="en-US"/>
        </w:rPr>
        <w:t>"IMPORTANT: Testing that Appointment cannot be made for Past Date"</w:t>
      </w:r>
      <w:r w:rsidRPr="00366D17">
        <w:rPr>
          <w:rFonts w:ascii="Courier New" w:eastAsia="Times New Roman" w:hAnsi="Courier New" w:cs="Courier New"/>
          <w:color w:val="BCBEC4"/>
          <w:sz w:val="20"/>
          <w:szCs w:val="20"/>
          <w:lang w:eastAsia="en-US"/>
        </w:rPr>
        <w:t>)</w:t>
      </w:r>
      <w:r w:rsidRPr="00366D17">
        <w:rPr>
          <w:rFonts w:ascii="Courier New" w:eastAsia="Times New Roman" w:hAnsi="Courier New" w:cs="Courier New"/>
          <w:color w:val="BCBEC4"/>
          <w:sz w:val="20"/>
          <w:szCs w:val="20"/>
          <w:lang w:eastAsia="en-US"/>
        </w:rPr>
        <w:br/>
      </w:r>
      <w:r w:rsidRPr="00366D17">
        <w:rPr>
          <w:rFonts w:ascii="Courier New" w:eastAsia="Times New Roman" w:hAnsi="Courier New" w:cs="Courier New"/>
          <w:color w:val="CF8E6D"/>
          <w:sz w:val="20"/>
          <w:szCs w:val="20"/>
          <w:lang w:eastAsia="en-US"/>
        </w:rPr>
        <w:t xml:space="preserve">public void </w:t>
      </w:r>
      <w:proofErr w:type="spellStart"/>
      <w:r w:rsidRPr="00366D17">
        <w:rPr>
          <w:rFonts w:ascii="Courier New" w:eastAsia="Times New Roman" w:hAnsi="Courier New" w:cs="Courier New"/>
          <w:color w:val="56A8F5"/>
          <w:sz w:val="20"/>
          <w:szCs w:val="20"/>
          <w:lang w:eastAsia="en-US"/>
        </w:rPr>
        <w:t>testAppointmentDateNotInPast</w:t>
      </w:r>
      <w:proofErr w:type="spellEnd"/>
      <w:r w:rsidRPr="00366D17">
        <w:rPr>
          <w:rFonts w:ascii="Courier New" w:eastAsia="Times New Roman" w:hAnsi="Courier New" w:cs="Courier New"/>
          <w:color w:val="BCBEC4"/>
          <w:sz w:val="20"/>
          <w:szCs w:val="20"/>
          <w:lang w:eastAsia="en-US"/>
        </w:rPr>
        <w:t>() {</w:t>
      </w:r>
      <w:r w:rsidRPr="00366D17">
        <w:rPr>
          <w:rFonts w:ascii="Courier New" w:eastAsia="Times New Roman" w:hAnsi="Courier New" w:cs="Courier New"/>
          <w:color w:val="BCBEC4"/>
          <w:sz w:val="20"/>
          <w:szCs w:val="20"/>
          <w:lang w:eastAsia="en-US"/>
        </w:rPr>
        <w:br/>
        <w:t xml:space="preserve">    </w:t>
      </w:r>
      <w:proofErr w:type="spellStart"/>
      <w:r w:rsidRPr="00366D17">
        <w:rPr>
          <w:rFonts w:ascii="Courier New" w:eastAsia="Times New Roman" w:hAnsi="Courier New" w:cs="Courier New"/>
          <w:color w:val="BCBEC4"/>
          <w:sz w:val="20"/>
          <w:szCs w:val="20"/>
          <w:lang w:eastAsia="en-US"/>
        </w:rPr>
        <w:t>Assertions.</w:t>
      </w:r>
      <w:r w:rsidRPr="00366D17">
        <w:rPr>
          <w:rFonts w:ascii="Courier New" w:eastAsia="Times New Roman" w:hAnsi="Courier New" w:cs="Courier New"/>
          <w:i/>
          <w:iCs/>
          <w:color w:val="BCBEC4"/>
          <w:sz w:val="20"/>
          <w:szCs w:val="20"/>
          <w:lang w:eastAsia="en-US"/>
        </w:rPr>
        <w:t>assertThrows</w:t>
      </w:r>
      <w:proofErr w:type="spellEnd"/>
      <w:r w:rsidRPr="00366D17">
        <w:rPr>
          <w:rFonts w:ascii="Courier New" w:eastAsia="Times New Roman" w:hAnsi="Courier New" w:cs="Courier New"/>
          <w:color w:val="BCBEC4"/>
          <w:sz w:val="20"/>
          <w:szCs w:val="20"/>
          <w:lang w:eastAsia="en-US"/>
        </w:rPr>
        <w:t>(</w:t>
      </w:r>
      <w:proofErr w:type="spellStart"/>
      <w:r w:rsidRPr="00366D17">
        <w:rPr>
          <w:rFonts w:ascii="Courier New" w:eastAsia="Times New Roman" w:hAnsi="Courier New" w:cs="Courier New"/>
          <w:color w:val="BCBEC4"/>
          <w:sz w:val="20"/>
          <w:szCs w:val="20"/>
          <w:lang w:eastAsia="en-US"/>
        </w:rPr>
        <w:t>RuntimeException.</w:t>
      </w:r>
      <w:r w:rsidRPr="00366D17">
        <w:rPr>
          <w:rFonts w:ascii="Courier New" w:eastAsia="Times New Roman" w:hAnsi="Courier New" w:cs="Courier New"/>
          <w:color w:val="CF8E6D"/>
          <w:sz w:val="20"/>
          <w:szCs w:val="20"/>
          <w:lang w:eastAsia="en-US"/>
        </w:rPr>
        <w:t>class</w:t>
      </w:r>
      <w:proofErr w:type="spellEnd"/>
      <w:r w:rsidRPr="00366D17">
        <w:rPr>
          <w:rFonts w:ascii="Courier New" w:eastAsia="Times New Roman" w:hAnsi="Courier New" w:cs="Courier New"/>
          <w:color w:val="BCBEC4"/>
          <w:sz w:val="20"/>
          <w:szCs w:val="20"/>
          <w:lang w:eastAsia="en-US"/>
        </w:rPr>
        <w:t>, () -&gt; {</w:t>
      </w:r>
      <w:r w:rsidRPr="00366D17">
        <w:rPr>
          <w:rFonts w:ascii="Courier New" w:eastAsia="Times New Roman" w:hAnsi="Courier New" w:cs="Courier New"/>
          <w:color w:val="BCBEC4"/>
          <w:sz w:val="20"/>
          <w:szCs w:val="20"/>
          <w:lang w:eastAsia="en-US"/>
        </w:rPr>
        <w:br/>
        <w:t xml:space="preserve">        Calendar </w:t>
      </w:r>
      <w:proofErr w:type="spellStart"/>
      <w:r w:rsidRPr="00366D17">
        <w:rPr>
          <w:rFonts w:ascii="Courier New" w:eastAsia="Times New Roman" w:hAnsi="Courier New" w:cs="Courier New"/>
          <w:color w:val="BCBEC4"/>
          <w:sz w:val="20"/>
          <w:szCs w:val="20"/>
          <w:lang w:eastAsia="en-US"/>
        </w:rPr>
        <w:t>calendar</w:t>
      </w:r>
      <w:proofErr w:type="spellEnd"/>
      <w:r w:rsidRPr="00366D17">
        <w:rPr>
          <w:rFonts w:ascii="Courier New" w:eastAsia="Times New Roman" w:hAnsi="Courier New" w:cs="Courier New"/>
          <w:color w:val="BCBEC4"/>
          <w:sz w:val="20"/>
          <w:szCs w:val="20"/>
          <w:lang w:eastAsia="en-US"/>
        </w:rPr>
        <w:t xml:space="preserve"> = </w:t>
      </w:r>
      <w:proofErr w:type="spellStart"/>
      <w:r w:rsidRPr="00366D17">
        <w:rPr>
          <w:rFonts w:ascii="Courier New" w:eastAsia="Times New Roman" w:hAnsi="Courier New" w:cs="Courier New"/>
          <w:color w:val="BCBEC4"/>
          <w:sz w:val="20"/>
          <w:szCs w:val="20"/>
          <w:lang w:eastAsia="en-US"/>
        </w:rPr>
        <w:t>Calendar.</w:t>
      </w:r>
      <w:r w:rsidRPr="00366D17">
        <w:rPr>
          <w:rFonts w:ascii="Courier New" w:eastAsia="Times New Roman" w:hAnsi="Courier New" w:cs="Courier New"/>
          <w:i/>
          <w:iCs/>
          <w:color w:val="BCBEC4"/>
          <w:sz w:val="20"/>
          <w:szCs w:val="20"/>
          <w:lang w:eastAsia="en-US"/>
        </w:rPr>
        <w:t>getInstance</w:t>
      </w:r>
      <w:proofErr w:type="spellEnd"/>
      <w:r w:rsidRPr="00366D17">
        <w:rPr>
          <w:rFonts w:ascii="Courier New" w:eastAsia="Times New Roman" w:hAnsi="Courier New" w:cs="Courier New"/>
          <w:color w:val="BCBEC4"/>
          <w:sz w:val="20"/>
          <w:szCs w:val="20"/>
          <w:lang w:eastAsia="en-US"/>
        </w:rPr>
        <w:t>();</w:t>
      </w:r>
      <w:r w:rsidRPr="00366D17">
        <w:rPr>
          <w:rFonts w:ascii="Courier New" w:eastAsia="Times New Roman" w:hAnsi="Courier New" w:cs="Courier New"/>
          <w:color w:val="BCBEC4"/>
          <w:sz w:val="20"/>
          <w:szCs w:val="20"/>
          <w:lang w:eastAsia="en-US"/>
        </w:rPr>
        <w:br/>
        <w:t xml:space="preserve">        </w:t>
      </w:r>
      <w:proofErr w:type="spellStart"/>
      <w:r w:rsidRPr="00366D17">
        <w:rPr>
          <w:rFonts w:ascii="Courier New" w:eastAsia="Times New Roman" w:hAnsi="Courier New" w:cs="Courier New"/>
          <w:color w:val="BCBEC4"/>
          <w:sz w:val="20"/>
          <w:szCs w:val="20"/>
          <w:lang w:eastAsia="en-US"/>
        </w:rPr>
        <w:t>calendar.set</w:t>
      </w:r>
      <w:proofErr w:type="spellEnd"/>
      <w:r w:rsidRPr="00366D17">
        <w:rPr>
          <w:rFonts w:ascii="Courier New" w:eastAsia="Times New Roman" w:hAnsi="Courier New" w:cs="Courier New"/>
          <w:color w:val="BCBEC4"/>
          <w:sz w:val="20"/>
          <w:szCs w:val="20"/>
          <w:lang w:eastAsia="en-US"/>
        </w:rPr>
        <w:t>(</w:t>
      </w:r>
      <w:r w:rsidRPr="00366D17">
        <w:rPr>
          <w:rFonts w:ascii="Courier New" w:eastAsia="Times New Roman" w:hAnsi="Courier New" w:cs="Courier New"/>
          <w:color w:val="2AACB8"/>
          <w:sz w:val="20"/>
          <w:szCs w:val="20"/>
          <w:lang w:eastAsia="en-US"/>
        </w:rPr>
        <w:t>2024</w:t>
      </w:r>
      <w:r w:rsidRPr="00366D17">
        <w:rPr>
          <w:rFonts w:ascii="Courier New" w:eastAsia="Times New Roman" w:hAnsi="Courier New" w:cs="Courier New"/>
          <w:color w:val="BCBEC4"/>
          <w:sz w:val="20"/>
          <w:szCs w:val="20"/>
          <w:lang w:eastAsia="en-US"/>
        </w:rPr>
        <w:t>,Calendar.</w:t>
      </w:r>
      <w:r w:rsidRPr="00366D17">
        <w:rPr>
          <w:rFonts w:ascii="Courier New" w:eastAsia="Times New Roman" w:hAnsi="Courier New" w:cs="Courier New"/>
          <w:i/>
          <w:iCs/>
          <w:color w:val="C77DBB"/>
          <w:sz w:val="20"/>
          <w:szCs w:val="20"/>
          <w:lang w:eastAsia="en-US"/>
        </w:rPr>
        <w:t>JULY</w:t>
      </w:r>
      <w:r w:rsidRPr="00366D17">
        <w:rPr>
          <w:rFonts w:ascii="Courier New" w:eastAsia="Times New Roman" w:hAnsi="Courier New" w:cs="Courier New"/>
          <w:color w:val="BCBEC4"/>
          <w:sz w:val="20"/>
          <w:szCs w:val="20"/>
          <w:lang w:eastAsia="en-US"/>
        </w:rPr>
        <w:t>,</w:t>
      </w:r>
      <w:r w:rsidRPr="00366D17">
        <w:rPr>
          <w:rFonts w:ascii="Courier New" w:eastAsia="Times New Roman" w:hAnsi="Courier New" w:cs="Courier New"/>
          <w:color w:val="2AACB8"/>
          <w:sz w:val="20"/>
          <w:szCs w:val="20"/>
          <w:lang w:eastAsia="en-US"/>
        </w:rPr>
        <w:t>30</w:t>
      </w:r>
      <w:r w:rsidRPr="00366D17">
        <w:rPr>
          <w:rFonts w:ascii="Courier New" w:eastAsia="Times New Roman" w:hAnsi="Courier New" w:cs="Courier New"/>
          <w:color w:val="BCBEC4"/>
          <w:sz w:val="20"/>
          <w:szCs w:val="20"/>
          <w:lang w:eastAsia="en-US"/>
        </w:rPr>
        <w:t>);</w:t>
      </w:r>
      <w:r w:rsidRPr="00366D17">
        <w:rPr>
          <w:rFonts w:ascii="Courier New" w:eastAsia="Times New Roman" w:hAnsi="Courier New" w:cs="Courier New"/>
          <w:color w:val="BCBEC4"/>
          <w:sz w:val="20"/>
          <w:szCs w:val="20"/>
          <w:lang w:eastAsia="en-US"/>
        </w:rPr>
        <w:br/>
        <w:t xml:space="preserve">        Date </w:t>
      </w:r>
      <w:proofErr w:type="spellStart"/>
      <w:r w:rsidRPr="00366D17">
        <w:rPr>
          <w:rFonts w:ascii="Courier New" w:eastAsia="Times New Roman" w:hAnsi="Courier New" w:cs="Courier New"/>
          <w:color w:val="BCBEC4"/>
          <w:sz w:val="20"/>
          <w:szCs w:val="20"/>
          <w:lang w:eastAsia="en-US"/>
        </w:rPr>
        <w:t>testDate</w:t>
      </w:r>
      <w:proofErr w:type="spellEnd"/>
      <w:r w:rsidRPr="00366D17">
        <w:rPr>
          <w:rFonts w:ascii="Courier New" w:eastAsia="Times New Roman" w:hAnsi="Courier New" w:cs="Courier New"/>
          <w:color w:val="BCBEC4"/>
          <w:sz w:val="20"/>
          <w:szCs w:val="20"/>
          <w:lang w:eastAsia="en-US"/>
        </w:rPr>
        <w:t xml:space="preserve"> = </w:t>
      </w:r>
      <w:proofErr w:type="spellStart"/>
      <w:r w:rsidRPr="00366D17">
        <w:rPr>
          <w:rFonts w:ascii="Courier New" w:eastAsia="Times New Roman" w:hAnsi="Courier New" w:cs="Courier New"/>
          <w:color w:val="BCBEC4"/>
          <w:sz w:val="20"/>
          <w:szCs w:val="20"/>
          <w:lang w:eastAsia="en-US"/>
        </w:rPr>
        <w:t>calendar.getTime</w:t>
      </w:r>
      <w:proofErr w:type="spellEnd"/>
      <w:r w:rsidRPr="00366D17">
        <w:rPr>
          <w:rFonts w:ascii="Courier New" w:eastAsia="Times New Roman" w:hAnsi="Courier New" w:cs="Courier New"/>
          <w:color w:val="BCBEC4"/>
          <w:sz w:val="20"/>
          <w:szCs w:val="20"/>
          <w:lang w:eastAsia="en-US"/>
        </w:rPr>
        <w:t>();</w:t>
      </w:r>
      <w:r w:rsidRPr="00366D17">
        <w:rPr>
          <w:rFonts w:ascii="Courier New" w:eastAsia="Times New Roman" w:hAnsi="Courier New" w:cs="Courier New"/>
          <w:color w:val="BCBEC4"/>
          <w:sz w:val="20"/>
          <w:szCs w:val="20"/>
          <w:lang w:eastAsia="en-US"/>
        </w:rPr>
        <w:br/>
        <w:t xml:space="preserve">        </w:t>
      </w:r>
      <w:r w:rsidRPr="00366D17">
        <w:rPr>
          <w:rFonts w:ascii="Courier New" w:eastAsia="Times New Roman" w:hAnsi="Courier New" w:cs="Courier New"/>
          <w:i/>
          <w:iCs/>
          <w:color w:val="C77DBB"/>
          <w:sz w:val="20"/>
          <w:szCs w:val="20"/>
          <w:lang w:eastAsia="en-US"/>
        </w:rPr>
        <w:t xml:space="preserve">appointment </w:t>
      </w:r>
      <w:r w:rsidRPr="00366D17">
        <w:rPr>
          <w:rFonts w:ascii="Courier New" w:eastAsia="Times New Roman" w:hAnsi="Courier New" w:cs="Courier New"/>
          <w:color w:val="BCBEC4"/>
          <w:sz w:val="20"/>
          <w:szCs w:val="20"/>
          <w:lang w:eastAsia="en-US"/>
        </w:rPr>
        <w:t xml:space="preserve">= </w:t>
      </w:r>
      <w:r w:rsidRPr="00366D17">
        <w:rPr>
          <w:rFonts w:ascii="Courier New" w:eastAsia="Times New Roman" w:hAnsi="Courier New" w:cs="Courier New"/>
          <w:color w:val="CF8E6D"/>
          <w:sz w:val="20"/>
          <w:szCs w:val="20"/>
          <w:lang w:eastAsia="en-US"/>
        </w:rPr>
        <w:t xml:space="preserve">new </w:t>
      </w:r>
      <w:r w:rsidRPr="00366D17">
        <w:rPr>
          <w:rFonts w:ascii="Courier New" w:eastAsia="Times New Roman" w:hAnsi="Courier New" w:cs="Courier New"/>
          <w:color w:val="BCBEC4"/>
          <w:sz w:val="20"/>
          <w:szCs w:val="20"/>
          <w:lang w:eastAsia="en-US"/>
        </w:rPr>
        <w:t>Appointment(</w:t>
      </w:r>
      <w:r w:rsidRPr="00366D17">
        <w:rPr>
          <w:rFonts w:ascii="Courier New" w:eastAsia="Times New Roman" w:hAnsi="Courier New" w:cs="Courier New"/>
          <w:color w:val="6AAB73"/>
          <w:sz w:val="20"/>
          <w:szCs w:val="20"/>
          <w:lang w:eastAsia="en-US"/>
        </w:rPr>
        <w:t>"1"</w:t>
      </w:r>
      <w:r w:rsidRPr="00366D17">
        <w:rPr>
          <w:rFonts w:ascii="Courier New" w:eastAsia="Times New Roman" w:hAnsi="Courier New" w:cs="Courier New"/>
          <w:color w:val="BCBEC4"/>
          <w:sz w:val="20"/>
          <w:szCs w:val="20"/>
          <w:lang w:eastAsia="en-US"/>
        </w:rPr>
        <w:t xml:space="preserve">, </w:t>
      </w:r>
      <w:proofErr w:type="spellStart"/>
      <w:r w:rsidRPr="00366D17">
        <w:rPr>
          <w:rFonts w:ascii="Courier New" w:eastAsia="Times New Roman" w:hAnsi="Courier New" w:cs="Courier New"/>
          <w:color w:val="BCBEC4"/>
          <w:sz w:val="20"/>
          <w:szCs w:val="20"/>
          <w:lang w:eastAsia="en-US"/>
        </w:rPr>
        <w:t>testDate</w:t>
      </w:r>
      <w:proofErr w:type="spellEnd"/>
      <w:r w:rsidRPr="00366D17">
        <w:rPr>
          <w:rFonts w:ascii="Courier New" w:eastAsia="Times New Roman" w:hAnsi="Courier New" w:cs="Courier New"/>
          <w:color w:val="BCBEC4"/>
          <w:sz w:val="20"/>
          <w:szCs w:val="20"/>
          <w:lang w:eastAsia="en-US"/>
        </w:rPr>
        <w:t xml:space="preserve">, </w:t>
      </w:r>
      <w:r w:rsidRPr="00366D17">
        <w:rPr>
          <w:rFonts w:ascii="Courier New" w:eastAsia="Times New Roman" w:hAnsi="Courier New" w:cs="Courier New"/>
          <w:color w:val="6AAB73"/>
          <w:sz w:val="20"/>
          <w:szCs w:val="20"/>
          <w:lang w:eastAsia="en-US"/>
        </w:rPr>
        <w:t>" Consultation"</w:t>
      </w:r>
      <w:r w:rsidRPr="00366D17">
        <w:rPr>
          <w:rFonts w:ascii="Courier New" w:eastAsia="Times New Roman" w:hAnsi="Courier New" w:cs="Courier New"/>
          <w:color w:val="BCBEC4"/>
          <w:sz w:val="20"/>
          <w:szCs w:val="20"/>
          <w:lang w:eastAsia="en-US"/>
        </w:rPr>
        <w:t>);</w:t>
      </w:r>
      <w:r w:rsidRPr="00366D17">
        <w:rPr>
          <w:rFonts w:ascii="Courier New" w:eastAsia="Times New Roman" w:hAnsi="Courier New" w:cs="Courier New"/>
          <w:color w:val="BCBEC4"/>
          <w:sz w:val="20"/>
          <w:szCs w:val="20"/>
          <w:lang w:eastAsia="en-US"/>
        </w:rPr>
        <w:br/>
        <w:t xml:space="preserve">    });</w:t>
      </w:r>
      <w:r w:rsidRPr="00366D17">
        <w:rPr>
          <w:rFonts w:ascii="Courier New" w:eastAsia="Times New Roman" w:hAnsi="Courier New" w:cs="Courier New"/>
          <w:color w:val="BCBEC4"/>
          <w:sz w:val="20"/>
          <w:szCs w:val="20"/>
          <w:lang w:eastAsia="en-US"/>
        </w:rPr>
        <w:br/>
        <w:t>}</w:t>
      </w:r>
    </w:p>
    <w:p w14:paraId="0B6443D3" w14:textId="77777777" w:rsidR="00DE5B5D" w:rsidRDefault="00DE5B5D" w:rsidP="009D4C83">
      <w:pPr>
        <w:ind w:firstLine="0"/>
        <w:rPr>
          <w:rFonts w:cstheme="minorHAnsi"/>
        </w:rPr>
      </w:pPr>
    </w:p>
    <w:p w14:paraId="687B47C9" w14:textId="479191F9" w:rsidR="00366D17" w:rsidRDefault="00B60058" w:rsidP="009D4C83">
      <w:pPr>
        <w:ind w:firstLine="0"/>
        <w:rPr>
          <w:rFonts w:cstheme="minorHAnsi"/>
        </w:rPr>
      </w:pPr>
      <w:r>
        <w:rPr>
          <w:rFonts w:cstheme="minorHAnsi"/>
        </w:rPr>
        <w:t>A</w:t>
      </w:r>
      <w:r w:rsidR="00C633F6">
        <w:rPr>
          <w:rFonts w:cstheme="minorHAnsi"/>
        </w:rPr>
        <w:t>n accurat</w:t>
      </w:r>
      <w:r>
        <w:rPr>
          <w:rFonts w:cstheme="minorHAnsi"/>
        </w:rPr>
        <w:t>e software tester thinks of ways to “break” the code</w:t>
      </w:r>
      <w:r w:rsidR="00C633F6">
        <w:rPr>
          <w:rFonts w:cstheme="minorHAnsi"/>
        </w:rPr>
        <w:t>, even if it hurts the feelings of the software developer (especially if they are the same person).</w:t>
      </w:r>
    </w:p>
    <w:p w14:paraId="00D01595" w14:textId="4265969A" w:rsidR="00104341" w:rsidRDefault="00040CBD" w:rsidP="009D4C83">
      <w:pPr>
        <w:ind w:firstLine="0"/>
        <w:rPr>
          <w:rFonts w:cstheme="minorHAnsi"/>
        </w:rPr>
      </w:pPr>
      <w:r>
        <w:rPr>
          <w:rFonts w:cstheme="minorHAnsi"/>
        </w:rPr>
        <w:tab/>
        <w:t xml:space="preserve">Finally, </w:t>
      </w:r>
      <w:r w:rsidR="0025019D">
        <w:rPr>
          <w:rFonts w:cstheme="minorHAnsi"/>
        </w:rPr>
        <w:t>discipline is vital</w:t>
      </w:r>
      <w:r>
        <w:rPr>
          <w:rFonts w:cstheme="minorHAnsi"/>
        </w:rPr>
        <w:t xml:space="preserve"> when designing</w:t>
      </w:r>
      <w:r w:rsidR="0025019D">
        <w:rPr>
          <w:rFonts w:cstheme="minorHAnsi"/>
        </w:rPr>
        <w:t xml:space="preserve"> comprehensive software test suites. </w:t>
      </w:r>
      <w:proofErr w:type="spellStart"/>
      <w:r w:rsidR="00E84CC3">
        <w:rPr>
          <w:rFonts w:cstheme="minorHAnsi"/>
        </w:rPr>
        <w:t>Langr</w:t>
      </w:r>
      <w:proofErr w:type="spellEnd"/>
      <w:r w:rsidR="00E84CC3">
        <w:rPr>
          <w:rFonts w:cstheme="minorHAnsi"/>
        </w:rPr>
        <w:t xml:space="preserve"> (2015) believes in the “FIRST” mnemonic</w:t>
      </w:r>
      <w:r w:rsidR="00E728E8">
        <w:rPr>
          <w:rFonts w:cstheme="minorHAnsi"/>
        </w:rPr>
        <w:t xml:space="preserve"> to remain disciplined when designing tests</w:t>
      </w:r>
      <w:r w:rsidR="00E84CC3">
        <w:rPr>
          <w:rFonts w:cstheme="minorHAnsi"/>
        </w:rPr>
        <w:t xml:space="preserve">; </w:t>
      </w:r>
      <w:r w:rsidR="00E728E8">
        <w:rPr>
          <w:rFonts w:cstheme="minorHAnsi"/>
        </w:rPr>
        <w:t>they</w:t>
      </w:r>
      <w:r w:rsidR="00E84CC3">
        <w:rPr>
          <w:rFonts w:cstheme="minorHAnsi"/>
        </w:rPr>
        <w:t xml:space="preserve"> must be fast, isolated, repeatable, </w:t>
      </w:r>
      <w:r w:rsidR="007C204A">
        <w:rPr>
          <w:rFonts w:cstheme="minorHAnsi"/>
        </w:rPr>
        <w:t xml:space="preserve">self-validating, </w:t>
      </w:r>
      <w:r w:rsidR="00E84CC3">
        <w:rPr>
          <w:rFonts w:cstheme="minorHAnsi"/>
        </w:rPr>
        <w:t>and timely.</w:t>
      </w:r>
      <w:r w:rsidR="00ED5E01">
        <w:rPr>
          <w:rFonts w:cstheme="minorHAnsi"/>
        </w:rPr>
        <w:t xml:space="preserve"> Fast tests were not an issue in this exercise because all objects are stored locally and not </w:t>
      </w:r>
      <w:r w:rsidR="007569C3">
        <w:rPr>
          <w:rFonts w:cstheme="minorHAnsi"/>
        </w:rPr>
        <w:t>i</w:t>
      </w:r>
      <w:r w:rsidR="00ED5E01">
        <w:rPr>
          <w:rFonts w:cstheme="minorHAnsi"/>
        </w:rPr>
        <w:t xml:space="preserve">n a database. The biggest impediment to fast tests </w:t>
      </w:r>
      <w:r w:rsidR="00BD2979">
        <w:rPr>
          <w:rFonts w:cstheme="minorHAnsi"/>
        </w:rPr>
        <w:t>is</w:t>
      </w:r>
      <w:r w:rsidR="00ED5E01">
        <w:rPr>
          <w:rFonts w:cstheme="minorHAnsi"/>
        </w:rPr>
        <w:t xml:space="preserve"> constantly </w:t>
      </w:r>
      <w:r w:rsidR="00BD2979">
        <w:rPr>
          <w:rFonts w:cstheme="minorHAnsi"/>
        </w:rPr>
        <w:t>querying a database with every unit test (</w:t>
      </w:r>
      <w:proofErr w:type="spellStart"/>
      <w:r w:rsidR="00BD2979">
        <w:rPr>
          <w:rFonts w:cstheme="minorHAnsi"/>
        </w:rPr>
        <w:t>Langr</w:t>
      </w:r>
      <w:proofErr w:type="spellEnd"/>
      <w:r w:rsidR="00BD2979">
        <w:rPr>
          <w:rFonts w:cstheme="minorHAnsi"/>
        </w:rPr>
        <w:t xml:space="preserve">, 2015). </w:t>
      </w:r>
      <w:r w:rsidR="003A1150">
        <w:rPr>
          <w:rFonts w:cstheme="minorHAnsi"/>
        </w:rPr>
        <w:t>T</w:t>
      </w:r>
      <w:r w:rsidR="00BD2979">
        <w:rPr>
          <w:rFonts w:cstheme="minorHAnsi"/>
        </w:rPr>
        <w:t xml:space="preserve">his project teaches one to test </w:t>
      </w:r>
      <w:r w:rsidR="00BF118F">
        <w:rPr>
          <w:rFonts w:cstheme="minorHAnsi"/>
        </w:rPr>
        <w:t>each object and function locally to ensure they meet the requirements before storing them in a database</w:t>
      </w:r>
      <w:r w:rsidR="002E0FCC">
        <w:rPr>
          <w:rFonts w:cstheme="minorHAnsi"/>
        </w:rPr>
        <w:t>. This establishes that the logic and design decisions are correct</w:t>
      </w:r>
      <w:r w:rsidR="005F0F65">
        <w:rPr>
          <w:rFonts w:cstheme="minorHAnsi"/>
        </w:rPr>
        <w:t>, preventing</w:t>
      </w:r>
      <w:r w:rsidR="00DC6CCA">
        <w:rPr>
          <w:rFonts w:cstheme="minorHAnsi"/>
        </w:rPr>
        <w:t xml:space="preserve"> tests from bogging down the development system.</w:t>
      </w:r>
      <w:r w:rsidR="00234C34">
        <w:rPr>
          <w:rFonts w:cstheme="minorHAnsi"/>
        </w:rPr>
        <w:t xml:space="preserve"> </w:t>
      </w:r>
      <w:r w:rsidR="00A25565">
        <w:rPr>
          <w:rFonts w:cstheme="minorHAnsi"/>
        </w:rPr>
        <w:t>The goal is to write tests that do not depend on slower code.</w:t>
      </w:r>
      <w:r w:rsidR="00DC6CCA">
        <w:rPr>
          <w:rFonts w:cstheme="minorHAnsi"/>
        </w:rPr>
        <w:t xml:space="preserve"> </w:t>
      </w:r>
      <w:proofErr w:type="spellStart"/>
      <w:r w:rsidR="009A0C37">
        <w:rPr>
          <w:rFonts w:cstheme="minorHAnsi"/>
        </w:rPr>
        <w:t>Langr</w:t>
      </w:r>
      <w:proofErr w:type="spellEnd"/>
      <w:r w:rsidR="009A0C37">
        <w:rPr>
          <w:rFonts w:cstheme="minorHAnsi"/>
        </w:rPr>
        <w:t xml:space="preserve"> (2015)</w:t>
      </w:r>
      <w:r w:rsidR="00A0113C">
        <w:rPr>
          <w:rFonts w:cstheme="minorHAnsi"/>
        </w:rPr>
        <w:t xml:space="preserve"> believes proper testing discipline involves testing bits and pieces of the code while minimizing </w:t>
      </w:r>
      <w:r w:rsidR="0029002F">
        <w:rPr>
          <w:rFonts w:cstheme="minorHAnsi"/>
        </w:rPr>
        <w:t xml:space="preserve">the </w:t>
      </w:r>
      <w:r w:rsidR="00A0113C">
        <w:rPr>
          <w:rFonts w:cstheme="minorHAnsi"/>
        </w:rPr>
        <w:t>intermingling of tests and</w:t>
      </w:r>
      <w:r w:rsidR="0029002F">
        <w:rPr>
          <w:rFonts w:cstheme="minorHAnsi"/>
        </w:rPr>
        <w:t xml:space="preserve"> respective</w:t>
      </w:r>
      <w:r w:rsidR="00A0113C">
        <w:rPr>
          <w:rFonts w:cstheme="minorHAnsi"/>
        </w:rPr>
        <w:t xml:space="preserve"> dependencies should something go wrong (2015).</w:t>
      </w:r>
      <w:r w:rsidR="00346728">
        <w:rPr>
          <w:rFonts w:cstheme="minorHAnsi"/>
        </w:rPr>
        <w:t xml:space="preserve"> </w:t>
      </w:r>
      <w:r w:rsidR="00F35CC0">
        <w:rPr>
          <w:rFonts w:cstheme="minorHAnsi"/>
        </w:rPr>
        <w:t>Tests</w:t>
      </w:r>
      <w:r w:rsidR="00346728">
        <w:rPr>
          <w:rFonts w:cstheme="minorHAnsi"/>
        </w:rPr>
        <w:t xml:space="preserve"> should also be able to run in any order</w:t>
      </w:r>
      <w:r w:rsidR="00D246C9">
        <w:rPr>
          <w:rFonts w:cstheme="minorHAnsi"/>
        </w:rPr>
        <w:t xml:space="preserve">. </w:t>
      </w:r>
      <w:r w:rsidR="009518FD">
        <w:rPr>
          <w:rFonts w:cstheme="minorHAnsi"/>
        </w:rPr>
        <w:t>For</w:t>
      </w:r>
      <w:r w:rsidR="00D246C9">
        <w:rPr>
          <w:rFonts w:cstheme="minorHAnsi"/>
        </w:rPr>
        <w:t xml:space="preserve"> example, </w:t>
      </w:r>
      <w:r w:rsidR="00D246C9">
        <w:rPr>
          <w:rFonts w:cstheme="minorHAnsi"/>
        </w:rPr>
        <w:lastRenderedPageBreak/>
        <w:t>my ‘Contact’ and ‘</w:t>
      </w:r>
      <w:proofErr w:type="spellStart"/>
      <w:r w:rsidR="00D246C9">
        <w:rPr>
          <w:rFonts w:cstheme="minorHAnsi"/>
        </w:rPr>
        <w:t>TaskService</w:t>
      </w:r>
      <w:proofErr w:type="spellEnd"/>
      <w:r w:rsidR="00D246C9">
        <w:rPr>
          <w:rFonts w:cstheme="minorHAnsi"/>
        </w:rPr>
        <w:t xml:space="preserve">’ test batteries </w:t>
      </w:r>
      <w:r w:rsidR="001E451C">
        <w:rPr>
          <w:rFonts w:cstheme="minorHAnsi"/>
        </w:rPr>
        <w:t xml:space="preserve">do not need to be run in a specific sequence. Within these files, </w:t>
      </w:r>
      <w:r w:rsidR="009518FD">
        <w:rPr>
          <w:rFonts w:cstheme="minorHAnsi"/>
        </w:rPr>
        <w:t xml:space="preserve">the test functions stand on their own. </w:t>
      </w:r>
      <w:r w:rsidR="00EF4748">
        <w:rPr>
          <w:rFonts w:cstheme="minorHAnsi"/>
        </w:rPr>
        <w:t>To illustrate,</w:t>
      </w:r>
      <w:r w:rsidR="004B4B30">
        <w:rPr>
          <w:rFonts w:cstheme="minorHAnsi"/>
        </w:rPr>
        <w:t xml:space="preserve"> the below </w:t>
      </w:r>
      <w:proofErr w:type="spellStart"/>
      <w:proofErr w:type="gramStart"/>
      <w:r w:rsidR="004B4B30" w:rsidRPr="00EF4748">
        <w:rPr>
          <w:rFonts w:ascii="Consolas" w:hAnsi="Consolas" w:cs="Consolas"/>
        </w:rPr>
        <w:t>testDeleteTask</w:t>
      </w:r>
      <w:proofErr w:type="spellEnd"/>
      <w:r w:rsidR="004B4B30" w:rsidRPr="00EF4748">
        <w:rPr>
          <w:rFonts w:ascii="Consolas" w:hAnsi="Consolas" w:cs="Consolas"/>
        </w:rPr>
        <w:t>(</w:t>
      </w:r>
      <w:proofErr w:type="gramEnd"/>
      <w:r w:rsidR="004B4B30" w:rsidRPr="00EF4748">
        <w:rPr>
          <w:rFonts w:ascii="Consolas" w:hAnsi="Consolas" w:cs="Consolas"/>
        </w:rPr>
        <w:t>)</w:t>
      </w:r>
      <w:r w:rsidR="004B4B30">
        <w:rPr>
          <w:rFonts w:cstheme="minorHAnsi"/>
        </w:rPr>
        <w:t xml:space="preserve"> can be run separately because the methods involve adding a task within the test and then deleting it</w:t>
      </w:r>
      <w:r w:rsidR="00EF4748">
        <w:rPr>
          <w:rFonts w:cstheme="minorHAnsi"/>
        </w:rPr>
        <w:t xml:space="preserve">, asserting that the task list hash map is empty. </w:t>
      </w:r>
    </w:p>
    <w:p w14:paraId="19BF622E" w14:textId="77777777" w:rsidR="000B61DB" w:rsidRPr="000B61DB" w:rsidRDefault="000B61DB" w:rsidP="000B61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BCBEC4"/>
          <w:sz w:val="20"/>
          <w:szCs w:val="20"/>
          <w:lang w:eastAsia="en-US"/>
        </w:rPr>
      </w:pPr>
      <w:r w:rsidRPr="000B61DB">
        <w:rPr>
          <w:rFonts w:ascii="Courier New" w:eastAsia="Times New Roman" w:hAnsi="Courier New" w:cs="Courier New"/>
          <w:color w:val="B3AE60"/>
          <w:sz w:val="20"/>
          <w:szCs w:val="20"/>
          <w:lang w:eastAsia="en-US"/>
        </w:rPr>
        <w:t>@Test</w:t>
      </w:r>
      <w:r w:rsidRPr="000B61DB">
        <w:rPr>
          <w:rFonts w:ascii="Courier New" w:eastAsia="Times New Roman" w:hAnsi="Courier New" w:cs="Courier New"/>
          <w:color w:val="B3AE60"/>
          <w:sz w:val="20"/>
          <w:szCs w:val="20"/>
          <w:lang w:eastAsia="en-US"/>
        </w:rPr>
        <w:br/>
        <w:t>@</w:t>
      </w:r>
      <w:proofErr w:type="gramStart"/>
      <w:r w:rsidRPr="000B61DB">
        <w:rPr>
          <w:rFonts w:ascii="Courier New" w:eastAsia="Times New Roman" w:hAnsi="Courier New" w:cs="Courier New"/>
          <w:color w:val="B3AE60"/>
          <w:sz w:val="20"/>
          <w:szCs w:val="20"/>
          <w:lang w:eastAsia="en-US"/>
        </w:rPr>
        <w:t>DisplayName</w:t>
      </w:r>
      <w:r w:rsidRPr="000B61DB">
        <w:rPr>
          <w:rFonts w:ascii="Courier New" w:eastAsia="Times New Roman" w:hAnsi="Courier New" w:cs="Courier New"/>
          <w:color w:val="BCBEC4"/>
          <w:sz w:val="20"/>
          <w:szCs w:val="20"/>
          <w:lang w:eastAsia="en-US"/>
        </w:rPr>
        <w:t>(</w:t>
      </w:r>
      <w:proofErr w:type="gramEnd"/>
      <w:r w:rsidRPr="000B61DB">
        <w:rPr>
          <w:rFonts w:ascii="Courier New" w:eastAsia="Times New Roman" w:hAnsi="Courier New" w:cs="Courier New"/>
          <w:color w:val="6AAB73"/>
          <w:sz w:val="20"/>
          <w:szCs w:val="20"/>
          <w:lang w:eastAsia="en-US"/>
        </w:rPr>
        <w:t>"Should Delete a Task"</w:t>
      </w:r>
      <w:r w:rsidRPr="000B61DB">
        <w:rPr>
          <w:rFonts w:ascii="Courier New" w:eastAsia="Times New Roman" w:hAnsi="Courier New" w:cs="Courier New"/>
          <w:color w:val="BCBEC4"/>
          <w:sz w:val="20"/>
          <w:szCs w:val="20"/>
          <w:lang w:eastAsia="en-US"/>
        </w:rPr>
        <w:t>)</w:t>
      </w:r>
      <w:r w:rsidRPr="000B61DB">
        <w:rPr>
          <w:rFonts w:ascii="Courier New" w:eastAsia="Times New Roman" w:hAnsi="Courier New" w:cs="Courier New"/>
          <w:color w:val="BCBEC4"/>
          <w:sz w:val="20"/>
          <w:szCs w:val="20"/>
          <w:lang w:eastAsia="en-US"/>
        </w:rPr>
        <w:br/>
      </w:r>
      <w:r w:rsidRPr="000B61DB">
        <w:rPr>
          <w:rFonts w:ascii="Courier New" w:eastAsia="Times New Roman" w:hAnsi="Courier New" w:cs="Courier New"/>
          <w:color w:val="CF8E6D"/>
          <w:sz w:val="20"/>
          <w:szCs w:val="20"/>
          <w:lang w:eastAsia="en-US"/>
        </w:rPr>
        <w:t xml:space="preserve">public void </w:t>
      </w:r>
      <w:proofErr w:type="spellStart"/>
      <w:r w:rsidRPr="000B61DB">
        <w:rPr>
          <w:rFonts w:ascii="Courier New" w:eastAsia="Times New Roman" w:hAnsi="Courier New" w:cs="Courier New"/>
          <w:color w:val="56A8F5"/>
          <w:sz w:val="20"/>
          <w:szCs w:val="20"/>
          <w:lang w:eastAsia="en-US"/>
        </w:rPr>
        <w:t>testDeleteTask</w:t>
      </w:r>
      <w:proofErr w:type="spellEnd"/>
      <w:r w:rsidRPr="000B61DB">
        <w:rPr>
          <w:rFonts w:ascii="Courier New" w:eastAsia="Times New Roman" w:hAnsi="Courier New" w:cs="Courier New"/>
          <w:color w:val="BCBEC4"/>
          <w:sz w:val="20"/>
          <w:szCs w:val="20"/>
          <w:lang w:eastAsia="en-US"/>
        </w:rPr>
        <w:t>() {</w:t>
      </w:r>
      <w:r w:rsidRPr="000B61DB">
        <w:rPr>
          <w:rFonts w:ascii="Courier New" w:eastAsia="Times New Roman" w:hAnsi="Courier New" w:cs="Courier New"/>
          <w:color w:val="BCBEC4"/>
          <w:sz w:val="20"/>
          <w:szCs w:val="20"/>
          <w:lang w:eastAsia="en-US"/>
        </w:rPr>
        <w:br/>
        <w:t xml:space="preserve">    </w:t>
      </w:r>
      <w:proofErr w:type="spellStart"/>
      <w:r w:rsidRPr="000B61DB">
        <w:rPr>
          <w:rFonts w:ascii="Courier New" w:eastAsia="Times New Roman" w:hAnsi="Courier New" w:cs="Courier New"/>
          <w:color w:val="C77DBB"/>
          <w:sz w:val="20"/>
          <w:szCs w:val="20"/>
          <w:lang w:eastAsia="en-US"/>
        </w:rPr>
        <w:t>taskService</w:t>
      </w:r>
      <w:r w:rsidRPr="000B61DB">
        <w:rPr>
          <w:rFonts w:ascii="Courier New" w:eastAsia="Times New Roman" w:hAnsi="Courier New" w:cs="Courier New"/>
          <w:color w:val="BCBEC4"/>
          <w:sz w:val="20"/>
          <w:szCs w:val="20"/>
          <w:lang w:eastAsia="en-US"/>
        </w:rPr>
        <w:t>.addTask</w:t>
      </w:r>
      <w:proofErr w:type="spellEnd"/>
      <w:r w:rsidRPr="000B61DB">
        <w:rPr>
          <w:rFonts w:ascii="Courier New" w:eastAsia="Times New Roman" w:hAnsi="Courier New" w:cs="Courier New"/>
          <w:color w:val="BCBEC4"/>
          <w:sz w:val="20"/>
          <w:szCs w:val="20"/>
          <w:lang w:eastAsia="en-US"/>
        </w:rPr>
        <w:t>(</w:t>
      </w:r>
      <w:r w:rsidRPr="000B61DB">
        <w:rPr>
          <w:rFonts w:ascii="Courier New" w:eastAsia="Times New Roman" w:hAnsi="Courier New" w:cs="Courier New"/>
          <w:color w:val="6AAB73"/>
          <w:sz w:val="20"/>
          <w:szCs w:val="20"/>
          <w:lang w:eastAsia="en-US"/>
        </w:rPr>
        <w:t>"Open e-mail"</w:t>
      </w:r>
      <w:r w:rsidRPr="000B61DB">
        <w:rPr>
          <w:rFonts w:ascii="Courier New" w:eastAsia="Times New Roman" w:hAnsi="Courier New" w:cs="Courier New"/>
          <w:color w:val="BCBEC4"/>
          <w:sz w:val="20"/>
          <w:szCs w:val="20"/>
          <w:lang w:eastAsia="en-US"/>
        </w:rPr>
        <w:t xml:space="preserve">, </w:t>
      </w:r>
      <w:r w:rsidRPr="000B61DB">
        <w:rPr>
          <w:rFonts w:ascii="Courier New" w:eastAsia="Times New Roman" w:hAnsi="Courier New" w:cs="Courier New"/>
          <w:color w:val="6AAB73"/>
          <w:sz w:val="20"/>
          <w:szCs w:val="20"/>
          <w:lang w:eastAsia="en-US"/>
        </w:rPr>
        <w:t>"Opens g-mail application"</w:t>
      </w:r>
      <w:r w:rsidRPr="000B61DB">
        <w:rPr>
          <w:rFonts w:ascii="Courier New" w:eastAsia="Times New Roman" w:hAnsi="Courier New" w:cs="Courier New"/>
          <w:color w:val="BCBEC4"/>
          <w:sz w:val="20"/>
          <w:szCs w:val="20"/>
          <w:lang w:eastAsia="en-US"/>
        </w:rPr>
        <w:t>);</w:t>
      </w:r>
      <w:r w:rsidRPr="000B61DB">
        <w:rPr>
          <w:rFonts w:ascii="Courier New" w:eastAsia="Times New Roman" w:hAnsi="Courier New" w:cs="Courier New"/>
          <w:color w:val="BCBEC4"/>
          <w:sz w:val="20"/>
          <w:szCs w:val="20"/>
          <w:lang w:eastAsia="en-US"/>
        </w:rPr>
        <w:br/>
        <w:t xml:space="preserve">    String </w:t>
      </w:r>
      <w:proofErr w:type="spellStart"/>
      <w:r w:rsidRPr="000B61DB">
        <w:rPr>
          <w:rFonts w:ascii="Courier New" w:eastAsia="Times New Roman" w:hAnsi="Courier New" w:cs="Courier New"/>
          <w:color w:val="BCBEC4"/>
          <w:sz w:val="20"/>
          <w:szCs w:val="20"/>
          <w:lang w:eastAsia="en-US"/>
        </w:rPr>
        <w:t>uniqueIDTest</w:t>
      </w:r>
      <w:proofErr w:type="spellEnd"/>
      <w:r w:rsidRPr="000B61DB">
        <w:rPr>
          <w:rFonts w:ascii="Courier New" w:eastAsia="Times New Roman" w:hAnsi="Courier New" w:cs="Courier New"/>
          <w:color w:val="BCBEC4"/>
          <w:sz w:val="20"/>
          <w:szCs w:val="20"/>
          <w:lang w:eastAsia="en-US"/>
        </w:rPr>
        <w:t xml:space="preserve"> = </w:t>
      </w:r>
      <w:proofErr w:type="spellStart"/>
      <w:r w:rsidRPr="000B61DB">
        <w:rPr>
          <w:rFonts w:ascii="Courier New" w:eastAsia="Times New Roman" w:hAnsi="Courier New" w:cs="Courier New"/>
          <w:color w:val="C77DBB"/>
          <w:sz w:val="20"/>
          <w:szCs w:val="20"/>
          <w:lang w:eastAsia="en-US"/>
        </w:rPr>
        <w:t>taskService</w:t>
      </w:r>
      <w:r w:rsidRPr="000B61DB">
        <w:rPr>
          <w:rFonts w:ascii="Courier New" w:eastAsia="Times New Roman" w:hAnsi="Courier New" w:cs="Courier New"/>
          <w:color w:val="BCBEC4"/>
          <w:sz w:val="20"/>
          <w:szCs w:val="20"/>
          <w:lang w:eastAsia="en-US"/>
        </w:rPr>
        <w:t>.getTaskList</w:t>
      </w:r>
      <w:proofErr w:type="spellEnd"/>
      <w:r w:rsidRPr="000B61DB">
        <w:rPr>
          <w:rFonts w:ascii="Courier New" w:eastAsia="Times New Roman" w:hAnsi="Courier New" w:cs="Courier New"/>
          <w:color w:val="BCBEC4"/>
          <w:sz w:val="20"/>
          <w:szCs w:val="20"/>
          <w:lang w:eastAsia="en-US"/>
        </w:rPr>
        <w:t>().</w:t>
      </w:r>
      <w:proofErr w:type="spellStart"/>
      <w:r w:rsidRPr="000B61DB">
        <w:rPr>
          <w:rFonts w:ascii="Courier New" w:eastAsia="Times New Roman" w:hAnsi="Courier New" w:cs="Courier New"/>
          <w:color w:val="BCBEC4"/>
          <w:sz w:val="20"/>
          <w:szCs w:val="20"/>
          <w:lang w:eastAsia="en-US"/>
        </w:rPr>
        <w:t>keySet</w:t>
      </w:r>
      <w:proofErr w:type="spellEnd"/>
      <w:r w:rsidRPr="000B61DB">
        <w:rPr>
          <w:rFonts w:ascii="Courier New" w:eastAsia="Times New Roman" w:hAnsi="Courier New" w:cs="Courier New"/>
          <w:color w:val="BCBEC4"/>
          <w:sz w:val="20"/>
          <w:szCs w:val="20"/>
          <w:lang w:eastAsia="en-US"/>
        </w:rPr>
        <w:t>().iterator().next();</w:t>
      </w:r>
      <w:r w:rsidRPr="000B61DB">
        <w:rPr>
          <w:rFonts w:ascii="Courier New" w:eastAsia="Times New Roman" w:hAnsi="Courier New" w:cs="Courier New"/>
          <w:color w:val="BCBEC4"/>
          <w:sz w:val="20"/>
          <w:szCs w:val="20"/>
          <w:lang w:eastAsia="en-US"/>
        </w:rPr>
        <w:br/>
        <w:t xml:space="preserve">    </w:t>
      </w:r>
      <w:proofErr w:type="spellStart"/>
      <w:r w:rsidRPr="000B61DB">
        <w:rPr>
          <w:rFonts w:ascii="Courier New" w:eastAsia="Times New Roman" w:hAnsi="Courier New" w:cs="Courier New"/>
          <w:color w:val="C77DBB"/>
          <w:sz w:val="20"/>
          <w:szCs w:val="20"/>
          <w:lang w:eastAsia="en-US"/>
        </w:rPr>
        <w:t>taskService</w:t>
      </w:r>
      <w:r w:rsidRPr="000B61DB">
        <w:rPr>
          <w:rFonts w:ascii="Courier New" w:eastAsia="Times New Roman" w:hAnsi="Courier New" w:cs="Courier New"/>
          <w:color w:val="BCBEC4"/>
          <w:sz w:val="20"/>
          <w:szCs w:val="20"/>
          <w:lang w:eastAsia="en-US"/>
        </w:rPr>
        <w:t>.deleteTask</w:t>
      </w:r>
      <w:proofErr w:type="spellEnd"/>
      <w:r w:rsidRPr="000B61DB">
        <w:rPr>
          <w:rFonts w:ascii="Courier New" w:eastAsia="Times New Roman" w:hAnsi="Courier New" w:cs="Courier New"/>
          <w:color w:val="BCBEC4"/>
          <w:sz w:val="20"/>
          <w:szCs w:val="20"/>
          <w:lang w:eastAsia="en-US"/>
        </w:rPr>
        <w:t>(</w:t>
      </w:r>
      <w:proofErr w:type="spellStart"/>
      <w:r w:rsidRPr="000B61DB">
        <w:rPr>
          <w:rFonts w:ascii="Courier New" w:eastAsia="Times New Roman" w:hAnsi="Courier New" w:cs="Courier New"/>
          <w:color w:val="BCBEC4"/>
          <w:sz w:val="20"/>
          <w:szCs w:val="20"/>
          <w:lang w:eastAsia="en-US"/>
        </w:rPr>
        <w:t>uniqueIDTest</w:t>
      </w:r>
      <w:proofErr w:type="spellEnd"/>
      <w:r w:rsidRPr="000B61DB">
        <w:rPr>
          <w:rFonts w:ascii="Courier New" w:eastAsia="Times New Roman" w:hAnsi="Courier New" w:cs="Courier New"/>
          <w:color w:val="BCBEC4"/>
          <w:sz w:val="20"/>
          <w:szCs w:val="20"/>
          <w:lang w:eastAsia="en-US"/>
        </w:rPr>
        <w:t>);</w:t>
      </w:r>
      <w:r w:rsidRPr="000B61DB">
        <w:rPr>
          <w:rFonts w:ascii="Courier New" w:eastAsia="Times New Roman" w:hAnsi="Courier New" w:cs="Courier New"/>
          <w:color w:val="BCBEC4"/>
          <w:sz w:val="20"/>
          <w:szCs w:val="20"/>
          <w:lang w:eastAsia="en-US"/>
        </w:rPr>
        <w:br/>
        <w:t xml:space="preserve">    </w:t>
      </w:r>
      <w:proofErr w:type="spellStart"/>
      <w:r w:rsidRPr="000B61DB">
        <w:rPr>
          <w:rFonts w:ascii="Courier New" w:eastAsia="Times New Roman" w:hAnsi="Courier New" w:cs="Courier New"/>
          <w:i/>
          <w:iCs/>
          <w:color w:val="BCBEC4"/>
          <w:sz w:val="20"/>
          <w:szCs w:val="20"/>
          <w:lang w:eastAsia="en-US"/>
        </w:rPr>
        <w:t>assertTrue</w:t>
      </w:r>
      <w:proofErr w:type="spellEnd"/>
      <w:r w:rsidRPr="000B61DB">
        <w:rPr>
          <w:rFonts w:ascii="Courier New" w:eastAsia="Times New Roman" w:hAnsi="Courier New" w:cs="Courier New"/>
          <w:color w:val="BCBEC4"/>
          <w:sz w:val="20"/>
          <w:szCs w:val="20"/>
          <w:lang w:eastAsia="en-US"/>
        </w:rPr>
        <w:t>(</w:t>
      </w:r>
      <w:proofErr w:type="spellStart"/>
      <w:r w:rsidRPr="000B61DB">
        <w:rPr>
          <w:rFonts w:ascii="Courier New" w:eastAsia="Times New Roman" w:hAnsi="Courier New" w:cs="Courier New"/>
          <w:color w:val="C77DBB"/>
          <w:sz w:val="20"/>
          <w:szCs w:val="20"/>
          <w:lang w:eastAsia="en-US"/>
        </w:rPr>
        <w:t>taskService</w:t>
      </w:r>
      <w:r w:rsidRPr="000B61DB">
        <w:rPr>
          <w:rFonts w:ascii="Courier New" w:eastAsia="Times New Roman" w:hAnsi="Courier New" w:cs="Courier New"/>
          <w:color w:val="BCBEC4"/>
          <w:sz w:val="20"/>
          <w:szCs w:val="20"/>
          <w:lang w:eastAsia="en-US"/>
        </w:rPr>
        <w:t>.getTaskList</w:t>
      </w:r>
      <w:proofErr w:type="spellEnd"/>
      <w:r w:rsidRPr="000B61DB">
        <w:rPr>
          <w:rFonts w:ascii="Courier New" w:eastAsia="Times New Roman" w:hAnsi="Courier New" w:cs="Courier New"/>
          <w:color w:val="BCBEC4"/>
          <w:sz w:val="20"/>
          <w:szCs w:val="20"/>
          <w:lang w:eastAsia="en-US"/>
        </w:rPr>
        <w:t>().</w:t>
      </w:r>
      <w:proofErr w:type="spellStart"/>
      <w:r w:rsidRPr="000B61DB">
        <w:rPr>
          <w:rFonts w:ascii="Courier New" w:eastAsia="Times New Roman" w:hAnsi="Courier New" w:cs="Courier New"/>
          <w:color w:val="BCBEC4"/>
          <w:sz w:val="20"/>
          <w:szCs w:val="20"/>
          <w:lang w:eastAsia="en-US"/>
        </w:rPr>
        <w:t>isEmpty</w:t>
      </w:r>
      <w:proofErr w:type="spellEnd"/>
      <w:r w:rsidRPr="000B61DB">
        <w:rPr>
          <w:rFonts w:ascii="Courier New" w:eastAsia="Times New Roman" w:hAnsi="Courier New" w:cs="Courier New"/>
          <w:color w:val="BCBEC4"/>
          <w:sz w:val="20"/>
          <w:szCs w:val="20"/>
          <w:lang w:eastAsia="en-US"/>
        </w:rPr>
        <w:t>());</w:t>
      </w:r>
      <w:r w:rsidRPr="000B61DB">
        <w:rPr>
          <w:rFonts w:ascii="Courier New" w:eastAsia="Times New Roman" w:hAnsi="Courier New" w:cs="Courier New"/>
          <w:color w:val="BCBEC4"/>
          <w:sz w:val="20"/>
          <w:szCs w:val="20"/>
          <w:lang w:eastAsia="en-US"/>
        </w:rPr>
        <w:br/>
        <w:t xml:space="preserve">    </w:t>
      </w:r>
      <w:proofErr w:type="spellStart"/>
      <w:r w:rsidRPr="000B61DB">
        <w:rPr>
          <w:rFonts w:ascii="Courier New" w:eastAsia="Times New Roman" w:hAnsi="Courier New" w:cs="Courier New"/>
          <w:i/>
          <w:iCs/>
          <w:color w:val="BCBEC4"/>
          <w:sz w:val="20"/>
          <w:szCs w:val="20"/>
          <w:lang w:eastAsia="en-US"/>
        </w:rPr>
        <w:t>assertEquals</w:t>
      </w:r>
      <w:proofErr w:type="spellEnd"/>
      <w:r w:rsidRPr="000B61DB">
        <w:rPr>
          <w:rFonts w:ascii="Courier New" w:eastAsia="Times New Roman" w:hAnsi="Courier New" w:cs="Courier New"/>
          <w:color w:val="BCBEC4"/>
          <w:sz w:val="20"/>
          <w:szCs w:val="20"/>
          <w:lang w:eastAsia="en-US"/>
        </w:rPr>
        <w:t>(</w:t>
      </w:r>
      <w:r w:rsidRPr="000B61DB">
        <w:rPr>
          <w:rFonts w:ascii="Courier New" w:eastAsia="Times New Roman" w:hAnsi="Courier New" w:cs="Courier New"/>
          <w:color w:val="2AACB8"/>
          <w:sz w:val="20"/>
          <w:szCs w:val="20"/>
          <w:lang w:eastAsia="en-US"/>
        </w:rPr>
        <w:t>0</w:t>
      </w:r>
      <w:r w:rsidRPr="000B61DB">
        <w:rPr>
          <w:rFonts w:ascii="Courier New" w:eastAsia="Times New Roman" w:hAnsi="Courier New" w:cs="Courier New"/>
          <w:color w:val="BCBEC4"/>
          <w:sz w:val="20"/>
          <w:szCs w:val="20"/>
          <w:lang w:eastAsia="en-US"/>
        </w:rPr>
        <w:t xml:space="preserve">, </w:t>
      </w:r>
      <w:proofErr w:type="spellStart"/>
      <w:r w:rsidRPr="000B61DB">
        <w:rPr>
          <w:rFonts w:ascii="Courier New" w:eastAsia="Times New Roman" w:hAnsi="Courier New" w:cs="Courier New"/>
          <w:color w:val="C77DBB"/>
          <w:sz w:val="20"/>
          <w:szCs w:val="20"/>
          <w:lang w:eastAsia="en-US"/>
        </w:rPr>
        <w:t>taskService</w:t>
      </w:r>
      <w:r w:rsidRPr="000B61DB">
        <w:rPr>
          <w:rFonts w:ascii="Courier New" w:eastAsia="Times New Roman" w:hAnsi="Courier New" w:cs="Courier New"/>
          <w:color w:val="BCBEC4"/>
          <w:sz w:val="20"/>
          <w:szCs w:val="20"/>
          <w:lang w:eastAsia="en-US"/>
        </w:rPr>
        <w:t>.getTaskList</w:t>
      </w:r>
      <w:proofErr w:type="spellEnd"/>
      <w:r w:rsidRPr="000B61DB">
        <w:rPr>
          <w:rFonts w:ascii="Courier New" w:eastAsia="Times New Roman" w:hAnsi="Courier New" w:cs="Courier New"/>
          <w:color w:val="BCBEC4"/>
          <w:sz w:val="20"/>
          <w:szCs w:val="20"/>
          <w:lang w:eastAsia="en-US"/>
        </w:rPr>
        <w:t>().size());</w:t>
      </w:r>
      <w:r w:rsidRPr="000B61DB">
        <w:rPr>
          <w:rFonts w:ascii="Courier New" w:eastAsia="Times New Roman" w:hAnsi="Courier New" w:cs="Courier New"/>
          <w:color w:val="BCBEC4"/>
          <w:sz w:val="20"/>
          <w:szCs w:val="20"/>
          <w:lang w:eastAsia="en-US"/>
        </w:rPr>
        <w:br/>
        <w:t>}</w:t>
      </w:r>
    </w:p>
    <w:p w14:paraId="59673779" w14:textId="77777777" w:rsidR="000B61DB" w:rsidRDefault="000B61DB" w:rsidP="009D4C83">
      <w:pPr>
        <w:ind w:firstLine="0"/>
        <w:rPr>
          <w:rFonts w:cstheme="minorHAnsi"/>
        </w:rPr>
      </w:pPr>
    </w:p>
    <w:p w14:paraId="337D302D" w14:textId="77777777" w:rsidR="007E4417" w:rsidRDefault="000B61DB" w:rsidP="009D4C83">
      <w:pPr>
        <w:ind w:firstLine="0"/>
        <w:rPr>
          <w:rFonts w:cstheme="minorHAnsi"/>
        </w:rPr>
      </w:pPr>
      <w:r>
        <w:rPr>
          <w:rFonts w:cstheme="minorHAnsi"/>
        </w:rPr>
        <w:t>Furthermore, functioning correctly does not require interaction with other unit tests</w:t>
      </w:r>
      <w:r w:rsidR="00104341">
        <w:rPr>
          <w:rFonts w:cstheme="minorHAnsi"/>
        </w:rPr>
        <w:t>. To test this, I commented out all of the other functions</w:t>
      </w:r>
      <w:r>
        <w:rPr>
          <w:rFonts w:cstheme="minorHAnsi"/>
        </w:rPr>
        <w:t xml:space="preserve"> and r</w:t>
      </w:r>
      <w:r w:rsidR="00206A7B">
        <w:rPr>
          <w:rFonts w:cstheme="minorHAnsi"/>
        </w:rPr>
        <w:t>eran the test</w:t>
      </w:r>
      <w:r>
        <w:rPr>
          <w:rFonts w:cstheme="minorHAnsi"/>
        </w:rPr>
        <w:t xml:space="preserve">. </w:t>
      </w:r>
      <w:r w:rsidR="00206A7B">
        <w:rPr>
          <w:rFonts w:cstheme="minorHAnsi"/>
        </w:rPr>
        <w:t xml:space="preserve">It successfully </w:t>
      </w:r>
      <w:r w:rsidR="00993F1B">
        <w:rPr>
          <w:rFonts w:cstheme="minorHAnsi"/>
        </w:rPr>
        <w:t>completed the test and passed.</w:t>
      </w:r>
      <w:r w:rsidR="003E0459">
        <w:rPr>
          <w:rFonts w:cstheme="minorHAnsi"/>
        </w:rPr>
        <w:t xml:space="preserve"> Additionally, all tests are repeatable. If I were to modify the </w:t>
      </w:r>
      <w:proofErr w:type="spellStart"/>
      <w:r w:rsidR="003E0459">
        <w:rPr>
          <w:rFonts w:cstheme="minorHAnsi"/>
        </w:rPr>
        <w:t>logic</w:t>
      </w:r>
      <w:proofErr w:type="spellEnd"/>
      <w:r w:rsidR="003E0459">
        <w:rPr>
          <w:rFonts w:cstheme="minorHAnsi"/>
        </w:rPr>
        <w:t xml:space="preserve"> in the ‘</w:t>
      </w:r>
      <w:proofErr w:type="spellStart"/>
      <w:r w:rsidR="003E0459">
        <w:rPr>
          <w:rFonts w:cstheme="minorHAnsi"/>
        </w:rPr>
        <w:t>TaskService</w:t>
      </w:r>
      <w:proofErr w:type="spellEnd"/>
      <w:r w:rsidR="003E0459">
        <w:rPr>
          <w:rFonts w:cstheme="minorHAnsi"/>
        </w:rPr>
        <w:t>’ class</w:t>
      </w:r>
      <w:r w:rsidR="00DC13F8">
        <w:rPr>
          <w:rFonts w:cstheme="minorHAnsi"/>
        </w:rPr>
        <w:t xml:space="preserve"> while continuing to use the hash map data structure, the test would still be valid.</w:t>
      </w:r>
      <w:r w:rsidR="006B4BD3">
        <w:rPr>
          <w:rFonts w:cstheme="minorHAnsi"/>
        </w:rPr>
        <w:t xml:space="preserve"> Each test is self</w:t>
      </w:r>
      <w:r w:rsidR="00F413B2">
        <w:rPr>
          <w:rFonts w:cstheme="minorHAnsi"/>
        </w:rPr>
        <w:t>-validating in that it asserts a condition that must be met for it to pass.</w:t>
      </w:r>
    </w:p>
    <w:p w14:paraId="45A35EC4" w14:textId="3526FB23" w:rsidR="00C633F6" w:rsidRDefault="00F413B2" w:rsidP="009D4C83">
      <w:pPr>
        <w:ind w:firstLine="0"/>
        <w:rPr>
          <w:rFonts w:cstheme="minorHAnsi"/>
        </w:rPr>
      </w:pPr>
      <w:r>
        <w:rPr>
          <w:rFonts w:cstheme="minorHAnsi"/>
        </w:rPr>
        <w:t xml:space="preserve">Moreover, </w:t>
      </w:r>
      <w:r w:rsidR="008D6C06">
        <w:rPr>
          <w:rFonts w:cstheme="minorHAnsi"/>
        </w:rPr>
        <w:t>no manual setup is</w:t>
      </w:r>
      <w:r>
        <w:rPr>
          <w:rFonts w:cstheme="minorHAnsi"/>
        </w:rPr>
        <w:t xml:space="preserve"> required</w:t>
      </w:r>
      <w:r w:rsidR="008D6C06">
        <w:rPr>
          <w:rFonts w:cstheme="minorHAnsi"/>
        </w:rPr>
        <w:t>. After modifying</w:t>
      </w:r>
      <w:r w:rsidR="005F0F65">
        <w:rPr>
          <w:rFonts w:cstheme="minorHAnsi"/>
        </w:rPr>
        <w:t xml:space="preserve"> the class to be tested, one builds</w:t>
      </w:r>
      <w:r w:rsidR="008D6C06">
        <w:rPr>
          <w:rFonts w:cstheme="minorHAnsi"/>
        </w:rPr>
        <w:t xml:space="preserve"> the test file and run</w:t>
      </w:r>
      <w:r w:rsidR="005F0F65">
        <w:rPr>
          <w:rFonts w:cstheme="minorHAnsi"/>
        </w:rPr>
        <w:t>s it automatically to deploy</w:t>
      </w:r>
      <w:r w:rsidR="008D6C06">
        <w:rPr>
          <w:rFonts w:cstheme="minorHAnsi"/>
        </w:rPr>
        <w:t xml:space="preserve"> each unit test.</w:t>
      </w:r>
      <w:r w:rsidR="00F00E42">
        <w:rPr>
          <w:rFonts w:cstheme="minorHAnsi"/>
        </w:rPr>
        <w:t xml:space="preserve"> My tests are timely because they were constructed throughout the</w:t>
      </w:r>
      <w:r w:rsidR="007E4417">
        <w:rPr>
          <w:rFonts w:cstheme="minorHAnsi"/>
        </w:rPr>
        <w:t xml:space="preserve"> project's development cycle, illustrating the agile principles of constant improvement and frequent testing.</w:t>
      </w:r>
    </w:p>
    <w:p w14:paraId="5C6EFD48" w14:textId="77777777" w:rsidR="00E53422" w:rsidRDefault="00E53422" w:rsidP="009D4C83">
      <w:pPr>
        <w:ind w:firstLine="0"/>
        <w:rPr>
          <w:rFonts w:cstheme="minorHAnsi"/>
        </w:rPr>
      </w:pPr>
    </w:p>
    <w:p w14:paraId="3F97B9E4" w14:textId="77777777" w:rsidR="00E53422" w:rsidRDefault="00E53422" w:rsidP="009D4C83">
      <w:pPr>
        <w:ind w:firstLine="0"/>
        <w:rPr>
          <w:rFonts w:cstheme="minorHAnsi"/>
        </w:rPr>
      </w:pPr>
    </w:p>
    <w:p w14:paraId="6D1DF716" w14:textId="77777777" w:rsidR="00E53422" w:rsidRDefault="00E53422" w:rsidP="009D4C83">
      <w:pPr>
        <w:ind w:firstLine="0"/>
        <w:rPr>
          <w:rFonts w:cstheme="minorHAnsi"/>
        </w:rPr>
      </w:pPr>
    </w:p>
    <w:p w14:paraId="3FFB6564" w14:textId="77777777" w:rsidR="00EE56B6" w:rsidRDefault="00EE56B6" w:rsidP="009D4C83">
      <w:pPr>
        <w:ind w:firstLine="0"/>
        <w:rPr>
          <w:rFonts w:cstheme="minorHAnsi"/>
        </w:rPr>
      </w:pPr>
    </w:p>
    <w:p w14:paraId="3F71947B" w14:textId="77777777" w:rsidR="007E4417" w:rsidRDefault="007E4417" w:rsidP="009D4C83">
      <w:pPr>
        <w:ind w:firstLine="0"/>
        <w:rPr>
          <w:rFonts w:cstheme="minorHAnsi"/>
        </w:rPr>
      </w:pPr>
    </w:p>
    <w:p w14:paraId="34BEB66A" w14:textId="77777777" w:rsidR="0072721D" w:rsidRDefault="0072721D" w:rsidP="0072721D">
      <w:pPr>
        <w:ind w:firstLine="0"/>
        <w:jc w:val="center"/>
        <w:rPr>
          <w:b/>
          <w:bCs/>
        </w:rPr>
      </w:pPr>
      <w:r>
        <w:rPr>
          <w:b/>
          <w:bCs/>
        </w:rPr>
        <w:lastRenderedPageBreak/>
        <w:t>References</w:t>
      </w:r>
    </w:p>
    <w:p w14:paraId="39B3A690" w14:textId="7018BFDC" w:rsidR="00EB3F8F" w:rsidRDefault="00EB3F8F" w:rsidP="005A3211">
      <w:pPr>
        <w:suppressAutoHyphens w:val="0"/>
        <w:ind w:left="720" w:hanging="720"/>
        <w:rPr>
          <w:rFonts w:ascii="Times New Roman" w:eastAsia="Times New Roman" w:hAnsi="Times New Roman" w:cs="Times New Roman"/>
          <w:color w:val="000000"/>
          <w:lang w:eastAsia="en-US"/>
        </w:rPr>
      </w:pPr>
      <w:r w:rsidRPr="00EB3F8F">
        <w:rPr>
          <w:rFonts w:ascii="Times New Roman" w:eastAsia="Times New Roman" w:hAnsi="Times New Roman" w:cs="Times New Roman"/>
          <w:color w:val="000000"/>
          <w:lang w:eastAsia="en-US"/>
        </w:rPr>
        <w:t>Ahmad, N. (2024, May 16). </w:t>
      </w:r>
      <w:r w:rsidRPr="00EB3F8F">
        <w:rPr>
          <w:rFonts w:ascii="Times New Roman" w:eastAsia="Times New Roman" w:hAnsi="Times New Roman" w:cs="Times New Roman"/>
          <w:i/>
          <w:iCs/>
          <w:color w:val="000000"/>
          <w:lang w:eastAsia="en-US"/>
        </w:rPr>
        <w:t xml:space="preserve">Software testing techniques: types and best practices | </w:t>
      </w:r>
      <w:proofErr w:type="spellStart"/>
      <w:r w:rsidRPr="00EB3F8F">
        <w:rPr>
          <w:rFonts w:ascii="Times New Roman" w:eastAsia="Times New Roman" w:hAnsi="Times New Roman" w:cs="Times New Roman"/>
          <w:i/>
          <w:iCs/>
          <w:color w:val="000000"/>
          <w:lang w:eastAsia="en-US"/>
        </w:rPr>
        <w:t>LambdaTest</w:t>
      </w:r>
      <w:proofErr w:type="spellEnd"/>
      <w:r w:rsidRPr="00EB3F8F">
        <w:rPr>
          <w:rFonts w:ascii="Times New Roman" w:eastAsia="Times New Roman" w:hAnsi="Times New Roman" w:cs="Times New Roman"/>
          <w:color w:val="000000"/>
          <w:lang w:eastAsia="en-US"/>
        </w:rPr>
        <w:t xml:space="preserve">. </w:t>
      </w:r>
      <w:proofErr w:type="spellStart"/>
      <w:r w:rsidRPr="00EB3F8F">
        <w:rPr>
          <w:rFonts w:ascii="Times New Roman" w:eastAsia="Times New Roman" w:hAnsi="Times New Roman" w:cs="Times New Roman"/>
          <w:color w:val="000000"/>
          <w:lang w:eastAsia="en-US"/>
        </w:rPr>
        <w:t>LambdaTest</w:t>
      </w:r>
      <w:proofErr w:type="spellEnd"/>
      <w:r w:rsidRPr="00EB3F8F">
        <w:rPr>
          <w:rFonts w:ascii="Times New Roman" w:eastAsia="Times New Roman" w:hAnsi="Times New Roman" w:cs="Times New Roman"/>
          <w:color w:val="000000"/>
          <w:lang w:eastAsia="en-US"/>
        </w:rPr>
        <w:t>. </w:t>
      </w:r>
      <w:r w:rsidR="007775E0" w:rsidRPr="0047325A">
        <w:rPr>
          <w:rFonts w:ascii="Times New Roman" w:eastAsia="Times New Roman" w:hAnsi="Times New Roman" w:cs="Times New Roman"/>
          <w:lang w:eastAsia="en-US"/>
        </w:rPr>
        <w:t>https://www.lambdatest.com/blog/testing-techniques/</w:t>
      </w:r>
    </w:p>
    <w:p w14:paraId="6D33BD07" w14:textId="5A23B8F5" w:rsidR="00EB3F8F" w:rsidRDefault="007775E0" w:rsidP="005A3211">
      <w:pPr>
        <w:suppressAutoHyphens w:val="0"/>
        <w:ind w:left="720" w:hanging="720"/>
        <w:rPr>
          <w:rFonts w:ascii="Times New Roman" w:eastAsia="Times New Roman" w:hAnsi="Times New Roman" w:cs="Times New Roman"/>
          <w:color w:val="000000"/>
          <w:lang w:eastAsia="en-US"/>
        </w:rPr>
      </w:pPr>
      <w:r w:rsidRPr="007775E0">
        <w:rPr>
          <w:rFonts w:ascii="Times New Roman" w:eastAsia="Times New Roman" w:hAnsi="Times New Roman" w:cs="Times New Roman"/>
          <w:color w:val="000000"/>
          <w:lang w:eastAsia="en-US"/>
        </w:rPr>
        <w:t>Bose, S. (2023, May 25). </w:t>
      </w:r>
      <w:r w:rsidRPr="007775E0">
        <w:rPr>
          <w:rFonts w:ascii="Times New Roman" w:eastAsia="Times New Roman" w:hAnsi="Times New Roman" w:cs="Times New Roman"/>
          <w:i/>
          <w:iCs/>
          <w:color w:val="000000"/>
          <w:lang w:eastAsia="en-US"/>
        </w:rPr>
        <w:t xml:space="preserve">Software Testing Techniques: Explained with Examples | </w:t>
      </w:r>
      <w:proofErr w:type="spellStart"/>
      <w:r w:rsidRPr="007775E0">
        <w:rPr>
          <w:rFonts w:ascii="Times New Roman" w:eastAsia="Times New Roman" w:hAnsi="Times New Roman" w:cs="Times New Roman"/>
          <w:i/>
          <w:iCs/>
          <w:color w:val="000000"/>
          <w:lang w:eastAsia="en-US"/>
        </w:rPr>
        <w:t>BrowserStack</w:t>
      </w:r>
      <w:proofErr w:type="spellEnd"/>
      <w:r w:rsidRPr="007775E0">
        <w:rPr>
          <w:rFonts w:ascii="Times New Roman" w:eastAsia="Times New Roman" w:hAnsi="Times New Roman" w:cs="Times New Roman"/>
          <w:color w:val="000000"/>
          <w:lang w:eastAsia="en-US"/>
        </w:rPr>
        <w:t>. BrowserStack. </w:t>
      </w:r>
      <w:r w:rsidR="006141B1" w:rsidRPr="0047325A">
        <w:rPr>
          <w:rFonts w:ascii="Times New Roman" w:eastAsia="Times New Roman" w:hAnsi="Times New Roman" w:cs="Times New Roman"/>
          <w:lang w:eastAsia="en-US"/>
        </w:rPr>
        <w:t>https://www.browserstack.com/guide/software-testing-techniques</w:t>
      </w:r>
    </w:p>
    <w:p w14:paraId="385E0CE3" w14:textId="7819D224" w:rsidR="006141B1" w:rsidRDefault="006141B1" w:rsidP="005A3211">
      <w:pPr>
        <w:suppressAutoHyphens w:val="0"/>
        <w:ind w:left="720" w:hanging="720"/>
        <w:rPr>
          <w:rFonts w:ascii="Times New Roman" w:eastAsia="Times New Roman" w:hAnsi="Times New Roman" w:cs="Times New Roman"/>
          <w:color w:val="000000"/>
          <w:lang w:eastAsia="en-US"/>
        </w:rPr>
      </w:pPr>
      <w:proofErr w:type="spellStart"/>
      <w:r w:rsidRPr="00F53374">
        <w:rPr>
          <w:rFonts w:ascii="Times New Roman" w:eastAsia="Times New Roman" w:hAnsi="Times New Roman" w:cs="Times New Roman"/>
          <w:color w:val="000000"/>
          <w:lang w:eastAsia="en-US"/>
        </w:rPr>
        <w:t>Langr</w:t>
      </w:r>
      <w:proofErr w:type="spellEnd"/>
      <w:r w:rsidRPr="00F53374">
        <w:rPr>
          <w:rFonts w:ascii="Times New Roman" w:eastAsia="Times New Roman" w:hAnsi="Times New Roman" w:cs="Times New Roman"/>
          <w:color w:val="000000"/>
          <w:lang w:eastAsia="en-US"/>
        </w:rPr>
        <w:t>, J.</w:t>
      </w:r>
      <w:r w:rsidR="00255A4F">
        <w:rPr>
          <w:rFonts w:ascii="Times New Roman" w:eastAsia="Times New Roman" w:hAnsi="Times New Roman" w:cs="Times New Roman"/>
          <w:color w:val="000000"/>
          <w:lang w:eastAsia="en-US"/>
        </w:rPr>
        <w:t xml:space="preserve"> </w:t>
      </w:r>
      <w:r w:rsidRPr="00F53374">
        <w:rPr>
          <w:rFonts w:ascii="Times New Roman" w:eastAsia="Times New Roman" w:hAnsi="Times New Roman" w:cs="Times New Roman"/>
          <w:color w:val="000000"/>
          <w:lang w:eastAsia="en-US"/>
        </w:rPr>
        <w:t>(2015). </w:t>
      </w:r>
      <w:r w:rsidRPr="00F53374">
        <w:rPr>
          <w:rFonts w:ascii="Times New Roman" w:eastAsia="Times New Roman" w:hAnsi="Times New Roman" w:cs="Times New Roman"/>
          <w:i/>
          <w:iCs/>
          <w:color w:val="000000"/>
          <w:lang w:eastAsia="en-US"/>
        </w:rPr>
        <w:t>Pragmatic Unit Testing in Java 8 with JUnit</w:t>
      </w:r>
      <w:r w:rsidRPr="00F53374">
        <w:rPr>
          <w:rFonts w:ascii="Times New Roman" w:eastAsia="Times New Roman" w:hAnsi="Times New Roman" w:cs="Times New Roman"/>
          <w:color w:val="000000"/>
          <w:lang w:eastAsia="en-US"/>
        </w:rPr>
        <w:t>. The Pragmatic Programmers LLC.</w:t>
      </w:r>
    </w:p>
    <w:p w14:paraId="4812A887" w14:textId="25F6F958" w:rsidR="00835C94" w:rsidRPr="00EB3F8F" w:rsidRDefault="00835C94" w:rsidP="005A3211">
      <w:pPr>
        <w:suppressAutoHyphens w:val="0"/>
        <w:ind w:left="720" w:hanging="720"/>
        <w:rPr>
          <w:rFonts w:ascii="Times New Roman" w:eastAsia="Times New Roman" w:hAnsi="Times New Roman" w:cs="Times New Roman"/>
          <w:color w:val="000000"/>
          <w:lang w:eastAsia="en-US"/>
        </w:rPr>
      </w:pPr>
      <w:proofErr w:type="spellStart"/>
      <w:r w:rsidRPr="00835C94">
        <w:rPr>
          <w:rFonts w:ascii="Times New Roman" w:eastAsia="Times New Roman" w:hAnsi="Times New Roman" w:cs="Times New Roman"/>
          <w:color w:val="000000"/>
          <w:lang w:eastAsia="en-US"/>
        </w:rPr>
        <w:t>Margheim</w:t>
      </w:r>
      <w:proofErr w:type="spellEnd"/>
      <w:r w:rsidRPr="00835C94">
        <w:rPr>
          <w:rFonts w:ascii="Times New Roman" w:eastAsia="Times New Roman" w:hAnsi="Times New Roman" w:cs="Times New Roman"/>
          <w:color w:val="000000"/>
          <w:lang w:eastAsia="en-US"/>
        </w:rPr>
        <w:t>, S. (2020, December 17). </w:t>
      </w:r>
      <w:r w:rsidRPr="00835C94">
        <w:rPr>
          <w:rFonts w:ascii="Times New Roman" w:eastAsia="Times New Roman" w:hAnsi="Times New Roman" w:cs="Times New Roman"/>
          <w:i/>
          <w:iCs/>
          <w:color w:val="000000"/>
          <w:lang w:eastAsia="en-US"/>
        </w:rPr>
        <w:t>How to combat bias in software Testing</w:t>
      </w:r>
      <w:r w:rsidRPr="00835C94">
        <w:rPr>
          <w:rFonts w:ascii="Times New Roman" w:eastAsia="Times New Roman" w:hAnsi="Times New Roman" w:cs="Times New Roman"/>
          <w:color w:val="000000"/>
          <w:lang w:eastAsia="en-US"/>
        </w:rPr>
        <w:t>. Test IO. Retrieved August 20, 2024, from https://test.io/resources/blog/how-to-combat-bias-in-software-testing</w:t>
      </w:r>
    </w:p>
    <w:p w14:paraId="1368D09C" w14:textId="77777777" w:rsidR="0072721D" w:rsidRDefault="0072721D" w:rsidP="0040080B">
      <w:pPr>
        <w:suppressAutoHyphens w:val="0"/>
        <w:ind w:left="720" w:hanging="720"/>
        <w:rPr>
          <w:rFonts w:ascii="Times New Roman" w:eastAsia="Times New Roman" w:hAnsi="Times New Roman" w:cs="Times New Roman"/>
          <w:color w:val="000000"/>
          <w:lang w:eastAsia="en-US"/>
        </w:rPr>
      </w:pPr>
      <w:r w:rsidRPr="007852C1">
        <w:rPr>
          <w:rFonts w:ascii="Times New Roman" w:eastAsia="Times New Roman" w:hAnsi="Times New Roman" w:cs="Times New Roman"/>
          <w:color w:val="000000"/>
          <w:lang w:eastAsia="en-US"/>
        </w:rPr>
        <w:t>Morgan, P., &amp; Thompson, G. (2019). </w:t>
      </w:r>
      <w:r w:rsidRPr="007852C1">
        <w:rPr>
          <w:rFonts w:ascii="Times New Roman" w:eastAsia="Times New Roman" w:hAnsi="Times New Roman" w:cs="Times New Roman"/>
          <w:i/>
          <w:iCs/>
          <w:color w:val="000000"/>
          <w:lang w:eastAsia="en-US"/>
        </w:rPr>
        <w:t>Software testing: An ISTQB-BCS Certified Tester Foundation Guide</w:t>
      </w:r>
      <w:r w:rsidRPr="007852C1">
        <w:rPr>
          <w:rFonts w:ascii="Times New Roman" w:eastAsia="Times New Roman" w:hAnsi="Times New Roman" w:cs="Times New Roman"/>
          <w:color w:val="000000"/>
          <w:lang w:eastAsia="en-US"/>
        </w:rPr>
        <w:t>. BCS, The Chartered Institute for IT.</w:t>
      </w:r>
    </w:p>
    <w:p w14:paraId="1A49E578" w14:textId="43CB458E" w:rsidR="0040080B" w:rsidRDefault="004628CF" w:rsidP="005A3211">
      <w:pPr>
        <w:suppressAutoHyphens w:val="0"/>
        <w:ind w:left="720" w:hanging="720"/>
        <w:rPr>
          <w:rFonts w:ascii="Times New Roman" w:eastAsia="Times New Roman" w:hAnsi="Times New Roman" w:cs="Times New Roman"/>
          <w:color w:val="000000"/>
          <w:lang w:eastAsia="en-US"/>
        </w:rPr>
      </w:pPr>
      <w:proofErr w:type="spellStart"/>
      <w:r>
        <w:rPr>
          <w:rFonts w:ascii="Times New Roman" w:eastAsia="Times New Roman" w:hAnsi="Times New Roman" w:cs="Times New Roman"/>
          <w:i/>
          <w:iCs/>
          <w:color w:val="000000"/>
          <w:lang w:eastAsia="en-US"/>
        </w:rPr>
        <w:t>Requiremen</w:t>
      </w:r>
      <w:r w:rsidR="00C57F7A">
        <w:rPr>
          <w:rFonts w:ascii="Times New Roman" w:eastAsia="Times New Roman" w:hAnsi="Times New Roman" w:cs="Times New Roman"/>
          <w:i/>
          <w:iCs/>
          <w:color w:val="000000"/>
          <w:lang w:eastAsia="en-US"/>
        </w:rPr>
        <w:t>s</w:t>
      </w:r>
      <w:r>
        <w:rPr>
          <w:rFonts w:ascii="Times New Roman" w:eastAsia="Times New Roman" w:hAnsi="Times New Roman" w:cs="Times New Roman"/>
          <w:i/>
          <w:iCs/>
          <w:color w:val="000000"/>
          <w:lang w:eastAsia="en-US"/>
        </w:rPr>
        <w:t>t</w:t>
      </w:r>
      <w:proofErr w:type="spellEnd"/>
      <w:r>
        <w:rPr>
          <w:rFonts w:ascii="Times New Roman" w:eastAsia="Times New Roman" w:hAnsi="Times New Roman" w:cs="Times New Roman"/>
          <w:i/>
          <w:iCs/>
          <w:color w:val="000000"/>
          <w:lang w:eastAsia="en-US"/>
        </w:rPr>
        <w:t xml:space="preserve"> based testing. </w:t>
      </w:r>
      <w:r>
        <w:rPr>
          <w:rFonts w:ascii="Times New Roman" w:eastAsia="Times New Roman" w:hAnsi="Times New Roman" w:cs="Times New Roman"/>
          <w:color w:val="000000"/>
          <w:lang w:eastAsia="en-US"/>
        </w:rPr>
        <w:t xml:space="preserve">(n.d.). </w:t>
      </w:r>
      <w:r w:rsidR="00CE74E7" w:rsidRPr="0047325A">
        <w:rPr>
          <w:rFonts w:ascii="Times New Roman" w:eastAsia="Times New Roman" w:hAnsi="Times New Roman" w:cs="Times New Roman"/>
          <w:color w:val="000000"/>
          <w:lang w:eastAsia="en-US"/>
        </w:rPr>
        <w:t>https://www.tutorialspoint.com/software_testing_dictionary/requirements_based_testing.htm</w:t>
      </w:r>
    </w:p>
    <w:p w14:paraId="54176796" w14:textId="77777777" w:rsidR="00CE74E7" w:rsidRPr="00CE74E7" w:rsidRDefault="00CE74E7" w:rsidP="00CE74E7">
      <w:pPr>
        <w:suppressAutoHyphens w:val="0"/>
        <w:spacing w:line="480" w:lineRule="atLeast"/>
        <w:ind w:left="720" w:hanging="720"/>
        <w:rPr>
          <w:rFonts w:ascii="Times New Roman" w:eastAsia="Times New Roman" w:hAnsi="Times New Roman" w:cs="Times New Roman"/>
          <w:color w:val="000000"/>
          <w:lang w:eastAsia="en-US"/>
        </w:rPr>
      </w:pPr>
      <w:proofErr w:type="spellStart"/>
      <w:r w:rsidRPr="00CE74E7">
        <w:rPr>
          <w:rFonts w:ascii="Times New Roman" w:eastAsia="Times New Roman" w:hAnsi="Times New Roman" w:cs="Times New Roman"/>
          <w:color w:val="000000"/>
          <w:lang w:eastAsia="en-US"/>
        </w:rPr>
        <w:t>Wengrow</w:t>
      </w:r>
      <w:proofErr w:type="spellEnd"/>
      <w:r w:rsidRPr="00CE74E7">
        <w:rPr>
          <w:rFonts w:ascii="Times New Roman" w:eastAsia="Times New Roman" w:hAnsi="Times New Roman" w:cs="Times New Roman"/>
          <w:color w:val="000000"/>
          <w:lang w:eastAsia="en-US"/>
        </w:rPr>
        <w:t>, J. (2020). </w:t>
      </w:r>
      <w:r w:rsidRPr="00CE74E7">
        <w:rPr>
          <w:rFonts w:ascii="Times New Roman" w:eastAsia="Times New Roman" w:hAnsi="Times New Roman" w:cs="Times New Roman"/>
          <w:i/>
          <w:iCs/>
          <w:color w:val="000000"/>
          <w:lang w:eastAsia="en-US"/>
        </w:rPr>
        <w:t>A Common-Sense Guide to Data Structures and Algorithms, second edition: Level Up Your Core Programming Skills</w:t>
      </w:r>
      <w:r w:rsidRPr="00CE74E7">
        <w:rPr>
          <w:rFonts w:ascii="Times New Roman" w:eastAsia="Times New Roman" w:hAnsi="Times New Roman" w:cs="Times New Roman"/>
          <w:color w:val="000000"/>
          <w:lang w:eastAsia="en-US"/>
        </w:rPr>
        <w:t>. Pragmatic Bookshelf.</w:t>
      </w:r>
    </w:p>
    <w:p w14:paraId="2BAFCA03" w14:textId="77777777" w:rsidR="00CE74E7" w:rsidRPr="004628CF" w:rsidRDefault="00CE74E7" w:rsidP="005A3211">
      <w:pPr>
        <w:suppressAutoHyphens w:val="0"/>
        <w:ind w:left="720" w:hanging="720"/>
        <w:rPr>
          <w:rFonts w:ascii="Times New Roman" w:eastAsia="Times New Roman" w:hAnsi="Times New Roman" w:cs="Times New Roman"/>
          <w:color w:val="000000"/>
          <w:lang w:eastAsia="en-US"/>
        </w:rPr>
      </w:pPr>
    </w:p>
    <w:p w14:paraId="0CB671F0" w14:textId="77777777" w:rsidR="0040080B" w:rsidRDefault="0040080B" w:rsidP="005A3211">
      <w:pPr>
        <w:suppressAutoHyphens w:val="0"/>
        <w:ind w:left="720" w:hanging="720"/>
        <w:rPr>
          <w:rFonts w:ascii="Times New Roman" w:eastAsia="Times New Roman" w:hAnsi="Times New Roman" w:cs="Times New Roman"/>
          <w:color w:val="000000"/>
          <w:lang w:eastAsia="en-US"/>
        </w:rPr>
      </w:pPr>
    </w:p>
    <w:p w14:paraId="347F53C8" w14:textId="64AE0C9B" w:rsidR="00EA4BC2" w:rsidRPr="0046621D" w:rsidRDefault="00EA4BC2" w:rsidP="009D4C83">
      <w:pPr>
        <w:ind w:firstLine="0"/>
        <w:rPr>
          <w:rFonts w:cstheme="minorHAnsi"/>
        </w:rPr>
      </w:pPr>
    </w:p>
    <w:sectPr w:rsidR="00EA4BC2" w:rsidRPr="0046621D">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05555" w14:textId="77777777" w:rsidR="002F1B12" w:rsidRDefault="002F1B12">
      <w:pPr>
        <w:spacing w:line="240" w:lineRule="auto"/>
      </w:pPr>
      <w:r>
        <w:separator/>
      </w:r>
    </w:p>
  </w:endnote>
  <w:endnote w:type="continuationSeparator" w:id="0">
    <w:p w14:paraId="4B1D972F" w14:textId="77777777" w:rsidR="002F1B12" w:rsidRDefault="002F1B12">
      <w:pPr>
        <w:spacing w:line="240" w:lineRule="auto"/>
      </w:pPr>
      <w:r>
        <w:continuationSeparator/>
      </w:r>
    </w:p>
  </w:endnote>
  <w:endnote w:type="continuationNotice" w:id="1">
    <w:p w14:paraId="5EF01417" w14:textId="77777777" w:rsidR="002F1B12" w:rsidRDefault="002F1B1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361DD" w14:textId="77777777" w:rsidR="002F1B12" w:rsidRDefault="002F1B12">
      <w:pPr>
        <w:spacing w:line="240" w:lineRule="auto"/>
      </w:pPr>
      <w:r>
        <w:separator/>
      </w:r>
    </w:p>
  </w:footnote>
  <w:footnote w:type="continuationSeparator" w:id="0">
    <w:p w14:paraId="79DD8A52" w14:textId="77777777" w:rsidR="002F1B12" w:rsidRDefault="002F1B12">
      <w:pPr>
        <w:spacing w:line="240" w:lineRule="auto"/>
      </w:pPr>
      <w:r>
        <w:continuationSeparator/>
      </w:r>
    </w:p>
  </w:footnote>
  <w:footnote w:type="continuationNotice" w:id="1">
    <w:p w14:paraId="67EC225E" w14:textId="77777777" w:rsidR="002F1B12" w:rsidRDefault="002F1B1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7979D" w14:textId="3DF40ADE" w:rsidR="00237982" w:rsidRDefault="00000000">
    <w:pPr>
      <w:pStyle w:val="Header"/>
    </w:pPr>
    <w:sdt>
      <w:sdtPr>
        <w:id w:val="1568531701"/>
        <w:placeholder>
          <w:docPart w:val="FC17216B51EB4495A529BBC35DCBB77D"/>
        </w:placeholder>
        <w:dataBinding w:prefixMappings="xmlns:ns0='http://schemas.microsoft.com/office/2006/coverPageProps' " w:xpath="/ns0:CoverPageProperties[1]/ns0:Abstract[1]" w:storeItemID="{55AF091B-3C7A-41E3-B477-F2FDAA23CFDA}"/>
        <w15:appearance w15:val="hidden"/>
        <w:text/>
      </w:sdtPr>
      <w:sdtContent/>
    </w:sdt>
    <w:r w:rsidR="00CC5B28">
      <w:t xml:space="preserve"> </w:t>
    </w:r>
    <w:r w:rsidR="00CC5B28">
      <w:fldChar w:fldCharType="begin"/>
    </w:r>
    <w:r w:rsidR="00CC5B28">
      <w:instrText xml:space="preserve"> PAGE   \* MERGEFORMAT </w:instrText>
    </w:r>
    <w:r w:rsidR="00CC5B28">
      <w:fldChar w:fldCharType="separate"/>
    </w:r>
    <w:r w:rsidR="00CC5B28">
      <w:rPr>
        <w:noProof/>
      </w:rPr>
      <w:t>2</w:t>
    </w:r>
    <w:r w:rsidR="00CC5B28">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82B22" w14:textId="160D58C1" w:rsidR="00237982" w:rsidRDefault="00000000">
    <w:pPr>
      <w:pStyle w:val="Header"/>
    </w:pPr>
    <w:sdt>
      <w:sdtPr>
        <w:id w:val="-348181431"/>
        <w:showingPlcHdr/>
        <w:dataBinding w:prefixMappings="xmlns:ns0='http://schemas.microsoft.com/office/2006/coverPageProps' " w:xpath="/ns0:CoverPageProperties[1]/ns0:Abstract[1]" w:storeItemID="{55AF091B-3C7A-41E3-B477-F2FDAA23CFDA}"/>
        <w15:appearance w15:val="hidden"/>
        <w:text/>
      </w:sdtPr>
      <w:sdtContent>
        <w:r w:rsidR="00D306AA">
          <w:t xml:space="preserve">     </w:t>
        </w:r>
      </w:sdtContent>
    </w:sdt>
    <w:r w:rsidR="00CC5B28">
      <w:t xml:space="preserve"> </w:t>
    </w:r>
    <w:r w:rsidR="00CC5B28">
      <w:fldChar w:fldCharType="begin"/>
    </w:r>
    <w:r w:rsidR="00CC5B28">
      <w:instrText xml:space="preserve"> PAGE   \* MERGEFORMAT </w:instrText>
    </w:r>
    <w:r w:rsidR="00CC5B28">
      <w:fldChar w:fldCharType="separate"/>
    </w:r>
    <w:r w:rsidR="00CC5B28">
      <w:rPr>
        <w:noProof/>
      </w:rPr>
      <w:t>1</w:t>
    </w:r>
    <w:r w:rsidR="00CC5B2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9200126">
    <w:abstractNumId w:val="9"/>
  </w:num>
  <w:num w:numId="2" w16cid:durableId="1600286328">
    <w:abstractNumId w:val="7"/>
  </w:num>
  <w:num w:numId="3" w16cid:durableId="815149432">
    <w:abstractNumId w:val="6"/>
  </w:num>
  <w:num w:numId="4" w16cid:durableId="942961663">
    <w:abstractNumId w:val="5"/>
  </w:num>
  <w:num w:numId="5" w16cid:durableId="2090615088">
    <w:abstractNumId w:val="4"/>
  </w:num>
  <w:num w:numId="6" w16cid:durableId="1824391746">
    <w:abstractNumId w:val="8"/>
  </w:num>
  <w:num w:numId="7" w16cid:durableId="1299338336">
    <w:abstractNumId w:val="3"/>
  </w:num>
  <w:num w:numId="8" w16cid:durableId="794299854">
    <w:abstractNumId w:val="2"/>
  </w:num>
  <w:num w:numId="9" w16cid:durableId="835222032">
    <w:abstractNumId w:val="1"/>
  </w:num>
  <w:num w:numId="10" w16cid:durableId="206257576">
    <w:abstractNumId w:val="0"/>
  </w:num>
  <w:num w:numId="11" w16cid:durableId="1135022464">
    <w:abstractNumId w:val="10"/>
  </w:num>
  <w:num w:numId="12" w16cid:durableId="2100826941">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NjAxszS2tDQ0szBV0lEKTi0uzszPAykwMqkFAEpUxUYtAAAA"/>
  </w:docVars>
  <w:rsids>
    <w:rsidRoot w:val="00A64D61"/>
    <w:rsid w:val="00000416"/>
    <w:rsid w:val="00000598"/>
    <w:rsid w:val="000006BB"/>
    <w:rsid w:val="00000F51"/>
    <w:rsid w:val="00000F7C"/>
    <w:rsid w:val="000012A2"/>
    <w:rsid w:val="000016AE"/>
    <w:rsid w:val="00001EC0"/>
    <w:rsid w:val="00002759"/>
    <w:rsid w:val="0000298A"/>
    <w:rsid w:val="0000348D"/>
    <w:rsid w:val="00003727"/>
    <w:rsid w:val="0000430F"/>
    <w:rsid w:val="00004D79"/>
    <w:rsid w:val="00006122"/>
    <w:rsid w:val="00006920"/>
    <w:rsid w:val="00006ED2"/>
    <w:rsid w:val="00007363"/>
    <w:rsid w:val="0000742B"/>
    <w:rsid w:val="00007450"/>
    <w:rsid w:val="00007878"/>
    <w:rsid w:val="000102F3"/>
    <w:rsid w:val="00010346"/>
    <w:rsid w:val="00010809"/>
    <w:rsid w:val="00012453"/>
    <w:rsid w:val="0001274D"/>
    <w:rsid w:val="00012E81"/>
    <w:rsid w:val="000131D8"/>
    <w:rsid w:val="000134DB"/>
    <w:rsid w:val="0001371F"/>
    <w:rsid w:val="000137F3"/>
    <w:rsid w:val="00013E39"/>
    <w:rsid w:val="000144E1"/>
    <w:rsid w:val="0001472C"/>
    <w:rsid w:val="00014D6A"/>
    <w:rsid w:val="00014DFC"/>
    <w:rsid w:val="000155CD"/>
    <w:rsid w:val="000158C0"/>
    <w:rsid w:val="00015A6A"/>
    <w:rsid w:val="00015FB6"/>
    <w:rsid w:val="000161CB"/>
    <w:rsid w:val="00016514"/>
    <w:rsid w:val="000165D9"/>
    <w:rsid w:val="00016645"/>
    <w:rsid w:val="0001668F"/>
    <w:rsid w:val="00016C71"/>
    <w:rsid w:val="000170AD"/>
    <w:rsid w:val="000178C3"/>
    <w:rsid w:val="00017913"/>
    <w:rsid w:val="00017918"/>
    <w:rsid w:val="000206F4"/>
    <w:rsid w:val="000212FB"/>
    <w:rsid w:val="000213A0"/>
    <w:rsid w:val="0002234F"/>
    <w:rsid w:val="00023A57"/>
    <w:rsid w:val="00023F82"/>
    <w:rsid w:val="00025800"/>
    <w:rsid w:val="00025DEC"/>
    <w:rsid w:val="000264F2"/>
    <w:rsid w:val="00026961"/>
    <w:rsid w:val="00027081"/>
    <w:rsid w:val="000275EE"/>
    <w:rsid w:val="000278CA"/>
    <w:rsid w:val="00027AD5"/>
    <w:rsid w:val="00027D11"/>
    <w:rsid w:val="00027D90"/>
    <w:rsid w:val="00027F27"/>
    <w:rsid w:val="0003050F"/>
    <w:rsid w:val="00031BA6"/>
    <w:rsid w:val="00031E18"/>
    <w:rsid w:val="00031F6B"/>
    <w:rsid w:val="000321AB"/>
    <w:rsid w:val="0003237F"/>
    <w:rsid w:val="00032CE5"/>
    <w:rsid w:val="0003304C"/>
    <w:rsid w:val="000332CE"/>
    <w:rsid w:val="000336E8"/>
    <w:rsid w:val="00033BC7"/>
    <w:rsid w:val="00033CD9"/>
    <w:rsid w:val="00034070"/>
    <w:rsid w:val="0003469B"/>
    <w:rsid w:val="00034CA4"/>
    <w:rsid w:val="000352F1"/>
    <w:rsid w:val="00035718"/>
    <w:rsid w:val="000363DF"/>
    <w:rsid w:val="00036A95"/>
    <w:rsid w:val="00036BA0"/>
    <w:rsid w:val="00036EBF"/>
    <w:rsid w:val="00037119"/>
    <w:rsid w:val="00037333"/>
    <w:rsid w:val="0003738F"/>
    <w:rsid w:val="00037C9C"/>
    <w:rsid w:val="00037CC5"/>
    <w:rsid w:val="00037EC8"/>
    <w:rsid w:val="000401E1"/>
    <w:rsid w:val="00040805"/>
    <w:rsid w:val="00040845"/>
    <w:rsid w:val="00040CBD"/>
    <w:rsid w:val="00040D87"/>
    <w:rsid w:val="00041A3D"/>
    <w:rsid w:val="00042298"/>
    <w:rsid w:val="00042FC3"/>
    <w:rsid w:val="000431EB"/>
    <w:rsid w:val="00043269"/>
    <w:rsid w:val="0004332E"/>
    <w:rsid w:val="00043666"/>
    <w:rsid w:val="000437BF"/>
    <w:rsid w:val="00043909"/>
    <w:rsid w:val="00043A2D"/>
    <w:rsid w:val="0004400F"/>
    <w:rsid w:val="000443A1"/>
    <w:rsid w:val="00044754"/>
    <w:rsid w:val="0004477E"/>
    <w:rsid w:val="000447FB"/>
    <w:rsid w:val="000448FF"/>
    <w:rsid w:val="00044D8C"/>
    <w:rsid w:val="0004503E"/>
    <w:rsid w:val="00045205"/>
    <w:rsid w:val="00045776"/>
    <w:rsid w:val="00045A42"/>
    <w:rsid w:val="00045ABA"/>
    <w:rsid w:val="00046174"/>
    <w:rsid w:val="0004621F"/>
    <w:rsid w:val="00046237"/>
    <w:rsid w:val="0004627A"/>
    <w:rsid w:val="000468B2"/>
    <w:rsid w:val="0004746E"/>
    <w:rsid w:val="000477C4"/>
    <w:rsid w:val="000479F7"/>
    <w:rsid w:val="00047AED"/>
    <w:rsid w:val="00050346"/>
    <w:rsid w:val="0005074B"/>
    <w:rsid w:val="000508C3"/>
    <w:rsid w:val="00050BF7"/>
    <w:rsid w:val="00050D68"/>
    <w:rsid w:val="00050D79"/>
    <w:rsid w:val="000510CC"/>
    <w:rsid w:val="00051929"/>
    <w:rsid w:val="00051D6B"/>
    <w:rsid w:val="000532D6"/>
    <w:rsid w:val="0005355F"/>
    <w:rsid w:val="00053BEF"/>
    <w:rsid w:val="0005469A"/>
    <w:rsid w:val="00054800"/>
    <w:rsid w:val="00054E7A"/>
    <w:rsid w:val="0005518D"/>
    <w:rsid w:val="00055BD9"/>
    <w:rsid w:val="00055C9F"/>
    <w:rsid w:val="0005602C"/>
    <w:rsid w:val="00056270"/>
    <w:rsid w:val="00056E0E"/>
    <w:rsid w:val="000570A1"/>
    <w:rsid w:val="000579C3"/>
    <w:rsid w:val="0006019E"/>
    <w:rsid w:val="00060F00"/>
    <w:rsid w:val="00061152"/>
    <w:rsid w:val="00061A10"/>
    <w:rsid w:val="00061F95"/>
    <w:rsid w:val="00062103"/>
    <w:rsid w:val="000624BC"/>
    <w:rsid w:val="0006279A"/>
    <w:rsid w:val="0006307B"/>
    <w:rsid w:val="00063309"/>
    <w:rsid w:val="000633AB"/>
    <w:rsid w:val="00063428"/>
    <w:rsid w:val="00063AC0"/>
    <w:rsid w:val="00064018"/>
    <w:rsid w:val="0006413D"/>
    <w:rsid w:val="00064A85"/>
    <w:rsid w:val="0006535E"/>
    <w:rsid w:val="00065550"/>
    <w:rsid w:val="0006563C"/>
    <w:rsid w:val="0006581F"/>
    <w:rsid w:val="000659C3"/>
    <w:rsid w:val="00066336"/>
    <w:rsid w:val="00066858"/>
    <w:rsid w:val="00066BB3"/>
    <w:rsid w:val="00067539"/>
    <w:rsid w:val="0006774E"/>
    <w:rsid w:val="00067923"/>
    <w:rsid w:val="00067B15"/>
    <w:rsid w:val="00070611"/>
    <w:rsid w:val="000725D0"/>
    <w:rsid w:val="00072988"/>
    <w:rsid w:val="00072AC3"/>
    <w:rsid w:val="00072CBE"/>
    <w:rsid w:val="00072D3D"/>
    <w:rsid w:val="00072EB0"/>
    <w:rsid w:val="000731E3"/>
    <w:rsid w:val="000733E2"/>
    <w:rsid w:val="000748BB"/>
    <w:rsid w:val="00074EDD"/>
    <w:rsid w:val="00075298"/>
    <w:rsid w:val="0007574D"/>
    <w:rsid w:val="00075A44"/>
    <w:rsid w:val="00075AE1"/>
    <w:rsid w:val="00076256"/>
    <w:rsid w:val="00076671"/>
    <w:rsid w:val="00076C80"/>
    <w:rsid w:val="00076D4D"/>
    <w:rsid w:val="0007720E"/>
    <w:rsid w:val="0007733A"/>
    <w:rsid w:val="000774DE"/>
    <w:rsid w:val="00077D8A"/>
    <w:rsid w:val="00080491"/>
    <w:rsid w:val="0008108F"/>
    <w:rsid w:val="00081929"/>
    <w:rsid w:val="000822BE"/>
    <w:rsid w:val="00082EF1"/>
    <w:rsid w:val="000835A3"/>
    <w:rsid w:val="0008375B"/>
    <w:rsid w:val="00083B3F"/>
    <w:rsid w:val="00083DC0"/>
    <w:rsid w:val="00084802"/>
    <w:rsid w:val="00084AE7"/>
    <w:rsid w:val="00085540"/>
    <w:rsid w:val="00085606"/>
    <w:rsid w:val="00085997"/>
    <w:rsid w:val="00085D53"/>
    <w:rsid w:val="00085E34"/>
    <w:rsid w:val="0008691A"/>
    <w:rsid w:val="0008722B"/>
    <w:rsid w:val="00087237"/>
    <w:rsid w:val="000875B9"/>
    <w:rsid w:val="0008777F"/>
    <w:rsid w:val="00087F90"/>
    <w:rsid w:val="00090007"/>
    <w:rsid w:val="00090797"/>
    <w:rsid w:val="0009087F"/>
    <w:rsid w:val="00091391"/>
    <w:rsid w:val="0009177D"/>
    <w:rsid w:val="000918E9"/>
    <w:rsid w:val="00091B6F"/>
    <w:rsid w:val="000922AC"/>
    <w:rsid w:val="00092368"/>
    <w:rsid w:val="000925EF"/>
    <w:rsid w:val="00092F7B"/>
    <w:rsid w:val="000931A8"/>
    <w:rsid w:val="000932AA"/>
    <w:rsid w:val="00093386"/>
    <w:rsid w:val="0009402B"/>
    <w:rsid w:val="00094F87"/>
    <w:rsid w:val="00095117"/>
    <w:rsid w:val="00095CC9"/>
    <w:rsid w:val="00096178"/>
    <w:rsid w:val="000962CD"/>
    <w:rsid w:val="000972A7"/>
    <w:rsid w:val="00097BE4"/>
    <w:rsid w:val="00097FC0"/>
    <w:rsid w:val="000A00BB"/>
    <w:rsid w:val="000A1318"/>
    <w:rsid w:val="000A15BB"/>
    <w:rsid w:val="000A1E20"/>
    <w:rsid w:val="000A2E10"/>
    <w:rsid w:val="000A31CD"/>
    <w:rsid w:val="000A3264"/>
    <w:rsid w:val="000A3995"/>
    <w:rsid w:val="000A4063"/>
    <w:rsid w:val="000A411B"/>
    <w:rsid w:val="000A418C"/>
    <w:rsid w:val="000A4FD7"/>
    <w:rsid w:val="000A5469"/>
    <w:rsid w:val="000A58F0"/>
    <w:rsid w:val="000A5912"/>
    <w:rsid w:val="000A5A72"/>
    <w:rsid w:val="000A5C12"/>
    <w:rsid w:val="000A5C33"/>
    <w:rsid w:val="000A7005"/>
    <w:rsid w:val="000A71B9"/>
    <w:rsid w:val="000A73F2"/>
    <w:rsid w:val="000A7893"/>
    <w:rsid w:val="000A7B4C"/>
    <w:rsid w:val="000A7C8C"/>
    <w:rsid w:val="000A7F73"/>
    <w:rsid w:val="000B010F"/>
    <w:rsid w:val="000B08A5"/>
    <w:rsid w:val="000B0A6A"/>
    <w:rsid w:val="000B0BCF"/>
    <w:rsid w:val="000B1A95"/>
    <w:rsid w:val="000B25AE"/>
    <w:rsid w:val="000B279C"/>
    <w:rsid w:val="000B3F0F"/>
    <w:rsid w:val="000B448C"/>
    <w:rsid w:val="000B46A2"/>
    <w:rsid w:val="000B4AAF"/>
    <w:rsid w:val="000B4B1C"/>
    <w:rsid w:val="000B56D9"/>
    <w:rsid w:val="000B61DB"/>
    <w:rsid w:val="000B6611"/>
    <w:rsid w:val="000B766B"/>
    <w:rsid w:val="000B78ED"/>
    <w:rsid w:val="000C00FB"/>
    <w:rsid w:val="000C0699"/>
    <w:rsid w:val="000C0A4B"/>
    <w:rsid w:val="000C121D"/>
    <w:rsid w:val="000C134C"/>
    <w:rsid w:val="000C1445"/>
    <w:rsid w:val="000C1C2A"/>
    <w:rsid w:val="000C2667"/>
    <w:rsid w:val="000C2805"/>
    <w:rsid w:val="000C2BEC"/>
    <w:rsid w:val="000C2F73"/>
    <w:rsid w:val="000C372B"/>
    <w:rsid w:val="000C37FC"/>
    <w:rsid w:val="000C4AC7"/>
    <w:rsid w:val="000C5178"/>
    <w:rsid w:val="000C51F5"/>
    <w:rsid w:val="000C5453"/>
    <w:rsid w:val="000C5B7A"/>
    <w:rsid w:val="000C619F"/>
    <w:rsid w:val="000C78EC"/>
    <w:rsid w:val="000C7D66"/>
    <w:rsid w:val="000C7FD0"/>
    <w:rsid w:val="000D0B83"/>
    <w:rsid w:val="000D0B8C"/>
    <w:rsid w:val="000D0E57"/>
    <w:rsid w:val="000D0FA5"/>
    <w:rsid w:val="000D1095"/>
    <w:rsid w:val="000D15E1"/>
    <w:rsid w:val="000D1861"/>
    <w:rsid w:val="000D1CC6"/>
    <w:rsid w:val="000D3119"/>
    <w:rsid w:val="000D3235"/>
    <w:rsid w:val="000D372A"/>
    <w:rsid w:val="000D4147"/>
    <w:rsid w:val="000D4945"/>
    <w:rsid w:val="000D49F8"/>
    <w:rsid w:val="000D7F5E"/>
    <w:rsid w:val="000E011C"/>
    <w:rsid w:val="000E061B"/>
    <w:rsid w:val="000E0684"/>
    <w:rsid w:val="000E0A32"/>
    <w:rsid w:val="000E125B"/>
    <w:rsid w:val="000E14B8"/>
    <w:rsid w:val="000E16D9"/>
    <w:rsid w:val="000E17B3"/>
    <w:rsid w:val="000E1DE1"/>
    <w:rsid w:val="000E2315"/>
    <w:rsid w:val="000E2C30"/>
    <w:rsid w:val="000E2E25"/>
    <w:rsid w:val="000E33E1"/>
    <w:rsid w:val="000E3558"/>
    <w:rsid w:val="000E360A"/>
    <w:rsid w:val="000E3702"/>
    <w:rsid w:val="000E392C"/>
    <w:rsid w:val="000E42A1"/>
    <w:rsid w:val="000E44EF"/>
    <w:rsid w:val="000E487C"/>
    <w:rsid w:val="000E495A"/>
    <w:rsid w:val="000E4FBC"/>
    <w:rsid w:val="000E50B5"/>
    <w:rsid w:val="000E5282"/>
    <w:rsid w:val="000E572A"/>
    <w:rsid w:val="000E5854"/>
    <w:rsid w:val="000E59C5"/>
    <w:rsid w:val="000E75B2"/>
    <w:rsid w:val="000E7890"/>
    <w:rsid w:val="000E7D3F"/>
    <w:rsid w:val="000F02E4"/>
    <w:rsid w:val="000F1F65"/>
    <w:rsid w:val="000F20D5"/>
    <w:rsid w:val="000F2C1F"/>
    <w:rsid w:val="000F2DE7"/>
    <w:rsid w:val="000F2E62"/>
    <w:rsid w:val="000F3246"/>
    <w:rsid w:val="000F36D3"/>
    <w:rsid w:val="000F3B1C"/>
    <w:rsid w:val="000F3C46"/>
    <w:rsid w:val="000F4261"/>
    <w:rsid w:val="000F4900"/>
    <w:rsid w:val="000F4B37"/>
    <w:rsid w:val="000F4B9A"/>
    <w:rsid w:val="000F4CBF"/>
    <w:rsid w:val="000F52FB"/>
    <w:rsid w:val="000F60E9"/>
    <w:rsid w:val="000F644D"/>
    <w:rsid w:val="000F65E1"/>
    <w:rsid w:val="000F667A"/>
    <w:rsid w:val="000F6D43"/>
    <w:rsid w:val="000F6DA1"/>
    <w:rsid w:val="000F70BD"/>
    <w:rsid w:val="000F77A0"/>
    <w:rsid w:val="000F78C9"/>
    <w:rsid w:val="001009CA"/>
    <w:rsid w:val="00100D85"/>
    <w:rsid w:val="00101A3E"/>
    <w:rsid w:val="0010298B"/>
    <w:rsid w:val="00102AC8"/>
    <w:rsid w:val="00102FC7"/>
    <w:rsid w:val="00103A9E"/>
    <w:rsid w:val="001040A7"/>
    <w:rsid w:val="00104311"/>
    <w:rsid w:val="00104341"/>
    <w:rsid w:val="0010449A"/>
    <w:rsid w:val="00104A52"/>
    <w:rsid w:val="00104B57"/>
    <w:rsid w:val="00104EF3"/>
    <w:rsid w:val="001052EA"/>
    <w:rsid w:val="00105461"/>
    <w:rsid w:val="00105DB1"/>
    <w:rsid w:val="0010684D"/>
    <w:rsid w:val="00106C75"/>
    <w:rsid w:val="001070C9"/>
    <w:rsid w:val="00107811"/>
    <w:rsid w:val="00107B7E"/>
    <w:rsid w:val="0011007C"/>
    <w:rsid w:val="001106D7"/>
    <w:rsid w:val="00110762"/>
    <w:rsid w:val="001108DC"/>
    <w:rsid w:val="00110F15"/>
    <w:rsid w:val="001110F7"/>
    <w:rsid w:val="00111AEC"/>
    <w:rsid w:val="00111C60"/>
    <w:rsid w:val="00111C7B"/>
    <w:rsid w:val="0011230D"/>
    <w:rsid w:val="00112407"/>
    <w:rsid w:val="0011245C"/>
    <w:rsid w:val="001124ED"/>
    <w:rsid w:val="001130BA"/>
    <w:rsid w:val="001134A3"/>
    <w:rsid w:val="001135EA"/>
    <w:rsid w:val="00113C40"/>
    <w:rsid w:val="001140D4"/>
    <w:rsid w:val="001143F4"/>
    <w:rsid w:val="0011577D"/>
    <w:rsid w:val="00115DA1"/>
    <w:rsid w:val="00115F04"/>
    <w:rsid w:val="001161FF"/>
    <w:rsid w:val="00116529"/>
    <w:rsid w:val="00116892"/>
    <w:rsid w:val="00116CC5"/>
    <w:rsid w:val="00116FF9"/>
    <w:rsid w:val="0011749C"/>
    <w:rsid w:val="00117636"/>
    <w:rsid w:val="00117E64"/>
    <w:rsid w:val="00120168"/>
    <w:rsid w:val="00120A01"/>
    <w:rsid w:val="00120AC6"/>
    <w:rsid w:val="00120E3B"/>
    <w:rsid w:val="00120FEE"/>
    <w:rsid w:val="00121906"/>
    <w:rsid w:val="00121BBC"/>
    <w:rsid w:val="00122437"/>
    <w:rsid w:val="00122FA3"/>
    <w:rsid w:val="00123216"/>
    <w:rsid w:val="001232CD"/>
    <w:rsid w:val="001233AA"/>
    <w:rsid w:val="00124136"/>
    <w:rsid w:val="00124BBD"/>
    <w:rsid w:val="00124D46"/>
    <w:rsid w:val="0012516A"/>
    <w:rsid w:val="00126879"/>
    <w:rsid w:val="00126B08"/>
    <w:rsid w:val="00127C9A"/>
    <w:rsid w:val="00127E61"/>
    <w:rsid w:val="001308DC"/>
    <w:rsid w:val="00130B5D"/>
    <w:rsid w:val="00130FCF"/>
    <w:rsid w:val="001315C8"/>
    <w:rsid w:val="00131FE5"/>
    <w:rsid w:val="001320F7"/>
    <w:rsid w:val="001323BF"/>
    <w:rsid w:val="001323EE"/>
    <w:rsid w:val="00132710"/>
    <w:rsid w:val="0013337E"/>
    <w:rsid w:val="00133A51"/>
    <w:rsid w:val="00133CB0"/>
    <w:rsid w:val="00133EFE"/>
    <w:rsid w:val="001343B2"/>
    <w:rsid w:val="001347F0"/>
    <w:rsid w:val="00134976"/>
    <w:rsid w:val="001354B3"/>
    <w:rsid w:val="001357B8"/>
    <w:rsid w:val="00135826"/>
    <w:rsid w:val="00135B6C"/>
    <w:rsid w:val="00135E14"/>
    <w:rsid w:val="0013688B"/>
    <w:rsid w:val="00136CD9"/>
    <w:rsid w:val="0013725E"/>
    <w:rsid w:val="00137E7C"/>
    <w:rsid w:val="0014026B"/>
    <w:rsid w:val="001407D7"/>
    <w:rsid w:val="00141CBF"/>
    <w:rsid w:val="00142B38"/>
    <w:rsid w:val="00142B81"/>
    <w:rsid w:val="00142D6B"/>
    <w:rsid w:val="00143316"/>
    <w:rsid w:val="00143FD7"/>
    <w:rsid w:val="001443DA"/>
    <w:rsid w:val="0014447D"/>
    <w:rsid w:val="00144788"/>
    <w:rsid w:val="00144CE9"/>
    <w:rsid w:val="00144F6E"/>
    <w:rsid w:val="001450F2"/>
    <w:rsid w:val="00145681"/>
    <w:rsid w:val="00145708"/>
    <w:rsid w:val="00145F82"/>
    <w:rsid w:val="00145FC5"/>
    <w:rsid w:val="00146385"/>
    <w:rsid w:val="001463C6"/>
    <w:rsid w:val="001468E4"/>
    <w:rsid w:val="00147012"/>
    <w:rsid w:val="00147BC9"/>
    <w:rsid w:val="00147C22"/>
    <w:rsid w:val="00150009"/>
    <w:rsid w:val="001506A5"/>
    <w:rsid w:val="00150AC1"/>
    <w:rsid w:val="00151064"/>
    <w:rsid w:val="00151B2B"/>
    <w:rsid w:val="00151C53"/>
    <w:rsid w:val="001531DA"/>
    <w:rsid w:val="00153272"/>
    <w:rsid w:val="001536E0"/>
    <w:rsid w:val="00153A70"/>
    <w:rsid w:val="00153D18"/>
    <w:rsid w:val="00153FB5"/>
    <w:rsid w:val="00154767"/>
    <w:rsid w:val="00154D90"/>
    <w:rsid w:val="001554CC"/>
    <w:rsid w:val="0015595F"/>
    <w:rsid w:val="00155A11"/>
    <w:rsid w:val="00155D1B"/>
    <w:rsid w:val="0015605A"/>
    <w:rsid w:val="00157241"/>
    <w:rsid w:val="00157531"/>
    <w:rsid w:val="0015757B"/>
    <w:rsid w:val="00157B23"/>
    <w:rsid w:val="00157C93"/>
    <w:rsid w:val="00160658"/>
    <w:rsid w:val="00160B36"/>
    <w:rsid w:val="001616CD"/>
    <w:rsid w:val="001618F5"/>
    <w:rsid w:val="00161CC7"/>
    <w:rsid w:val="00161D63"/>
    <w:rsid w:val="00161E25"/>
    <w:rsid w:val="0016228F"/>
    <w:rsid w:val="001623CA"/>
    <w:rsid w:val="0016255D"/>
    <w:rsid w:val="001628E2"/>
    <w:rsid w:val="00163057"/>
    <w:rsid w:val="00163160"/>
    <w:rsid w:val="00163331"/>
    <w:rsid w:val="001638BA"/>
    <w:rsid w:val="00163E8C"/>
    <w:rsid w:val="00163EB8"/>
    <w:rsid w:val="00164AF7"/>
    <w:rsid w:val="001650A5"/>
    <w:rsid w:val="00165318"/>
    <w:rsid w:val="001657FC"/>
    <w:rsid w:val="00165BB9"/>
    <w:rsid w:val="00165D17"/>
    <w:rsid w:val="00166109"/>
    <w:rsid w:val="00167107"/>
    <w:rsid w:val="00167914"/>
    <w:rsid w:val="001679B3"/>
    <w:rsid w:val="00167A63"/>
    <w:rsid w:val="00167FA0"/>
    <w:rsid w:val="00170176"/>
    <w:rsid w:val="0017025A"/>
    <w:rsid w:val="00170475"/>
    <w:rsid w:val="00170A88"/>
    <w:rsid w:val="00171B85"/>
    <w:rsid w:val="00171B9F"/>
    <w:rsid w:val="00171F2D"/>
    <w:rsid w:val="00172019"/>
    <w:rsid w:val="00172729"/>
    <w:rsid w:val="00172AA0"/>
    <w:rsid w:val="00172AB9"/>
    <w:rsid w:val="0017302C"/>
    <w:rsid w:val="0017462D"/>
    <w:rsid w:val="00174F2F"/>
    <w:rsid w:val="001751DA"/>
    <w:rsid w:val="001753D3"/>
    <w:rsid w:val="001754DB"/>
    <w:rsid w:val="001755FA"/>
    <w:rsid w:val="001767CE"/>
    <w:rsid w:val="0017691D"/>
    <w:rsid w:val="001769DE"/>
    <w:rsid w:val="00176CB9"/>
    <w:rsid w:val="00176DAD"/>
    <w:rsid w:val="0017773A"/>
    <w:rsid w:val="00177AB2"/>
    <w:rsid w:val="00177EFD"/>
    <w:rsid w:val="00180016"/>
    <w:rsid w:val="00180111"/>
    <w:rsid w:val="0018061A"/>
    <w:rsid w:val="00180788"/>
    <w:rsid w:val="00180D36"/>
    <w:rsid w:val="00180E69"/>
    <w:rsid w:val="00180EB0"/>
    <w:rsid w:val="0018137F"/>
    <w:rsid w:val="0018166E"/>
    <w:rsid w:val="001818F8"/>
    <w:rsid w:val="001818FD"/>
    <w:rsid w:val="00181B24"/>
    <w:rsid w:val="00182773"/>
    <w:rsid w:val="001836D0"/>
    <w:rsid w:val="001844FE"/>
    <w:rsid w:val="00184AB4"/>
    <w:rsid w:val="00184B5F"/>
    <w:rsid w:val="001850B2"/>
    <w:rsid w:val="00186079"/>
    <w:rsid w:val="0018607A"/>
    <w:rsid w:val="00186561"/>
    <w:rsid w:val="00186F21"/>
    <w:rsid w:val="001874F5"/>
    <w:rsid w:val="00187B47"/>
    <w:rsid w:val="0019014B"/>
    <w:rsid w:val="001902B2"/>
    <w:rsid w:val="00190365"/>
    <w:rsid w:val="0019045B"/>
    <w:rsid w:val="0019066B"/>
    <w:rsid w:val="00190CF9"/>
    <w:rsid w:val="00191781"/>
    <w:rsid w:val="00191C9E"/>
    <w:rsid w:val="001922E6"/>
    <w:rsid w:val="001925D5"/>
    <w:rsid w:val="00192BB4"/>
    <w:rsid w:val="00192E54"/>
    <w:rsid w:val="00193FF2"/>
    <w:rsid w:val="0019410E"/>
    <w:rsid w:val="001942DC"/>
    <w:rsid w:val="001946A5"/>
    <w:rsid w:val="001949E9"/>
    <w:rsid w:val="00194BAA"/>
    <w:rsid w:val="00194E6A"/>
    <w:rsid w:val="00194F43"/>
    <w:rsid w:val="001953C0"/>
    <w:rsid w:val="00195413"/>
    <w:rsid w:val="0019595A"/>
    <w:rsid w:val="001969BA"/>
    <w:rsid w:val="001969DC"/>
    <w:rsid w:val="001969F5"/>
    <w:rsid w:val="00196C35"/>
    <w:rsid w:val="00196FD9"/>
    <w:rsid w:val="00196FE0"/>
    <w:rsid w:val="00197F98"/>
    <w:rsid w:val="001A0250"/>
    <w:rsid w:val="001A0406"/>
    <w:rsid w:val="001A182A"/>
    <w:rsid w:val="001A1A71"/>
    <w:rsid w:val="001A1F0B"/>
    <w:rsid w:val="001A23C1"/>
    <w:rsid w:val="001A4D87"/>
    <w:rsid w:val="001A51BC"/>
    <w:rsid w:val="001A51F1"/>
    <w:rsid w:val="001A5216"/>
    <w:rsid w:val="001A6517"/>
    <w:rsid w:val="001A657D"/>
    <w:rsid w:val="001A658B"/>
    <w:rsid w:val="001A66D2"/>
    <w:rsid w:val="001A6F3F"/>
    <w:rsid w:val="001A6FDC"/>
    <w:rsid w:val="001A6FE3"/>
    <w:rsid w:val="001A751D"/>
    <w:rsid w:val="001A7A68"/>
    <w:rsid w:val="001A7F08"/>
    <w:rsid w:val="001A7F9A"/>
    <w:rsid w:val="001A7FC4"/>
    <w:rsid w:val="001B0123"/>
    <w:rsid w:val="001B02E9"/>
    <w:rsid w:val="001B0381"/>
    <w:rsid w:val="001B1068"/>
    <w:rsid w:val="001B16AF"/>
    <w:rsid w:val="001B1F65"/>
    <w:rsid w:val="001B2083"/>
    <w:rsid w:val="001B24E4"/>
    <w:rsid w:val="001B26FE"/>
    <w:rsid w:val="001B2744"/>
    <w:rsid w:val="001B2C94"/>
    <w:rsid w:val="001B325E"/>
    <w:rsid w:val="001B3821"/>
    <w:rsid w:val="001B3E77"/>
    <w:rsid w:val="001B3F8C"/>
    <w:rsid w:val="001B4233"/>
    <w:rsid w:val="001B425A"/>
    <w:rsid w:val="001B489B"/>
    <w:rsid w:val="001B48DD"/>
    <w:rsid w:val="001B4B95"/>
    <w:rsid w:val="001B4C74"/>
    <w:rsid w:val="001B62BE"/>
    <w:rsid w:val="001B6C17"/>
    <w:rsid w:val="001B721C"/>
    <w:rsid w:val="001B76FB"/>
    <w:rsid w:val="001B7E96"/>
    <w:rsid w:val="001B7EB1"/>
    <w:rsid w:val="001C0324"/>
    <w:rsid w:val="001C09DF"/>
    <w:rsid w:val="001C0A3A"/>
    <w:rsid w:val="001C0EFF"/>
    <w:rsid w:val="001C21C0"/>
    <w:rsid w:val="001C2BD9"/>
    <w:rsid w:val="001C2D70"/>
    <w:rsid w:val="001C2EB6"/>
    <w:rsid w:val="001C313C"/>
    <w:rsid w:val="001C3D1A"/>
    <w:rsid w:val="001C4402"/>
    <w:rsid w:val="001C44D7"/>
    <w:rsid w:val="001C44E8"/>
    <w:rsid w:val="001C4FA5"/>
    <w:rsid w:val="001C53D8"/>
    <w:rsid w:val="001C54C8"/>
    <w:rsid w:val="001C5633"/>
    <w:rsid w:val="001C5CA2"/>
    <w:rsid w:val="001C616C"/>
    <w:rsid w:val="001C6187"/>
    <w:rsid w:val="001C6196"/>
    <w:rsid w:val="001C79F6"/>
    <w:rsid w:val="001C7E64"/>
    <w:rsid w:val="001D0172"/>
    <w:rsid w:val="001D0B05"/>
    <w:rsid w:val="001D1198"/>
    <w:rsid w:val="001D13EA"/>
    <w:rsid w:val="001D1466"/>
    <w:rsid w:val="001D1723"/>
    <w:rsid w:val="001D1D64"/>
    <w:rsid w:val="001D1E67"/>
    <w:rsid w:val="001D4530"/>
    <w:rsid w:val="001D4882"/>
    <w:rsid w:val="001D4D10"/>
    <w:rsid w:val="001D52D3"/>
    <w:rsid w:val="001D562B"/>
    <w:rsid w:val="001D5836"/>
    <w:rsid w:val="001D5FC6"/>
    <w:rsid w:val="001D71CA"/>
    <w:rsid w:val="001D7827"/>
    <w:rsid w:val="001D7D16"/>
    <w:rsid w:val="001E08CC"/>
    <w:rsid w:val="001E0957"/>
    <w:rsid w:val="001E143F"/>
    <w:rsid w:val="001E17AB"/>
    <w:rsid w:val="001E213E"/>
    <w:rsid w:val="001E257C"/>
    <w:rsid w:val="001E3203"/>
    <w:rsid w:val="001E3237"/>
    <w:rsid w:val="001E3813"/>
    <w:rsid w:val="001E3960"/>
    <w:rsid w:val="001E44B9"/>
    <w:rsid w:val="001E451C"/>
    <w:rsid w:val="001E48E4"/>
    <w:rsid w:val="001E4E67"/>
    <w:rsid w:val="001E4E7E"/>
    <w:rsid w:val="001E5151"/>
    <w:rsid w:val="001E5200"/>
    <w:rsid w:val="001E553E"/>
    <w:rsid w:val="001E5B28"/>
    <w:rsid w:val="001E625C"/>
    <w:rsid w:val="001E6BA7"/>
    <w:rsid w:val="001E6C37"/>
    <w:rsid w:val="001E6D9C"/>
    <w:rsid w:val="001E755E"/>
    <w:rsid w:val="001E7DD4"/>
    <w:rsid w:val="001F015E"/>
    <w:rsid w:val="001F0209"/>
    <w:rsid w:val="001F0B7E"/>
    <w:rsid w:val="001F10AE"/>
    <w:rsid w:val="001F12F5"/>
    <w:rsid w:val="001F15C1"/>
    <w:rsid w:val="001F1AAA"/>
    <w:rsid w:val="001F1C60"/>
    <w:rsid w:val="001F21EB"/>
    <w:rsid w:val="001F23CB"/>
    <w:rsid w:val="001F2434"/>
    <w:rsid w:val="001F2624"/>
    <w:rsid w:val="001F336C"/>
    <w:rsid w:val="001F3403"/>
    <w:rsid w:val="001F3688"/>
    <w:rsid w:val="001F36AF"/>
    <w:rsid w:val="001F3D4D"/>
    <w:rsid w:val="001F3EB8"/>
    <w:rsid w:val="001F3FE9"/>
    <w:rsid w:val="001F4DB4"/>
    <w:rsid w:val="001F5835"/>
    <w:rsid w:val="001F67AD"/>
    <w:rsid w:val="001F6848"/>
    <w:rsid w:val="001F6E3C"/>
    <w:rsid w:val="001F73AC"/>
    <w:rsid w:val="001F7C4C"/>
    <w:rsid w:val="001F7DF4"/>
    <w:rsid w:val="00200C0B"/>
    <w:rsid w:val="00200C22"/>
    <w:rsid w:val="00200F20"/>
    <w:rsid w:val="0020172B"/>
    <w:rsid w:val="00201A61"/>
    <w:rsid w:val="00202041"/>
    <w:rsid w:val="00202509"/>
    <w:rsid w:val="002034B5"/>
    <w:rsid w:val="00203EE3"/>
    <w:rsid w:val="002055B0"/>
    <w:rsid w:val="0020566C"/>
    <w:rsid w:val="00205BB4"/>
    <w:rsid w:val="00206731"/>
    <w:rsid w:val="00206779"/>
    <w:rsid w:val="00206A7B"/>
    <w:rsid w:val="00206C3A"/>
    <w:rsid w:val="00206EA9"/>
    <w:rsid w:val="002078BD"/>
    <w:rsid w:val="00207D38"/>
    <w:rsid w:val="002102F0"/>
    <w:rsid w:val="00210A05"/>
    <w:rsid w:val="00211045"/>
    <w:rsid w:val="0021117C"/>
    <w:rsid w:val="0021275A"/>
    <w:rsid w:val="002128F1"/>
    <w:rsid w:val="002128FC"/>
    <w:rsid w:val="0021337E"/>
    <w:rsid w:val="00213408"/>
    <w:rsid w:val="002134A2"/>
    <w:rsid w:val="00213808"/>
    <w:rsid w:val="00213F56"/>
    <w:rsid w:val="002141EC"/>
    <w:rsid w:val="0021450D"/>
    <w:rsid w:val="00214652"/>
    <w:rsid w:val="00214A7A"/>
    <w:rsid w:val="00215495"/>
    <w:rsid w:val="002162CC"/>
    <w:rsid w:val="00216307"/>
    <w:rsid w:val="00216651"/>
    <w:rsid w:val="002169EA"/>
    <w:rsid w:val="002172C3"/>
    <w:rsid w:val="002179DF"/>
    <w:rsid w:val="00217B36"/>
    <w:rsid w:val="0022005D"/>
    <w:rsid w:val="0022061D"/>
    <w:rsid w:val="0022079D"/>
    <w:rsid w:val="00220A2D"/>
    <w:rsid w:val="00220B1D"/>
    <w:rsid w:val="00220C13"/>
    <w:rsid w:val="0022114E"/>
    <w:rsid w:val="00221225"/>
    <w:rsid w:val="00221A73"/>
    <w:rsid w:val="00221C7C"/>
    <w:rsid w:val="0022212B"/>
    <w:rsid w:val="0022226C"/>
    <w:rsid w:val="002222F1"/>
    <w:rsid w:val="00222F0B"/>
    <w:rsid w:val="002232AA"/>
    <w:rsid w:val="00223ABF"/>
    <w:rsid w:val="00224A5C"/>
    <w:rsid w:val="00224C8A"/>
    <w:rsid w:val="00225056"/>
    <w:rsid w:val="002252E0"/>
    <w:rsid w:val="002256CA"/>
    <w:rsid w:val="002256F6"/>
    <w:rsid w:val="00225B32"/>
    <w:rsid w:val="00225EC0"/>
    <w:rsid w:val="00225ED9"/>
    <w:rsid w:val="0022663C"/>
    <w:rsid w:val="0022692B"/>
    <w:rsid w:val="002269F3"/>
    <w:rsid w:val="00226DD0"/>
    <w:rsid w:val="00226E80"/>
    <w:rsid w:val="0022788C"/>
    <w:rsid w:val="0022799B"/>
    <w:rsid w:val="002308CF"/>
    <w:rsid w:val="00230A99"/>
    <w:rsid w:val="00230AA0"/>
    <w:rsid w:val="00231001"/>
    <w:rsid w:val="00231454"/>
    <w:rsid w:val="00231837"/>
    <w:rsid w:val="00231943"/>
    <w:rsid w:val="0023277E"/>
    <w:rsid w:val="002332FF"/>
    <w:rsid w:val="0023370C"/>
    <w:rsid w:val="00233D2C"/>
    <w:rsid w:val="002344D8"/>
    <w:rsid w:val="002346A2"/>
    <w:rsid w:val="00234C34"/>
    <w:rsid w:val="00234CED"/>
    <w:rsid w:val="0023531C"/>
    <w:rsid w:val="0023533A"/>
    <w:rsid w:val="00235ED1"/>
    <w:rsid w:val="002366CF"/>
    <w:rsid w:val="00236DAB"/>
    <w:rsid w:val="00237487"/>
    <w:rsid w:val="00237982"/>
    <w:rsid w:val="00237E18"/>
    <w:rsid w:val="002413B3"/>
    <w:rsid w:val="0024158C"/>
    <w:rsid w:val="00241774"/>
    <w:rsid w:val="00241810"/>
    <w:rsid w:val="00241DEA"/>
    <w:rsid w:val="00241F08"/>
    <w:rsid w:val="00242415"/>
    <w:rsid w:val="00243040"/>
    <w:rsid w:val="00243CA4"/>
    <w:rsid w:val="002440D0"/>
    <w:rsid w:val="0024466E"/>
    <w:rsid w:val="002457EF"/>
    <w:rsid w:val="00245DC6"/>
    <w:rsid w:val="00245E97"/>
    <w:rsid w:val="00246D98"/>
    <w:rsid w:val="00246EC1"/>
    <w:rsid w:val="00247003"/>
    <w:rsid w:val="002478BD"/>
    <w:rsid w:val="0025019D"/>
    <w:rsid w:val="00250545"/>
    <w:rsid w:val="00250853"/>
    <w:rsid w:val="00250DD4"/>
    <w:rsid w:val="00251428"/>
    <w:rsid w:val="002532EF"/>
    <w:rsid w:val="002537DC"/>
    <w:rsid w:val="00253B26"/>
    <w:rsid w:val="0025499E"/>
    <w:rsid w:val="00254F50"/>
    <w:rsid w:val="00255224"/>
    <w:rsid w:val="0025529B"/>
    <w:rsid w:val="0025567C"/>
    <w:rsid w:val="002557D5"/>
    <w:rsid w:val="00255A4F"/>
    <w:rsid w:val="00255F10"/>
    <w:rsid w:val="0025610C"/>
    <w:rsid w:val="002565B9"/>
    <w:rsid w:val="0025670E"/>
    <w:rsid w:val="00256D9E"/>
    <w:rsid w:val="002571C6"/>
    <w:rsid w:val="002575E7"/>
    <w:rsid w:val="0025763F"/>
    <w:rsid w:val="00257B3A"/>
    <w:rsid w:val="00257DC3"/>
    <w:rsid w:val="00257F7A"/>
    <w:rsid w:val="00260109"/>
    <w:rsid w:val="00260C53"/>
    <w:rsid w:val="00261600"/>
    <w:rsid w:val="002616A1"/>
    <w:rsid w:val="002617A3"/>
    <w:rsid w:val="002618F1"/>
    <w:rsid w:val="00261A36"/>
    <w:rsid w:val="00261CE8"/>
    <w:rsid w:val="00262049"/>
    <w:rsid w:val="00262C8B"/>
    <w:rsid w:val="00262D73"/>
    <w:rsid w:val="00262E0F"/>
    <w:rsid w:val="00262E70"/>
    <w:rsid w:val="002636BF"/>
    <w:rsid w:val="00263B2C"/>
    <w:rsid w:val="00263B3C"/>
    <w:rsid w:val="00263C26"/>
    <w:rsid w:val="0026406E"/>
    <w:rsid w:val="002641D5"/>
    <w:rsid w:val="00264EBB"/>
    <w:rsid w:val="00264F7F"/>
    <w:rsid w:val="002651EA"/>
    <w:rsid w:val="00265266"/>
    <w:rsid w:val="0026595E"/>
    <w:rsid w:val="00266179"/>
    <w:rsid w:val="0026617F"/>
    <w:rsid w:val="00266949"/>
    <w:rsid w:val="00266B24"/>
    <w:rsid w:val="00266B8B"/>
    <w:rsid w:val="00267008"/>
    <w:rsid w:val="00267625"/>
    <w:rsid w:val="0026765B"/>
    <w:rsid w:val="002676B1"/>
    <w:rsid w:val="00267AAB"/>
    <w:rsid w:val="0027025B"/>
    <w:rsid w:val="002702C8"/>
    <w:rsid w:val="00271217"/>
    <w:rsid w:val="002717AC"/>
    <w:rsid w:val="002720BC"/>
    <w:rsid w:val="002723FD"/>
    <w:rsid w:val="0027265E"/>
    <w:rsid w:val="0027270A"/>
    <w:rsid w:val="0027281E"/>
    <w:rsid w:val="00272839"/>
    <w:rsid w:val="0027288E"/>
    <w:rsid w:val="0027298D"/>
    <w:rsid w:val="00273877"/>
    <w:rsid w:val="00273D9B"/>
    <w:rsid w:val="00274368"/>
    <w:rsid w:val="0027436C"/>
    <w:rsid w:val="002755C1"/>
    <w:rsid w:val="0027580C"/>
    <w:rsid w:val="002758A1"/>
    <w:rsid w:val="00276D9F"/>
    <w:rsid w:val="0027732C"/>
    <w:rsid w:val="002774C7"/>
    <w:rsid w:val="002776E7"/>
    <w:rsid w:val="002800A2"/>
    <w:rsid w:val="002801C4"/>
    <w:rsid w:val="002801E7"/>
    <w:rsid w:val="00280CA4"/>
    <w:rsid w:val="002816FC"/>
    <w:rsid w:val="00282183"/>
    <w:rsid w:val="00283476"/>
    <w:rsid w:val="00283AD8"/>
    <w:rsid w:val="00283E34"/>
    <w:rsid w:val="00284671"/>
    <w:rsid w:val="00285255"/>
    <w:rsid w:val="002870A4"/>
    <w:rsid w:val="002871D3"/>
    <w:rsid w:val="0028736D"/>
    <w:rsid w:val="00287C51"/>
    <w:rsid w:val="0029002F"/>
    <w:rsid w:val="002901EA"/>
    <w:rsid w:val="002903F2"/>
    <w:rsid w:val="0029059A"/>
    <w:rsid w:val="00290771"/>
    <w:rsid w:val="00290F70"/>
    <w:rsid w:val="0029179C"/>
    <w:rsid w:val="00291CD9"/>
    <w:rsid w:val="00291DE9"/>
    <w:rsid w:val="0029237E"/>
    <w:rsid w:val="00292CA3"/>
    <w:rsid w:val="002932F6"/>
    <w:rsid w:val="002938BA"/>
    <w:rsid w:val="00293FD2"/>
    <w:rsid w:val="00294884"/>
    <w:rsid w:val="002948D0"/>
    <w:rsid w:val="002950FE"/>
    <w:rsid w:val="0029555C"/>
    <w:rsid w:val="00295932"/>
    <w:rsid w:val="002960F0"/>
    <w:rsid w:val="0029631C"/>
    <w:rsid w:val="00296CA9"/>
    <w:rsid w:val="00296CCB"/>
    <w:rsid w:val="00296E78"/>
    <w:rsid w:val="00297B90"/>
    <w:rsid w:val="00297CAA"/>
    <w:rsid w:val="002A0060"/>
    <w:rsid w:val="002A0195"/>
    <w:rsid w:val="002A13BF"/>
    <w:rsid w:val="002A1847"/>
    <w:rsid w:val="002A1C44"/>
    <w:rsid w:val="002A1D89"/>
    <w:rsid w:val="002A1EE0"/>
    <w:rsid w:val="002A28B8"/>
    <w:rsid w:val="002A2AE6"/>
    <w:rsid w:val="002A321E"/>
    <w:rsid w:val="002A3AAB"/>
    <w:rsid w:val="002A3E8A"/>
    <w:rsid w:val="002A4114"/>
    <w:rsid w:val="002A473E"/>
    <w:rsid w:val="002A4C0B"/>
    <w:rsid w:val="002A4ECA"/>
    <w:rsid w:val="002A51A4"/>
    <w:rsid w:val="002A59E1"/>
    <w:rsid w:val="002A6AC3"/>
    <w:rsid w:val="002A6BEF"/>
    <w:rsid w:val="002A6D32"/>
    <w:rsid w:val="002A76D5"/>
    <w:rsid w:val="002A789B"/>
    <w:rsid w:val="002A7985"/>
    <w:rsid w:val="002B0A63"/>
    <w:rsid w:val="002B12A8"/>
    <w:rsid w:val="002B156D"/>
    <w:rsid w:val="002B1708"/>
    <w:rsid w:val="002B1927"/>
    <w:rsid w:val="002B1AF0"/>
    <w:rsid w:val="002B2551"/>
    <w:rsid w:val="002B2FB8"/>
    <w:rsid w:val="002B3003"/>
    <w:rsid w:val="002B3E2E"/>
    <w:rsid w:val="002B4362"/>
    <w:rsid w:val="002B4614"/>
    <w:rsid w:val="002B4BC9"/>
    <w:rsid w:val="002B5364"/>
    <w:rsid w:val="002B57F2"/>
    <w:rsid w:val="002B5E78"/>
    <w:rsid w:val="002B5FAA"/>
    <w:rsid w:val="002B6087"/>
    <w:rsid w:val="002B6269"/>
    <w:rsid w:val="002B6445"/>
    <w:rsid w:val="002B6CCA"/>
    <w:rsid w:val="002B6D36"/>
    <w:rsid w:val="002B72B8"/>
    <w:rsid w:val="002B7C1F"/>
    <w:rsid w:val="002C03A3"/>
    <w:rsid w:val="002C10FE"/>
    <w:rsid w:val="002C1492"/>
    <w:rsid w:val="002C16A3"/>
    <w:rsid w:val="002C17FF"/>
    <w:rsid w:val="002C252D"/>
    <w:rsid w:val="002C2DFA"/>
    <w:rsid w:val="002C300D"/>
    <w:rsid w:val="002C3871"/>
    <w:rsid w:val="002C4511"/>
    <w:rsid w:val="002C4895"/>
    <w:rsid w:val="002C5047"/>
    <w:rsid w:val="002C5AC1"/>
    <w:rsid w:val="002C5F0F"/>
    <w:rsid w:val="002C6772"/>
    <w:rsid w:val="002C6EAC"/>
    <w:rsid w:val="002C7020"/>
    <w:rsid w:val="002C7EDF"/>
    <w:rsid w:val="002D0014"/>
    <w:rsid w:val="002D010D"/>
    <w:rsid w:val="002D05C7"/>
    <w:rsid w:val="002D0972"/>
    <w:rsid w:val="002D0B49"/>
    <w:rsid w:val="002D0FE1"/>
    <w:rsid w:val="002D197C"/>
    <w:rsid w:val="002D1A8C"/>
    <w:rsid w:val="002D1D44"/>
    <w:rsid w:val="002D1DC5"/>
    <w:rsid w:val="002D2189"/>
    <w:rsid w:val="002D262D"/>
    <w:rsid w:val="002D2E45"/>
    <w:rsid w:val="002D2EC8"/>
    <w:rsid w:val="002D3647"/>
    <w:rsid w:val="002D37C8"/>
    <w:rsid w:val="002D3D20"/>
    <w:rsid w:val="002D3F79"/>
    <w:rsid w:val="002D4D47"/>
    <w:rsid w:val="002D63F1"/>
    <w:rsid w:val="002D68AD"/>
    <w:rsid w:val="002D6F72"/>
    <w:rsid w:val="002D7BAD"/>
    <w:rsid w:val="002D7E5F"/>
    <w:rsid w:val="002E0E62"/>
    <w:rsid w:val="002E0FCC"/>
    <w:rsid w:val="002E1097"/>
    <w:rsid w:val="002E13C5"/>
    <w:rsid w:val="002E1D3E"/>
    <w:rsid w:val="002E1E4C"/>
    <w:rsid w:val="002E24E6"/>
    <w:rsid w:val="002E2653"/>
    <w:rsid w:val="002E2879"/>
    <w:rsid w:val="002E2A3F"/>
    <w:rsid w:val="002E2E6F"/>
    <w:rsid w:val="002E2F2E"/>
    <w:rsid w:val="002E33C1"/>
    <w:rsid w:val="002E34CA"/>
    <w:rsid w:val="002E3820"/>
    <w:rsid w:val="002E3EAD"/>
    <w:rsid w:val="002E41A9"/>
    <w:rsid w:val="002E41F2"/>
    <w:rsid w:val="002E4355"/>
    <w:rsid w:val="002E4464"/>
    <w:rsid w:val="002E534E"/>
    <w:rsid w:val="002E596A"/>
    <w:rsid w:val="002E60CB"/>
    <w:rsid w:val="002E6A7F"/>
    <w:rsid w:val="002E716E"/>
    <w:rsid w:val="002E7F26"/>
    <w:rsid w:val="002F0945"/>
    <w:rsid w:val="002F0D60"/>
    <w:rsid w:val="002F127D"/>
    <w:rsid w:val="002F12D3"/>
    <w:rsid w:val="002F1445"/>
    <w:rsid w:val="002F1B12"/>
    <w:rsid w:val="002F1D99"/>
    <w:rsid w:val="002F204B"/>
    <w:rsid w:val="002F230D"/>
    <w:rsid w:val="002F2909"/>
    <w:rsid w:val="002F2CDB"/>
    <w:rsid w:val="002F35AF"/>
    <w:rsid w:val="002F366A"/>
    <w:rsid w:val="002F3B11"/>
    <w:rsid w:val="002F3C0F"/>
    <w:rsid w:val="002F444F"/>
    <w:rsid w:val="002F48D5"/>
    <w:rsid w:val="002F4E4C"/>
    <w:rsid w:val="002F4F06"/>
    <w:rsid w:val="002F561F"/>
    <w:rsid w:val="002F5B14"/>
    <w:rsid w:val="002F5E90"/>
    <w:rsid w:val="002F6276"/>
    <w:rsid w:val="002F63A7"/>
    <w:rsid w:val="002F656A"/>
    <w:rsid w:val="002F6781"/>
    <w:rsid w:val="002F6CB7"/>
    <w:rsid w:val="002F6FF1"/>
    <w:rsid w:val="002F7EC9"/>
    <w:rsid w:val="003004E6"/>
    <w:rsid w:val="003007D1"/>
    <w:rsid w:val="00300887"/>
    <w:rsid w:val="003008D7"/>
    <w:rsid w:val="00300CD3"/>
    <w:rsid w:val="00300E61"/>
    <w:rsid w:val="00301373"/>
    <w:rsid w:val="00301566"/>
    <w:rsid w:val="00301B4A"/>
    <w:rsid w:val="00301FB6"/>
    <w:rsid w:val="003025FF"/>
    <w:rsid w:val="00302C03"/>
    <w:rsid w:val="00302C71"/>
    <w:rsid w:val="00302F17"/>
    <w:rsid w:val="0030311D"/>
    <w:rsid w:val="003033EF"/>
    <w:rsid w:val="00303BBB"/>
    <w:rsid w:val="00303BFB"/>
    <w:rsid w:val="00303C86"/>
    <w:rsid w:val="00303CE7"/>
    <w:rsid w:val="00303E94"/>
    <w:rsid w:val="00303EAE"/>
    <w:rsid w:val="00304028"/>
    <w:rsid w:val="003041D1"/>
    <w:rsid w:val="003043FF"/>
    <w:rsid w:val="00304512"/>
    <w:rsid w:val="00305284"/>
    <w:rsid w:val="00305B8F"/>
    <w:rsid w:val="00305CF8"/>
    <w:rsid w:val="0030681C"/>
    <w:rsid w:val="003102A4"/>
    <w:rsid w:val="00310550"/>
    <w:rsid w:val="00310F95"/>
    <w:rsid w:val="00311A7E"/>
    <w:rsid w:val="00311D6E"/>
    <w:rsid w:val="00311FA2"/>
    <w:rsid w:val="00313D87"/>
    <w:rsid w:val="00314852"/>
    <w:rsid w:val="00314D26"/>
    <w:rsid w:val="0031593A"/>
    <w:rsid w:val="0031684D"/>
    <w:rsid w:val="00316A2E"/>
    <w:rsid w:val="00316D30"/>
    <w:rsid w:val="0031706B"/>
    <w:rsid w:val="00317863"/>
    <w:rsid w:val="0032039A"/>
    <w:rsid w:val="00320BDE"/>
    <w:rsid w:val="003216BF"/>
    <w:rsid w:val="003216C6"/>
    <w:rsid w:val="00321772"/>
    <w:rsid w:val="00321A17"/>
    <w:rsid w:val="00321EA9"/>
    <w:rsid w:val="00322FA5"/>
    <w:rsid w:val="00323C57"/>
    <w:rsid w:val="00324167"/>
    <w:rsid w:val="00324837"/>
    <w:rsid w:val="00324EB6"/>
    <w:rsid w:val="00325A83"/>
    <w:rsid w:val="003268CA"/>
    <w:rsid w:val="00327C4C"/>
    <w:rsid w:val="00330268"/>
    <w:rsid w:val="003303AB"/>
    <w:rsid w:val="003303CE"/>
    <w:rsid w:val="0033079A"/>
    <w:rsid w:val="003309A7"/>
    <w:rsid w:val="00330C5A"/>
    <w:rsid w:val="003312C7"/>
    <w:rsid w:val="0033279D"/>
    <w:rsid w:val="00333071"/>
    <w:rsid w:val="003330A8"/>
    <w:rsid w:val="00333B08"/>
    <w:rsid w:val="00333F44"/>
    <w:rsid w:val="00334127"/>
    <w:rsid w:val="00334465"/>
    <w:rsid w:val="003348F2"/>
    <w:rsid w:val="00334C67"/>
    <w:rsid w:val="00334F56"/>
    <w:rsid w:val="0033589D"/>
    <w:rsid w:val="00335D0A"/>
    <w:rsid w:val="0033716B"/>
    <w:rsid w:val="003377E6"/>
    <w:rsid w:val="00337B00"/>
    <w:rsid w:val="00337D89"/>
    <w:rsid w:val="0034000C"/>
    <w:rsid w:val="00341290"/>
    <w:rsid w:val="003412C4"/>
    <w:rsid w:val="00341A5A"/>
    <w:rsid w:val="00342BBC"/>
    <w:rsid w:val="00342C25"/>
    <w:rsid w:val="00342E06"/>
    <w:rsid w:val="00342EBA"/>
    <w:rsid w:val="00343187"/>
    <w:rsid w:val="00343499"/>
    <w:rsid w:val="00344731"/>
    <w:rsid w:val="003448FF"/>
    <w:rsid w:val="00344CA0"/>
    <w:rsid w:val="00344F61"/>
    <w:rsid w:val="00344FC9"/>
    <w:rsid w:val="00345281"/>
    <w:rsid w:val="00345354"/>
    <w:rsid w:val="00345437"/>
    <w:rsid w:val="003458E3"/>
    <w:rsid w:val="003466C0"/>
    <w:rsid w:val="00346728"/>
    <w:rsid w:val="0035028F"/>
    <w:rsid w:val="003503C1"/>
    <w:rsid w:val="003503CA"/>
    <w:rsid w:val="00350EB9"/>
    <w:rsid w:val="003510CD"/>
    <w:rsid w:val="0035134F"/>
    <w:rsid w:val="00353275"/>
    <w:rsid w:val="0035360B"/>
    <w:rsid w:val="00353FC4"/>
    <w:rsid w:val="0035422F"/>
    <w:rsid w:val="003543A8"/>
    <w:rsid w:val="00354497"/>
    <w:rsid w:val="0035544C"/>
    <w:rsid w:val="003556C9"/>
    <w:rsid w:val="00355D7E"/>
    <w:rsid w:val="00356693"/>
    <w:rsid w:val="00356927"/>
    <w:rsid w:val="00356DB4"/>
    <w:rsid w:val="003602EF"/>
    <w:rsid w:val="00360B49"/>
    <w:rsid w:val="00360BE5"/>
    <w:rsid w:val="00360C10"/>
    <w:rsid w:val="00360EBB"/>
    <w:rsid w:val="003610F5"/>
    <w:rsid w:val="00361389"/>
    <w:rsid w:val="003617D8"/>
    <w:rsid w:val="00361B2C"/>
    <w:rsid w:val="00361BFD"/>
    <w:rsid w:val="00361D1C"/>
    <w:rsid w:val="00362101"/>
    <w:rsid w:val="00362D16"/>
    <w:rsid w:val="00362F40"/>
    <w:rsid w:val="0036344F"/>
    <w:rsid w:val="003635B0"/>
    <w:rsid w:val="00363F42"/>
    <w:rsid w:val="003641CA"/>
    <w:rsid w:val="0036424B"/>
    <w:rsid w:val="0036464A"/>
    <w:rsid w:val="003647A9"/>
    <w:rsid w:val="00364885"/>
    <w:rsid w:val="00364A87"/>
    <w:rsid w:val="00364EA6"/>
    <w:rsid w:val="00364F88"/>
    <w:rsid w:val="00364FE7"/>
    <w:rsid w:val="0036571B"/>
    <w:rsid w:val="00365E95"/>
    <w:rsid w:val="0036625E"/>
    <w:rsid w:val="00366354"/>
    <w:rsid w:val="00366D17"/>
    <w:rsid w:val="003670A0"/>
    <w:rsid w:val="00370682"/>
    <w:rsid w:val="00370B6F"/>
    <w:rsid w:val="003711EE"/>
    <w:rsid w:val="00371262"/>
    <w:rsid w:val="00371327"/>
    <w:rsid w:val="00371CC7"/>
    <w:rsid w:val="0037208F"/>
    <w:rsid w:val="0037217C"/>
    <w:rsid w:val="003725FF"/>
    <w:rsid w:val="0037281A"/>
    <w:rsid w:val="0037281F"/>
    <w:rsid w:val="00372D60"/>
    <w:rsid w:val="00373435"/>
    <w:rsid w:val="00373640"/>
    <w:rsid w:val="00373AFD"/>
    <w:rsid w:val="00374361"/>
    <w:rsid w:val="00374596"/>
    <w:rsid w:val="00374ABC"/>
    <w:rsid w:val="00374D85"/>
    <w:rsid w:val="00374FA9"/>
    <w:rsid w:val="003750C6"/>
    <w:rsid w:val="003755E4"/>
    <w:rsid w:val="0037568E"/>
    <w:rsid w:val="0037614E"/>
    <w:rsid w:val="0037628E"/>
    <w:rsid w:val="00376380"/>
    <w:rsid w:val="0037684A"/>
    <w:rsid w:val="00376A24"/>
    <w:rsid w:val="00377B65"/>
    <w:rsid w:val="00377F71"/>
    <w:rsid w:val="00380908"/>
    <w:rsid w:val="00380943"/>
    <w:rsid w:val="00380964"/>
    <w:rsid w:val="003809E6"/>
    <w:rsid w:val="00380CFB"/>
    <w:rsid w:val="003812DC"/>
    <w:rsid w:val="0038294F"/>
    <w:rsid w:val="00383463"/>
    <w:rsid w:val="00383936"/>
    <w:rsid w:val="003839B5"/>
    <w:rsid w:val="00383B12"/>
    <w:rsid w:val="0038439B"/>
    <w:rsid w:val="003846EC"/>
    <w:rsid w:val="003848DF"/>
    <w:rsid w:val="00384C7E"/>
    <w:rsid w:val="00384CE2"/>
    <w:rsid w:val="0038507B"/>
    <w:rsid w:val="0038565F"/>
    <w:rsid w:val="00385DD5"/>
    <w:rsid w:val="00386934"/>
    <w:rsid w:val="0038737A"/>
    <w:rsid w:val="003875D0"/>
    <w:rsid w:val="003875DA"/>
    <w:rsid w:val="003900F9"/>
    <w:rsid w:val="00390405"/>
    <w:rsid w:val="0039048A"/>
    <w:rsid w:val="003906AD"/>
    <w:rsid w:val="003906C4"/>
    <w:rsid w:val="00390959"/>
    <w:rsid w:val="00390A4A"/>
    <w:rsid w:val="00390C67"/>
    <w:rsid w:val="00391EBB"/>
    <w:rsid w:val="003920BD"/>
    <w:rsid w:val="00392218"/>
    <w:rsid w:val="0039248F"/>
    <w:rsid w:val="00392709"/>
    <w:rsid w:val="00392D8E"/>
    <w:rsid w:val="00393F38"/>
    <w:rsid w:val="003940CD"/>
    <w:rsid w:val="00394105"/>
    <w:rsid w:val="00394185"/>
    <w:rsid w:val="00394949"/>
    <w:rsid w:val="003951A0"/>
    <w:rsid w:val="003954B8"/>
    <w:rsid w:val="00395B78"/>
    <w:rsid w:val="00395C2C"/>
    <w:rsid w:val="00395D6D"/>
    <w:rsid w:val="00395E89"/>
    <w:rsid w:val="003963CB"/>
    <w:rsid w:val="00396802"/>
    <w:rsid w:val="00397177"/>
    <w:rsid w:val="00397CA6"/>
    <w:rsid w:val="003A0252"/>
    <w:rsid w:val="003A09E6"/>
    <w:rsid w:val="003A0C92"/>
    <w:rsid w:val="003A0E2B"/>
    <w:rsid w:val="003A0EF6"/>
    <w:rsid w:val="003A1150"/>
    <w:rsid w:val="003A21BE"/>
    <w:rsid w:val="003A39A1"/>
    <w:rsid w:val="003A3CF1"/>
    <w:rsid w:val="003A3D31"/>
    <w:rsid w:val="003A40C9"/>
    <w:rsid w:val="003A47D6"/>
    <w:rsid w:val="003A634E"/>
    <w:rsid w:val="003A6564"/>
    <w:rsid w:val="003A676D"/>
    <w:rsid w:val="003A742D"/>
    <w:rsid w:val="003A7526"/>
    <w:rsid w:val="003A77A8"/>
    <w:rsid w:val="003A78F7"/>
    <w:rsid w:val="003A7EC3"/>
    <w:rsid w:val="003B06EC"/>
    <w:rsid w:val="003B0A91"/>
    <w:rsid w:val="003B0CA2"/>
    <w:rsid w:val="003B16CA"/>
    <w:rsid w:val="003B16F3"/>
    <w:rsid w:val="003B1C04"/>
    <w:rsid w:val="003B1C6E"/>
    <w:rsid w:val="003B20F4"/>
    <w:rsid w:val="003B2177"/>
    <w:rsid w:val="003B25F1"/>
    <w:rsid w:val="003B2779"/>
    <w:rsid w:val="003B29E8"/>
    <w:rsid w:val="003B2CFF"/>
    <w:rsid w:val="003B322B"/>
    <w:rsid w:val="003B329D"/>
    <w:rsid w:val="003B3380"/>
    <w:rsid w:val="003B3421"/>
    <w:rsid w:val="003B34F8"/>
    <w:rsid w:val="003B3964"/>
    <w:rsid w:val="003B3C1D"/>
    <w:rsid w:val="003B41F7"/>
    <w:rsid w:val="003B4FA5"/>
    <w:rsid w:val="003B5267"/>
    <w:rsid w:val="003B5EA4"/>
    <w:rsid w:val="003B6281"/>
    <w:rsid w:val="003B6D05"/>
    <w:rsid w:val="003B7592"/>
    <w:rsid w:val="003B75D1"/>
    <w:rsid w:val="003B7B08"/>
    <w:rsid w:val="003B7D85"/>
    <w:rsid w:val="003C06D0"/>
    <w:rsid w:val="003C0833"/>
    <w:rsid w:val="003C0AB9"/>
    <w:rsid w:val="003C1242"/>
    <w:rsid w:val="003C1269"/>
    <w:rsid w:val="003C1A96"/>
    <w:rsid w:val="003C22F8"/>
    <w:rsid w:val="003C27AD"/>
    <w:rsid w:val="003C2B0B"/>
    <w:rsid w:val="003C2B25"/>
    <w:rsid w:val="003C3250"/>
    <w:rsid w:val="003C389E"/>
    <w:rsid w:val="003C39A3"/>
    <w:rsid w:val="003C48AF"/>
    <w:rsid w:val="003C54CB"/>
    <w:rsid w:val="003C564B"/>
    <w:rsid w:val="003C5A2D"/>
    <w:rsid w:val="003C5D1C"/>
    <w:rsid w:val="003C6CCC"/>
    <w:rsid w:val="003C7358"/>
    <w:rsid w:val="003C7CD5"/>
    <w:rsid w:val="003D01FD"/>
    <w:rsid w:val="003D0370"/>
    <w:rsid w:val="003D0557"/>
    <w:rsid w:val="003D05EB"/>
    <w:rsid w:val="003D0740"/>
    <w:rsid w:val="003D094E"/>
    <w:rsid w:val="003D0C73"/>
    <w:rsid w:val="003D0D74"/>
    <w:rsid w:val="003D0D9E"/>
    <w:rsid w:val="003D11F2"/>
    <w:rsid w:val="003D1723"/>
    <w:rsid w:val="003D18C3"/>
    <w:rsid w:val="003D26DA"/>
    <w:rsid w:val="003D2B0B"/>
    <w:rsid w:val="003D3116"/>
    <w:rsid w:val="003D3395"/>
    <w:rsid w:val="003D33B4"/>
    <w:rsid w:val="003D359E"/>
    <w:rsid w:val="003D3CCD"/>
    <w:rsid w:val="003D49F9"/>
    <w:rsid w:val="003D5063"/>
    <w:rsid w:val="003D61AC"/>
    <w:rsid w:val="003D6990"/>
    <w:rsid w:val="003D6FC5"/>
    <w:rsid w:val="003D6FF2"/>
    <w:rsid w:val="003D71B9"/>
    <w:rsid w:val="003D75ED"/>
    <w:rsid w:val="003D790A"/>
    <w:rsid w:val="003D7AB5"/>
    <w:rsid w:val="003D7D91"/>
    <w:rsid w:val="003D7E6C"/>
    <w:rsid w:val="003D7F30"/>
    <w:rsid w:val="003E0439"/>
    <w:rsid w:val="003E0459"/>
    <w:rsid w:val="003E0C74"/>
    <w:rsid w:val="003E18C8"/>
    <w:rsid w:val="003E1A60"/>
    <w:rsid w:val="003E1BF3"/>
    <w:rsid w:val="003E1CAD"/>
    <w:rsid w:val="003E2157"/>
    <w:rsid w:val="003E23CC"/>
    <w:rsid w:val="003E2606"/>
    <w:rsid w:val="003E342E"/>
    <w:rsid w:val="003E374E"/>
    <w:rsid w:val="003E3C14"/>
    <w:rsid w:val="003E3F3E"/>
    <w:rsid w:val="003E499C"/>
    <w:rsid w:val="003E4AF7"/>
    <w:rsid w:val="003E4BB6"/>
    <w:rsid w:val="003E6836"/>
    <w:rsid w:val="003E7127"/>
    <w:rsid w:val="003E71C2"/>
    <w:rsid w:val="003E738B"/>
    <w:rsid w:val="003E7AA4"/>
    <w:rsid w:val="003F015F"/>
    <w:rsid w:val="003F05BF"/>
    <w:rsid w:val="003F0B2D"/>
    <w:rsid w:val="003F1680"/>
    <w:rsid w:val="003F174D"/>
    <w:rsid w:val="003F1B42"/>
    <w:rsid w:val="003F1BD3"/>
    <w:rsid w:val="003F1DE5"/>
    <w:rsid w:val="003F2202"/>
    <w:rsid w:val="003F2442"/>
    <w:rsid w:val="003F37EB"/>
    <w:rsid w:val="003F4514"/>
    <w:rsid w:val="003F47FD"/>
    <w:rsid w:val="003F4B22"/>
    <w:rsid w:val="003F4ED4"/>
    <w:rsid w:val="003F5137"/>
    <w:rsid w:val="003F5E5F"/>
    <w:rsid w:val="003F62C8"/>
    <w:rsid w:val="003F6628"/>
    <w:rsid w:val="003F6D55"/>
    <w:rsid w:val="003F7324"/>
    <w:rsid w:val="003F7B76"/>
    <w:rsid w:val="003F7FD8"/>
    <w:rsid w:val="0040076C"/>
    <w:rsid w:val="0040080B"/>
    <w:rsid w:val="004009C9"/>
    <w:rsid w:val="00400F31"/>
    <w:rsid w:val="0040139F"/>
    <w:rsid w:val="004013DA"/>
    <w:rsid w:val="0040156B"/>
    <w:rsid w:val="00401898"/>
    <w:rsid w:val="00401A27"/>
    <w:rsid w:val="00401DDF"/>
    <w:rsid w:val="004020BE"/>
    <w:rsid w:val="00402556"/>
    <w:rsid w:val="00402F95"/>
    <w:rsid w:val="00403A82"/>
    <w:rsid w:val="00403BCE"/>
    <w:rsid w:val="004041EA"/>
    <w:rsid w:val="00404360"/>
    <w:rsid w:val="004043B5"/>
    <w:rsid w:val="004049C4"/>
    <w:rsid w:val="0040549B"/>
    <w:rsid w:val="00405671"/>
    <w:rsid w:val="0040580A"/>
    <w:rsid w:val="004058EB"/>
    <w:rsid w:val="00405936"/>
    <w:rsid w:val="004059E7"/>
    <w:rsid w:val="0040650E"/>
    <w:rsid w:val="00406611"/>
    <w:rsid w:val="00406E95"/>
    <w:rsid w:val="0040722E"/>
    <w:rsid w:val="004073BA"/>
    <w:rsid w:val="00407C29"/>
    <w:rsid w:val="00407C7F"/>
    <w:rsid w:val="00407EC1"/>
    <w:rsid w:val="00410726"/>
    <w:rsid w:val="00410E34"/>
    <w:rsid w:val="0041111A"/>
    <w:rsid w:val="004113D7"/>
    <w:rsid w:val="004117DE"/>
    <w:rsid w:val="00411926"/>
    <w:rsid w:val="00411FF3"/>
    <w:rsid w:val="0041201A"/>
    <w:rsid w:val="0041275F"/>
    <w:rsid w:val="004131FC"/>
    <w:rsid w:val="00413275"/>
    <w:rsid w:val="00413838"/>
    <w:rsid w:val="0041424C"/>
    <w:rsid w:val="00414A0B"/>
    <w:rsid w:val="00414C76"/>
    <w:rsid w:val="00414F15"/>
    <w:rsid w:val="00415058"/>
    <w:rsid w:val="00415963"/>
    <w:rsid w:val="00415965"/>
    <w:rsid w:val="0041597F"/>
    <w:rsid w:val="00415C11"/>
    <w:rsid w:val="0041653F"/>
    <w:rsid w:val="0041661B"/>
    <w:rsid w:val="00416741"/>
    <w:rsid w:val="00417211"/>
    <w:rsid w:val="0041745D"/>
    <w:rsid w:val="00417C59"/>
    <w:rsid w:val="00417CB2"/>
    <w:rsid w:val="00417F32"/>
    <w:rsid w:val="00422313"/>
    <w:rsid w:val="0042247A"/>
    <w:rsid w:val="004224D5"/>
    <w:rsid w:val="00422937"/>
    <w:rsid w:val="00422A75"/>
    <w:rsid w:val="00422E2A"/>
    <w:rsid w:val="00424AB4"/>
    <w:rsid w:val="00425050"/>
    <w:rsid w:val="004251F0"/>
    <w:rsid w:val="0042521F"/>
    <w:rsid w:val="00425423"/>
    <w:rsid w:val="00425E2C"/>
    <w:rsid w:val="004260E6"/>
    <w:rsid w:val="00426ACC"/>
    <w:rsid w:val="00427100"/>
    <w:rsid w:val="00427746"/>
    <w:rsid w:val="0043051B"/>
    <w:rsid w:val="004307D6"/>
    <w:rsid w:val="004311CB"/>
    <w:rsid w:val="0043146C"/>
    <w:rsid w:val="0043244A"/>
    <w:rsid w:val="00432F6A"/>
    <w:rsid w:val="00432FD3"/>
    <w:rsid w:val="00433415"/>
    <w:rsid w:val="00433420"/>
    <w:rsid w:val="0043347F"/>
    <w:rsid w:val="0043352A"/>
    <w:rsid w:val="004337B2"/>
    <w:rsid w:val="00433C73"/>
    <w:rsid w:val="00434156"/>
    <w:rsid w:val="004342CB"/>
    <w:rsid w:val="004349D0"/>
    <w:rsid w:val="00434CC3"/>
    <w:rsid w:val="00434E3B"/>
    <w:rsid w:val="0043504E"/>
    <w:rsid w:val="00435D40"/>
    <w:rsid w:val="0043740A"/>
    <w:rsid w:val="00437917"/>
    <w:rsid w:val="00437E6F"/>
    <w:rsid w:val="00440392"/>
    <w:rsid w:val="0044052B"/>
    <w:rsid w:val="004407AB"/>
    <w:rsid w:val="004413E2"/>
    <w:rsid w:val="00441414"/>
    <w:rsid w:val="00441AA4"/>
    <w:rsid w:val="0044289C"/>
    <w:rsid w:val="00442A95"/>
    <w:rsid w:val="00443019"/>
    <w:rsid w:val="00443ABD"/>
    <w:rsid w:val="00444A82"/>
    <w:rsid w:val="00444D73"/>
    <w:rsid w:val="0044514E"/>
    <w:rsid w:val="0044525F"/>
    <w:rsid w:val="0044573A"/>
    <w:rsid w:val="00445F2A"/>
    <w:rsid w:val="0044641E"/>
    <w:rsid w:val="0044677A"/>
    <w:rsid w:val="00446B48"/>
    <w:rsid w:val="00447536"/>
    <w:rsid w:val="00447847"/>
    <w:rsid w:val="00447C84"/>
    <w:rsid w:val="00447ED4"/>
    <w:rsid w:val="004504B9"/>
    <w:rsid w:val="0045110F"/>
    <w:rsid w:val="004511DC"/>
    <w:rsid w:val="0045196F"/>
    <w:rsid w:val="00451BED"/>
    <w:rsid w:val="00451E0C"/>
    <w:rsid w:val="00451F93"/>
    <w:rsid w:val="0045382D"/>
    <w:rsid w:val="00454558"/>
    <w:rsid w:val="00454C26"/>
    <w:rsid w:val="00454CED"/>
    <w:rsid w:val="00454E63"/>
    <w:rsid w:val="004553FC"/>
    <w:rsid w:val="00455D44"/>
    <w:rsid w:val="00456184"/>
    <w:rsid w:val="004567E9"/>
    <w:rsid w:val="00456B55"/>
    <w:rsid w:val="0045709A"/>
    <w:rsid w:val="00457137"/>
    <w:rsid w:val="0046000B"/>
    <w:rsid w:val="00460323"/>
    <w:rsid w:val="00460E30"/>
    <w:rsid w:val="00461152"/>
    <w:rsid w:val="0046264C"/>
    <w:rsid w:val="004628CF"/>
    <w:rsid w:val="00462D82"/>
    <w:rsid w:val="00462DEB"/>
    <w:rsid w:val="004631E7"/>
    <w:rsid w:val="0046323C"/>
    <w:rsid w:val="004644FE"/>
    <w:rsid w:val="0046452D"/>
    <w:rsid w:val="00464597"/>
    <w:rsid w:val="00464895"/>
    <w:rsid w:val="00464A63"/>
    <w:rsid w:val="0046540B"/>
    <w:rsid w:val="00465514"/>
    <w:rsid w:val="0046615A"/>
    <w:rsid w:val="0046621D"/>
    <w:rsid w:val="004664C4"/>
    <w:rsid w:val="00466E85"/>
    <w:rsid w:val="004671E5"/>
    <w:rsid w:val="004673BE"/>
    <w:rsid w:val="0046768F"/>
    <w:rsid w:val="004676CA"/>
    <w:rsid w:val="004679AB"/>
    <w:rsid w:val="00470352"/>
    <w:rsid w:val="004704CF"/>
    <w:rsid w:val="00470569"/>
    <w:rsid w:val="004705CC"/>
    <w:rsid w:val="00470EEC"/>
    <w:rsid w:val="00471092"/>
    <w:rsid w:val="004719A1"/>
    <w:rsid w:val="004721BB"/>
    <w:rsid w:val="004723E9"/>
    <w:rsid w:val="004726F4"/>
    <w:rsid w:val="00472B09"/>
    <w:rsid w:val="0047304B"/>
    <w:rsid w:val="0047325A"/>
    <w:rsid w:val="004734B9"/>
    <w:rsid w:val="00473B69"/>
    <w:rsid w:val="00473FEE"/>
    <w:rsid w:val="00474122"/>
    <w:rsid w:val="00474429"/>
    <w:rsid w:val="004744D7"/>
    <w:rsid w:val="00474B0D"/>
    <w:rsid w:val="00475092"/>
    <w:rsid w:val="00475FE2"/>
    <w:rsid w:val="0047637F"/>
    <w:rsid w:val="00476800"/>
    <w:rsid w:val="00477294"/>
    <w:rsid w:val="00477743"/>
    <w:rsid w:val="0047785B"/>
    <w:rsid w:val="004779D2"/>
    <w:rsid w:val="00477B7C"/>
    <w:rsid w:val="00480445"/>
    <w:rsid w:val="00481744"/>
    <w:rsid w:val="004818D5"/>
    <w:rsid w:val="00481DA4"/>
    <w:rsid w:val="004825B9"/>
    <w:rsid w:val="00482EA4"/>
    <w:rsid w:val="00482FD4"/>
    <w:rsid w:val="00483190"/>
    <w:rsid w:val="00484C5A"/>
    <w:rsid w:val="00484D22"/>
    <w:rsid w:val="00484E58"/>
    <w:rsid w:val="00485596"/>
    <w:rsid w:val="004863EB"/>
    <w:rsid w:val="0048693D"/>
    <w:rsid w:val="00486A51"/>
    <w:rsid w:val="004872E5"/>
    <w:rsid w:val="00487466"/>
    <w:rsid w:val="0048754C"/>
    <w:rsid w:val="0048756A"/>
    <w:rsid w:val="004902C6"/>
    <w:rsid w:val="0049030E"/>
    <w:rsid w:val="00490A86"/>
    <w:rsid w:val="00491509"/>
    <w:rsid w:val="00491884"/>
    <w:rsid w:val="004919D1"/>
    <w:rsid w:val="00491A28"/>
    <w:rsid w:val="00491C51"/>
    <w:rsid w:val="0049265C"/>
    <w:rsid w:val="00492C7B"/>
    <w:rsid w:val="00493287"/>
    <w:rsid w:val="004933A7"/>
    <w:rsid w:val="004935A5"/>
    <w:rsid w:val="004937DF"/>
    <w:rsid w:val="00494443"/>
    <w:rsid w:val="0049492B"/>
    <w:rsid w:val="00494BFF"/>
    <w:rsid w:val="00495061"/>
    <w:rsid w:val="00495BD2"/>
    <w:rsid w:val="00495C62"/>
    <w:rsid w:val="00496607"/>
    <w:rsid w:val="00496C43"/>
    <w:rsid w:val="004970B1"/>
    <w:rsid w:val="00497250"/>
    <w:rsid w:val="004972FE"/>
    <w:rsid w:val="004973D6"/>
    <w:rsid w:val="004A150B"/>
    <w:rsid w:val="004A1605"/>
    <w:rsid w:val="004A16BA"/>
    <w:rsid w:val="004A16DD"/>
    <w:rsid w:val="004A1781"/>
    <w:rsid w:val="004A1FA4"/>
    <w:rsid w:val="004A256D"/>
    <w:rsid w:val="004A2573"/>
    <w:rsid w:val="004A33C9"/>
    <w:rsid w:val="004A401E"/>
    <w:rsid w:val="004A4124"/>
    <w:rsid w:val="004A4284"/>
    <w:rsid w:val="004A44BE"/>
    <w:rsid w:val="004A4971"/>
    <w:rsid w:val="004A51CD"/>
    <w:rsid w:val="004A5436"/>
    <w:rsid w:val="004A54EF"/>
    <w:rsid w:val="004A62EC"/>
    <w:rsid w:val="004A63ED"/>
    <w:rsid w:val="004A6623"/>
    <w:rsid w:val="004A6A63"/>
    <w:rsid w:val="004A6B57"/>
    <w:rsid w:val="004A7275"/>
    <w:rsid w:val="004A775E"/>
    <w:rsid w:val="004A797A"/>
    <w:rsid w:val="004A7C1D"/>
    <w:rsid w:val="004B1124"/>
    <w:rsid w:val="004B14F4"/>
    <w:rsid w:val="004B18CD"/>
    <w:rsid w:val="004B19C5"/>
    <w:rsid w:val="004B1A06"/>
    <w:rsid w:val="004B1A71"/>
    <w:rsid w:val="004B1CB6"/>
    <w:rsid w:val="004B2891"/>
    <w:rsid w:val="004B2A8F"/>
    <w:rsid w:val="004B2CE4"/>
    <w:rsid w:val="004B3386"/>
    <w:rsid w:val="004B3C09"/>
    <w:rsid w:val="004B4878"/>
    <w:rsid w:val="004B4B30"/>
    <w:rsid w:val="004B5D86"/>
    <w:rsid w:val="004B6163"/>
    <w:rsid w:val="004B6528"/>
    <w:rsid w:val="004B673F"/>
    <w:rsid w:val="004B7295"/>
    <w:rsid w:val="004B729E"/>
    <w:rsid w:val="004B78CD"/>
    <w:rsid w:val="004C13B9"/>
    <w:rsid w:val="004C18AE"/>
    <w:rsid w:val="004C21DE"/>
    <w:rsid w:val="004C2765"/>
    <w:rsid w:val="004C28D9"/>
    <w:rsid w:val="004C2FD8"/>
    <w:rsid w:val="004C303B"/>
    <w:rsid w:val="004C30B2"/>
    <w:rsid w:val="004C3683"/>
    <w:rsid w:val="004C3C64"/>
    <w:rsid w:val="004C421D"/>
    <w:rsid w:val="004C46A3"/>
    <w:rsid w:val="004C4A49"/>
    <w:rsid w:val="004C4FB2"/>
    <w:rsid w:val="004C534D"/>
    <w:rsid w:val="004C6A50"/>
    <w:rsid w:val="004C6EF0"/>
    <w:rsid w:val="004C7152"/>
    <w:rsid w:val="004C7B02"/>
    <w:rsid w:val="004C7CC8"/>
    <w:rsid w:val="004D0610"/>
    <w:rsid w:val="004D1154"/>
    <w:rsid w:val="004D1342"/>
    <w:rsid w:val="004D1781"/>
    <w:rsid w:val="004D1E02"/>
    <w:rsid w:val="004D23B8"/>
    <w:rsid w:val="004D3189"/>
    <w:rsid w:val="004D3364"/>
    <w:rsid w:val="004D34DC"/>
    <w:rsid w:val="004D3C62"/>
    <w:rsid w:val="004D3E2F"/>
    <w:rsid w:val="004D4273"/>
    <w:rsid w:val="004D4A1F"/>
    <w:rsid w:val="004D4F44"/>
    <w:rsid w:val="004D520A"/>
    <w:rsid w:val="004D55B3"/>
    <w:rsid w:val="004D57FC"/>
    <w:rsid w:val="004D58DE"/>
    <w:rsid w:val="004D5D4F"/>
    <w:rsid w:val="004D5E07"/>
    <w:rsid w:val="004D5E1E"/>
    <w:rsid w:val="004D625D"/>
    <w:rsid w:val="004D6FEE"/>
    <w:rsid w:val="004D73A9"/>
    <w:rsid w:val="004D7A72"/>
    <w:rsid w:val="004E0A7D"/>
    <w:rsid w:val="004E131E"/>
    <w:rsid w:val="004E1AFD"/>
    <w:rsid w:val="004E1D5B"/>
    <w:rsid w:val="004E1EF5"/>
    <w:rsid w:val="004E2F8E"/>
    <w:rsid w:val="004E358A"/>
    <w:rsid w:val="004E3644"/>
    <w:rsid w:val="004E3B35"/>
    <w:rsid w:val="004E412F"/>
    <w:rsid w:val="004E5584"/>
    <w:rsid w:val="004E5992"/>
    <w:rsid w:val="004E59ED"/>
    <w:rsid w:val="004E5EE8"/>
    <w:rsid w:val="004E6756"/>
    <w:rsid w:val="004E68A1"/>
    <w:rsid w:val="004E7309"/>
    <w:rsid w:val="004E73DF"/>
    <w:rsid w:val="004E74CF"/>
    <w:rsid w:val="004E7711"/>
    <w:rsid w:val="004E7977"/>
    <w:rsid w:val="004E7A1D"/>
    <w:rsid w:val="004F03BC"/>
    <w:rsid w:val="004F0A8B"/>
    <w:rsid w:val="004F0F38"/>
    <w:rsid w:val="004F1AF9"/>
    <w:rsid w:val="004F2268"/>
    <w:rsid w:val="004F2537"/>
    <w:rsid w:val="004F267D"/>
    <w:rsid w:val="004F3158"/>
    <w:rsid w:val="004F35BB"/>
    <w:rsid w:val="004F37EE"/>
    <w:rsid w:val="004F478E"/>
    <w:rsid w:val="004F48D9"/>
    <w:rsid w:val="004F4F7E"/>
    <w:rsid w:val="004F574F"/>
    <w:rsid w:val="004F5869"/>
    <w:rsid w:val="004F592C"/>
    <w:rsid w:val="004F5BAD"/>
    <w:rsid w:val="004F5CF4"/>
    <w:rsid w:val="004F6918"/>
    <w:rsid w:val="004F692C"/>
    <w:rsid w:val="004F6FF7"/>
    <w:rsid w:val="004F7FC7"/>
    <w:rsid w:val="005001D8"/>
    <w:rsid w:val="00500376"/>
    <w:rsid w:val="00500497"/>
    <w:rsid w:val="0050062B"/>
    <w:rsid w:val="005007E5"/>
    <w:rsid w:val="00500887"/>
    <w:rsid w:val="00500C0E"/>
    <w:rsid w:val="005014F5"/>
    <w:rsid w:val="00501773"/>
    <w:rsid w:val="005024C7"/>
    <w:rsid w:val="00502818"/>
    <w:rsid w:val="00502952"/>
    <w:rsid w:val="00502976"/>
    <w:rsid w:val="00503080"/>
    <w:rsid w:val="00503120"/>
    <w:rsid w:val="00503276"/>
    <w:rsid w:val="00503E25"/>
    <w:rsid w:val="00503E8C"/>
    <w:rsid w:val="005044D0"/>
    <w:rsid w:val="0050452C"/>
    <w:rsid w:val="00505577"/>
    <w:rsid w:val="0050561D"/>
    <w:rsid w:val="0050581D"/>
    <w:rsid w:val="00505833"/>
    <w:rsid w:val="0050583C"/>
    <w:rsid w:val="0050596F"/>
    <w:rsid w:val="00506109"/>
    <w:rsid w:val="00506164"/>
    <w:rsid w:val="00506559"/>
    <w:rsid w:val="00506750"/>
    <w:rsid w:val="005071EA"/>
    <w:rsid w:val="00507400"/>
    <w:rsid w:val="005074E6"/>
    <w:rsid w:val="00507ADC"/>
    <w:rsid w:val="00507F94"/>
    <w:rsid w:val="0051037E"/>
    <w:rsid w:val="005106C1"/>
    <w:rsid w:val="0051083E"/>
    <w:rsid w:val="005112EE"/>
    <w:rsid w:val="0051134E"/>
    <w:rsid w:val="00511834"/>
    <w:rsid w:val="00511DB0"/>
    <w:rsid w:val="00511E8F"/>
    <w:rsid w:val="005123BC"/>
    <w:rsid w:val="0051269F"/>
    <w:rsid w:val="00513AD6"/>
    <w:rsid w:val="00513AF0"/>
    <w:rsid w:val="00513B06"/>
    <w:rsid w:val="00514962"/>
    <w:rsid w:val="00515618"/>
    <w:rsid w:val="00516957"/>
    <w:rsid w:val="00516A9C"/>
    <w:rsid w:val="0051737C"/>
    <w:rsid w:val="005175AD"/>
    <w:rsid w:val="00517960"/>
    <w:rsid w:val="0052034E"/>
    <w:rsid w:val="00520770"/>
    <w:rsid w:val="005208E8"/>
    <w:rsid w:val="00521000"/>
    <w:rsid w:val="005213DF"/>
    <w:rsid w:val="00521481"/>
    <w:rsid w:val="00521A75"/>
    <w:rsid w:val="00521C1B"/>
    <w:rsid w:val="00521C80"/>
    <w:rsid w:val="00521D5C"/>
    <w:rsid w:val="00522547"/>
    <w:rsid w:val="00522688"/>
    <w:rsid w:val="005227A8"/>
    <w:rsid w:val="005227DB"/>
    <w:rsid w:val="00522E3C"/>
    <w:rsid w:val="0052347E"/>
    <w:rsid w:val="00523AE7"/>
    <w:rsid w:val="00523B8F"/>
    <w:rsid w:val="00523CB2"/>
    <w:rsid w:val="005241C1"/>
    <w:rsid w:val="0052541E"/>
    <w:rsid w:val="005254CD"/>
    <w:rsid w:val="005263A0"/>
    <w:rsid w:val="00527DAD"/>
    <w:rsid w:val="0053091C"/>
    <w:rsid w:val="00530D19"/>
    <w:rsid w:val="00530D2F"/>
    <w:rsid w:val="00530EE9"/>
    <w:rsid w:val="005312D8"/>
    <w:rsid w:val="00531D68"/>
    <w:rsid w:val="00532B34"/>
    <w:rsid w:val="00533004"/>
    <w:rsid w:val="0053378A"/>
    <w:rsid w:val="00533E4C"/>
    <w:rsid w:val="00534FE3"/>
    <w:rsid w:val="005361F4"/>
    <w:rsid w:val="005362AF"/>
    <w:rsid w:val="00536B1B"/>
    <w:rsid w:val="00536F2B"/>
    <w:rsid w:val="0053743C"/>
    <w:rsid w:val="00540119"/>
    <w:rsid w:val="00540720"/>
    <w:rsid w:val="005407DC"/>
    <w:rsid w:val="00540B09"/>
    <w:rsid w:val="00540B3D"/>
    <w:rsid w:val="00540D7C"/>
    <w:rsid w:val="005411D5"/>
    <w:rsid w:val="00541514"/>
    <w:rsid w:val="00541682"/>
    <w:rsid w:val="00541CB7"/>
    <w:rsid w:val="00541F66"/>
    <w:rsid w:val="005426B3"/>
    <w:rsid w:val="00542904"/>
    <w:rsid w:val="005429E4"/>
    <w:rsid w:val="00542C4D"/>
    <w:rsid w:val="00542EBE"/>
    <w:rsid w:val="00543375"/>
    <w:rsid w:val="005436F7"/>
    <w:rsid w:val="00543861"/>
    <w:rsid w:val="00543AE8"/>
    <w:rsid w:val="005449D5"/>
    <w:rsid w:val="00545402"/>
    <w:rsid w:val="00545870"/>
    <w:rsid w:val="0054590F"/>
    <w:rsid w:val="00545D75"/>
    <w:rsid w:val="0054653F"/>
    <w:rsid w:val="0054697B"/>
    <w:rsid w:val="00546B39"/>
    <w:rsid w:val="00547109"/>
    <w:rsid w:val="00547EDD"/>
    <w:rsid w:val="0055014A"/>
    <w:rsid w:val="005501A1"/>
    <w:rsid w:val="005507D0"/>
    <w:rsid w:val="00551658"/>
    <w:rsid w:val="00551921"/>
    <w:rsid w:val="00552322"/>
    <w:rsid w:val="005525B9"/>
    <w:rsid w:val="0055274E"/>
    <w:rsid w:val="0055282F"/>
    <w:rsid w:val="005538EF"/>
    <w:rsid w:val="00553B4F"/>
    <w:rsid w:val="0055419C"/>
    <w:rsid w:val="00554A89"/>
    <w:rsid w:val="005552A8"/>
    <w:rsid w:val="005553AB"/>
    <w:rsid w:val="00555554"/>
    <w:rsid w:val="00555A6C"/>
    <w:rsid w:val="00555FE1"/>
    <w:rsid w:val="00556143"/>
    <w:rsid w:val="00556235"/>
    <w:rsid w:val="005565F4"/>
    <w:rsid w:val="005569D6"/>
    <w:rsid w:val="00557386"/>
    <w:rsid w:val="0055775D"/>
    <w:rsid w:val="00557887"/>
    <w:rsid w:val="005578DB"/>
    <w:rsid w:val="005600EB"/>
    <w:rsid w:val="0056136A"/>
    <w:rsid w:val="005614B3"/>
    <w:rsid w:val="00562571"/>
    <w:rsid w:val="00562C14"/>
    <w:rsid w:val="00562DEF"/>
    <w:rsid w:val="00562E64"/>
    <w:rsid w:val="00562F96"/>
    <w:rsid w:val="00563794"/>
    <w:rsid w:val="005642D8"/>
    <w:rsid w:val="0056464F"/>
    <w:rsid w:val="0056564B"/>
    <w:rsid w:val="005658CF"/>
    <w:rsid w:val="00565B9C"/>
    <w:rsid w:val="00566690"/>
    <w:rsid w:val="00566763"/>
    <w:rsid w:val="005667FF"/>
    <w:rsid w:val="00566D43"/>
    <w:rsid w:val="00566F00"/>
    <w:rsid w:val="005679BB"/>
    <w:rsid w:val="005679C9"/>
    <w:rsid w:val="00567B2E"/>
    <w:rsid w:val="00567F48"/>
    <w:rsid w:val="005707D4"/>
    <w:rsid w:val="005708BD"/>
    <w:rsid w:val="0057118B"/>
    <w:rsid w:val="00571390"/>
    <w:rsid w:val="0057274C"/>
    <w:rsid w:val="00572787"/>
    <w:rsid w:val="00572F58"/>
    <w:rsid w:val="00573CD0"/>
    <w:rsid w:val="00573E9B"/>
    <w:rsid w:val="005749B3"/>
    <w:rsid w:val="00574D2A"/>
    <w:rsid w:val="00574DF4"/>
    <w:rsid w:val="00574FEB"/>
    <w:rsid w:val="005764EA"/>
    <w:rsid w:val="005768B6"/>
    <w:rsid w:val="00576BF6"/>
    <w:rsid w:val="00576E12"/>
    <w:rsid w:val="005772DD"/>
    <w:rsid w:val="00577321"/>
    <w:rsid w:val="005773F7"/>
    <w:rsid w:val="005779B7"/>
    <w:rsid w:val="00580723"/>
    <w:rsid w:val="00580881"/>
    <w:rsid w:val="00580D4F"/>
    <w:rsid w:val="00581554"/>
    <w:rsid w:val="00582088"/>
    <w:rsid w:val="00582249"/>
    <w:rsid w:val="00582663"/>
    <w:rsid w:val="0058268A"/>
    <w:rsid w:val="00582C54"/>
    <w:rsid w:val="00582F8E"/>
    <w:rsid w:val="005833B0"/>
    <w:rsid w:val="00583796"/>
    <w:rsid w:val="00583B57"/>
    <w:rsid w:val="00583C72"/>
    <w:rsid w:val="00584150"/>
    <w:rsid w:val="0058415A"/>
    <w:rsid w:val="0058436D"/>
    <w:rsid w:val="00584D98"/>
    <w:rsid w:val="00584DFE"/>
    <w:rsid w:val="00585073"/>
    <w:rsid w:val="00585155"/>
    <w:rsid w:val="00585462"/>
    <w:rsid w:val="00586FE6"/>
    <w:rsid w:val="00587D92"/>
    <w:rsid w:val="005902AC"/>
    <w:rsid w:val="00590933"/>
    <w:rsid w:val="00591997"/>
    <w:rsid w:val="00591E9E"/>
    <w:rsid w:val="00591F16"/>
    <w:rsid w:val="005924F6"/>
    <w:rsid w:val="00592844"/>
    <w:rsid w:val="005928C0"/>
    <w:rsid w:val="00592A4F"/>
    <w:rsid w:val="00592AAF"/>
    <w:rsid w:val="00592ED3"/>
    <w:rsid w:val="005931FC"/>
    <w:rsid w:val="005933DE"/>
    <w:rsid w:val="005949A3"/>
    <w:rsid w:val="00594EB6"/>
    <w:rsid w:val="005950EE"/>
    <w:rsid w:val="0059582B"/>
    <w:rsid w:val="005959E8"/>
    <w:rsid w:val="00595E96"/>
    <w:rsid w:val="00596193"/>
    <w:rsid w:val="005961AA"/>
    <w:rsid w:val="0059665B"/>
    <w:rsid w:val="00596CDA"/>
    <w:rsid w:val="00597041"/>
    <w:rsid w:val="0059715E"/>
    <w:rsid w:val="005971D2"/>
    <w:rsid w:val="00597245"/>
    <w:rsid w:val="005A07A4"/>
    <w:rsid w:val="005A0916"/>
    <w:rsid w:val="005A09FC"/>
    <w:rsid w:val="005A15FC"/>
    <w:rsid w:val="005A20CE"/>
    <w:rsid w:val="005A2953"/>
    <w:rsid w:val="005A2B1A"/>
    <w:rsid w:val="005A2C25"/>
    <w:rsid w:val="005A3211"/>
    <w:rsid w:val="005A393B"/>
    <w:rsid w:val="005A4ED4"/>
    <w:rsid w:val="005A4EEA"/>
    <w:rsid w:val="005A4F8D"/>
    <w:rsid w:val="005A5051"/>
    <w:rsid w:val="005A59E9"/>
    <w:rsid w:val="005A5A6B"/>
    <w:rsid w:val="005A7761"/>
    <w:rsid w:val="005A7C2F"/>
    <w:rsid w:val="005A7CDC"/>
    <w:rsid w:val="005A7EE3"/>
    <w:rsid w:val="005B0561"/>
    <w:rsid w:val="005B0699"/>
    <w:rsid w:val="005B08FD"/>
    <w:rsid w:val="005B0ABA"/>
    <w:rsid w:val="005B0EED"/>
    <w:rsid w:val="005B1082"/>
    <w:rsid w:val="005B14DE"/>
    <w:rsid w:val="005B1E3D"/>
    <w:rsid w:val="005B1E73"/>
    <w:rsid w:val="005B24FE"/>
    <w:rsid w:val="005B2AE2"/>
    <w:rsid w:val="005B2DEB"/>
    <w:rsid w:val="005B2E15"/>
    <w:rsid w:val="005B30F1"/>
    <w:rsid w:val="005B318B"/>
    <w:rsid w:val="005B38DA"/>
    <w:rsid w:val="005B39DB"/>
    <w:rsid w:val="005B3BE4"/>
    <w:rsid w:val="005B41C0"/>
    <w:rsid w:val="005B4304"/>
    <w:rsid w:val="005B5E27"/>
    <w:rsid w:val="005B645B"/>
    <w:rsid w:val="005B6936"/>
    <w:rsid w:val="005B6D97"/>
    <w:rsid w:val="005B6FD0"/>
    <w:rsid w:val="005B7323"/>
    <w:rsid w:val="005B74A8"/>
    <w:rsid w:val="005B77E7"/>
    <w:rsid w:val="005B7816"/>
    <w:rsid w:val="005B7939"/>
    <w:rsid w:val="005B7C8B"/>
    <w:rsid w:val="005B7E18"/>
    <w:rsid w:val="005C0D33"/>
    <w:rsid w:val="005C0E9A"/>
    <w:rsid w:val="005C1D3D"/>
    <w:rsid w:val="005C1E62"/>
    <w:rsid w:val="005C2385"/>
    <w:rsid w:val="005C25A7"/>
    <w:rsid w:val="005C268B"/>
    <w:rsid w:val="005C3035"/>
    <w:rsid w:val="005C3462"/>
    <w:rsid w:val="005C39BC"/>
    <w:rsid w:val="005C3D97"/>
    <w:rsid w:val="005C456F"/>
    <w:rsid w:val="005C4FF9"/>
    <w:rsid w:val="005C5325"/>
    <w:rsid w:val="005C5512"/>
    <w:rsid w:val="005C558B"/>
    <w:rsid w:val="005C55B6"/>
    <w:rsid w:val="005C568A"/>
    <w:rsid w:val="005C6939"/>
    <w:rsid w:val="005C6974"/>
    <w:rsid w:val="005C6BB1"/>
    <w:rsid w:val="005C7037"/>
    <w:rsid w:val="005C74C5"/>
    <w:rsid w:val="005C7869"/>
    <w:rsid w:val="005C7CEF"/>
    <w:rsid w:val="005D00B8"/>
    <w:rsid w:val="005D0105"/>
    <w:rsid w:val="005D0119"/>
    <w:rsid w:val="005D0592"/>
    <w:rsid w:val="005D0AE6"/>
    <w:rsid w:val="005D0B1F"/>
    <w:rsid w:val="005D10C0"/>
    <w:rsid w:val="005D1D16"/>
    <w:rsid w:val="005D22A5"/>
    <w:rsid w:val="005D305A"/>
    <w:rsid w:val="005D331C"/>
    <w:rsid w:val="005D3A09"/>
    <w:rsid w:val="005D3DDB"/>
    <w:rsid w:val="005D4582"/>
    <w:rsid w:val="005D4935"/>
    <w:rsid w:val="005D4E3F"/>
    <w:rsid w:val="005D4E64"/>
    <w:rsid w:val="005D51C8"/>
    <w:rsid w:val="005D6797"/>
    <w:rsid w:val="005D70B3"/>
    <w:rsid w:val="005D72F7"/>
    <w:rsid w:val="005D7980"/>
    <w:rsid w:val="005D7DA1"/>
    <w:rsid w:val="005E02F1"/>
    <w:rsid w:val="005E0AEF"/>
    <w:rsid w:val="005E0E00"/>
    <w:rsid w:val="005E1090"/>
    <w:rsid w:val="005E1224"/>
    <w:rsid w:val="005E1E6E"/>
    <w:rsid w:val="005E206E"/>
    <w:rsid w:val="005E2CCB"/>
    <w:rsid w:val="005E2DB8"/>
    <w:rsid w:val="005E2F13"/>
    <w:rsid w:val="005E3003"/>
    <w:rsid w:val="005E376F"/>
    <w:rsid w:val="005E3C26"/>
    <w:rsid w:val="005E44D8"/>
    <w:rsid w:val="005E48AE"/>
    <w:rsid w:val="005E4A2E"/>
    <w:rsid w:val="005E581A"/>
    <w:rsid w:val="005E59CB"/>
    <w:rsid w:val="005E5C22"/>
    <w:rsid w:val="005E7630"/>
    <w:rsid w:val="005E7BFD"/>
    <w:rsid w:val="005E7E1B"/>
    <w:rsid w:val="005F085D"/>
    <w:rsid w:val="005F087E"/>
    <w:rsid w:val="005F0CDE"/>
    <w:rsid w:val="005F0F65"/>
    <w:rsid w:val="005F14E4"/>
    <w:rsid w:val="005F1963"/>
    <w:rsid w:val="005F1B18"/>
    <w:rsid w:val="005F2130"/>
    <w:rsid w:val="005F2140"/>
    <w:rsid w:val="005F2839"/>
    <w:rsid w:val="005F3609"/>
    <w:rsid w:val="005F3AB3"/>
    <w:rsid w:val="005F4220"/>
    <w:rsid w:val="005F4399"/>
    <w:rsid w:val="005F4BAF"/>
    <w:rsid w:val="005F4FAF"/>
    <w:rsid w:val="005F56E6"/>
    <w:rsid w:val="005F57E1"/>
    <w:rsid w:val="005F6843"/>
    <w:rsid w:val="005F6BC5"/>
    <w:rsid w:val="005F788E"/>
    <w:rsid w:val="005F7F30"/>
    <w:rsid w:val="006001BA"/>
    <w:rsid w:val="00600CAF"/>
    <w:rsid w:val="00601114"/>
    <w:rsid w:val="006015C8"/>
    <w:rsid w:val="00601DAA"/>
    <w:rsid w:val="0060255F"/>
    <w:rsid w:val="006025C4"/>
    <w:rsid w:val="0060273A"/>
    <w:rsid w:val="006029C3"/>
    <w:rsid w:val="00602B58"/>
    <w:rsid w:val="00602D09"/>
    <w:rsid w:val="00602E87"/>
    <w:rsid w:val="00603071"/>
    <w:rsid w:val="006036CF"/>
    <w:rsid w:val="00603940"/>
    <w:rsid w:val="00604193"/>
    <w:rsid w:val="00604279"/>
    <w:rsid w:val="00605139"/>
    <w:rsid w:val="006054DF"/>
    <w:rsid w:val="006057D5"/>
    <w:rsid w:val="00606355"/>
    <w:rsid w:val="00606D9E"/>
    <w:rsid w:val="0060786F"/>
    <w:rsid w:val="00610378"/>
    <w:rsid w:val="00611047"/>
    <w:rsid w:val="00611282"/>
    <w:rsid w:val="00611585"/>
    <w:rsid w:val="006117AF"/>
    <w:rsid w:val="00611AA4"/>
    <w:rsid w:val="00612626"/>
    <w:rsid w:val="00612734"/>
    <w:rsid w:val="0061277B"/>
    <w:rsid w:val="00612818"/>
    <w:rsid w:val="00613A3F"/>
    <w:rsid w:val="006141B1"/>
    <w:rsid w:val="0061476B"/>
    <w:rsid w:val="00614885"/>
    <w:rsid w:val="00614D2E"/>
    <w:rsid w:val="0061527F"/>
    <w:rsid w:val="00615298"/>
    <w:rsid w:val="0061535B"/>
    <w:rsid w:val="00615364"/>
    <w:rsid w:val="006158C0"/>
    <w:rsid w:val="00616ADB"/>
    <w:rsid w:val="00616B71"/>
    <w:rsid w:val="006201D5"/>
    <w:rsid w:val="00621AB1"/>
    <w:rsid w:val="00621AED"/>
    <w:rsid w:val="006222DA"/>
    <w:rsid w:val="0062286A"/>
    <w:rsid w:val="00623CB0"/>
    <w:rsid w:val="00623CFE"/>
    <w:rsid w:val="00624577"/>
    <w:rsid w:val="006245CE"/>
    <w:rsid w:val="00624897"/>
    <w:rsid w:val="00624BAE"/>
    <w:rsid w:val="006254EB"/>
    <w:rsid w:val="00625D66"/>
    <w:rsid w:val="00626E13"/>
    <w:rsid w:val="00626F9B"/>
    <w:rsid w:val="00626FDD"/>
    <w:rsid w:val="0062716F"/>
    <w:rsid w:val="006271F6"/>
    <w:rsid w:val="00630CE7"/>
    <w:rsid w:val="00630D7D"/>
    <w:rsid w:val="00630EFD"/>
    <w:rsid w:val="00631725"/>
    <w:rsid w:val="006317FB"/>
    <w:rsid w:val="00631B6E"/>
    <w:rsid w:val="00631C54"/>
    <w:rsid w:val="00631FFF"/>
    <w:rsid w:val="0063213C"/>
    <w:rsid w:val="00632184"/>
    <w:rsid w:val="006322D6"/>
    <w:rsid w:val="006325FA"/>
    <w:rsid w:val="00632725"/>
    <w:rsid w:val="006329FA"/>
    <w:rsid w:val="0063315B"/>
    <w:rsid w:val="00633317"/>
    <w:rsid w:val="0063331D"/>
    <w:rsid w:val="00633353"/>
    <w:rsid w:val="00633368"/>
    <w:rsid w:val="006334AD"/>
    <w:rsid w:val="006334E8"/>
    <w:rsid w:val="00633A15"/>
    <w:rsid w:val="00633F7F"/>
    <w:rsid w:val="00634164"/>
    <w:rsid w:val="006345E0"/>
    <w:rsid w:val="006345E4"/>
    <w:rsid w:val="00634A7F"/>
    <w:rsid w:val="00634D47"/>
    <w:rsid w:val="006350C5"/>
    <w:rsid w:val="006350C9"/>
    <w:rsid w:val="0063595D"/>
    <w:rsid w:val="00635B3D"/>
    <w:rsid w:val="00635C96"/>
    <w:rsid w:val="00635E91"/>
    <w:rsid w:val="00635F70"/>
    <w:rsid w:val="0063638E"/>
    <w:rsid w:val="006363A7"/>
    <w:rsid w:val="006369D0"/>
    <w:rsid w:val="006370E2"/>
    <w:rsid w:val="0063781A"/>
    <w:rsid w:val="00637855"/>
    <w:rsid w:val="00637D17"/>
    <w:rsid w:val="00637FBA"/>
    <w:rsid w:val="0064037B"/>
    <w:rsid w:val="0064037E"/>
    <w:rsid w:val="006408EE"/>
    <w:rsid w:val="00640F2C"/>
    <w:rsid w:val="00640FFB"/>
    <w:rsid w:val="00641F75"/>
    <w:rsid w:val="006420DE"/>
    <w:rsid w:val="006425F1"/>
    <w:rsid w:val="00642A97"/>
    <w:rsid w:val="00642E5D"/>
    <w:rsid w:val="006434C4"/>
    <w:rsid w:val="006434F7"/>
    <w:rsid w:val="0064393D"/>
    <w:rsid w:val="006439BA"/>
    <w:rsid w:val="006439BD"/>
    <w:rsid w:val="00643AD7"/>
    <w:rsid w:val="00643B42"/>
    <w:rsid w:val="006440DD"/>
    <w:rsid w:val="00644673"/>
    <w:rsid w:val="00644DB7"/>
    <w:rsid w:val="0064587D"/>
    <w:rsid w:val="00645C83"/>
    <w:rsid w:val="00645DF1"/>
    <w:rsid w:val="0064613B"/>
    <w:rsid w:val="00646D67"/>
    <w:rsid w:val="00646E59"/>
    <w:rsid w:val="00647392"/>
    <w:rsid w:val="00647762"/>
    <w:rsid w:val="00647A73"/>
    <w:rsid w:val="00651298"/>
    <w:rsid w:val="006512E7"/>
    <w:rsid w:val="0065150B"/>
    <w:rsid w:val="0065159E"/>
    <w:rsid w:val="00651CCC"/>
    <w:rsid w:val="00651DDE"/>
    <w:rsid w:val="00652245"/>
    <w:rsid w:val="006527A8"/>
    <w:rsid w:val="00652AD0"/>
    <w:rsid w:val="00652CC6"/>
    <w:rsid w:val="0065302B"/>
    <w:rsid w:val="0065364E"/>
    <w:rsid w:val="00653BDA"/>
    <w:rsid w:val="00653CC1"/>
    <w:rsid w:val="00654EB6"/>
    <w:rsid w:val="006554F6"/>
    <w:rsid w:val="006557BE"/>
    <w:rsid w:val="00655915"/>
    <w:rsid w:val="0065642B"/>
    <w:rsid w:val="006564A1"/>
    <w:rsid w:val="006579AF"/>
    <w:rsid w:val="00657C52"/>
    <w:rsid w:val="006603C1"/>
    <w:rsid w:val="00660634"/>
    <w:rsid w:val="006606E4"/>
    <w:rsid w:val="006607F4"/>
    <w:rsid w:val="00660D0A"/>
    <w:rsid w:val="0066107F"/>
    <w:rsid w:val="006612B9"/>
    <w:rsid w:val="0066166C"/>
    <w:rsid w:val="006625F0"/>
    <w:rsid w:val="00662A80"/>
    <w:rsid w:val="00662B85"/>
    <w:rsid w:val="00662C34"/>
    <w:rsid w:val="00662CF3"/>
    <w:rsid w:val="006635D8"/>
    <w:rsid w:val="00663658"/>
    <w:rsid w:val="0066367B"/>
    <w:rsid w:val="00664242"/>
    <w:rsid w:val="006651C5"/>
    <w:rsid w:val="00665840"/>
    <w:rsid w:val="006659DC"/>
    <w:rsid w:val="00665E1F"/>
    <w:rsid w:val="00666076"/>
    <w:rsid w:val="006662B1"/>
    <w:rsid w:val="0066675F"/>
    <w:rsid w:val="006673D6"/>
    <w:rsid w:val="00670433"/>
    <w:rsid w:val="006705D1"/>
    <w:rsid w:val="00670C4D"/>
    <w:rsid w:val="00670E11"/>
    <w:rsid w:val="00670F5B"/>
    <w:rsid w:val="00671E4F"/>
    <w:rsid w:val="00671F69"/>
    <w:rsid w:val="006723C2"/>
    <w:rsid w:val="00672C74"/>
    <w:rsid w:val="006730A4"/>
    <w:rsid w:val="00673140"/>
    <w:rsid w:val="0067336C"/>
    <w:rsid w:val="0067368A"/>
    <w:rsid w:val="00673A0F"/>
    <w:rsid w:val="0067402B"/>
    <w:rsid w:val="00674713"/>
    <w:rsid w:val="0067505F"/>
    <w:rsid w:val="00675480"/>
    <w:rsid w:val="00675818"/>
    <w:rsid w:val="006758C6"/>
    <w:rsid w:val="00675B33"/>
    <w:rsid w:val="006761FF"/>
    <w:rsid w:val="006766BC"/>
    <w:rsid w:val="00676E48"/>
    <w:rsid w:val="00677828"/>
    <w:rsid w:val="006779F0"/>
    <w:rsid w:val="00677CD2"/>
    <w:rsid w:val="00680625"/>
    <w:rsid w:val="00680A10"/>
    <w:rsid w:val="00680A97"/>
    <w:rsid w:val="00680DA1"/>
    <w:rsid w:val="00681503"/>
    <w:rsid w:val="0068185F"/>
    <w:rsid w:val="00681E18"/>
    <w:rsid w:val="00681E82"/>
    <w:rsid w:val="00682036"/>
    <w:rsid w:val="00682A45"/>
    <w:rsid w:val="00682A6E"/>
    <w:rsid w:val="006833F6"/>
    <w:rsid w:val="00683F66"/>
    <w:rsid w:val="00684761"/>
    <w:rsid w:val="00684C9B"/>
    <w:rsid w:val="00684DA8"/>
    <w:rsid w:val="00684E30"/>
    <w:rsid w:val="00684E4B"/>
    <w:rsid w:val="00685187"/>
    <w:rsid w:val="00685A23"/>
    <w:rsid w:val="00686786"/>
    <w:rsid w:val="0068686A"/>
    <w:rsid w:val="006869FE"/>
    <w:rsid w:val="00686A7B"/>
    <w:rsid w:val="00686B54"/>
    <w:rsid w:val="00686D35"/>
    <w:rsid w:val="006877AD"/>
    <w:rsid w:val="00687BF4"/>
    <w:rsid w:val="00687FBC"/>
    <w:rsid w:val="006904B7"/>
    <w:rsid w:val="00690985"/>
    <w:rsid w:val="00690D17"/>
    <w:rsid w:val="00690DA3"/>
    <w:rsid w:val="00691BFB"/>
    <w:rsid w:val="00691DF0"/>
    <w:rsid w:val="00693678"/>
    <w:rsid w:val="00693A58"/>
    <w:rsid w:val="006942A9"/>
    <w:rsid w:val="00694327"/>
    <w:rsid w:val="00694984"/>
    <w:rsid w:val="00694B75"/>
    <w:rsid w:val="00694DA8"/>
    <w:rsid w:val="00695367"/>
    <w:rsid w:val="00696558"/>
    <w:rsid w:val="00696C24"/>
    <w:rsid w:val="00697021"/>
    <w:rsid w:val="00697069"/>
    <w:rsid w:val="0069753F"/>
    <w:rsid w:val="00697C4F"/>
    <w:rsid w:val="006A0361"/>
    <w:rsid w:val="006A0CB3"/>
    <w:rsid w:val="006A1BAA"/>
    <w:rsid w:val="006A21AC"/>
    <w:rsid w:val="006A2E2B"/>
    <w:rsid w:val="006A32B8"/>
    <w:rsid w:val="006A38A3"/>
    <w:rsid w:val="006A486C"/>
    <w:rsid w:val="006A5445"/>
    <w:rsid w:val="006A5836"/>
    <w:rsid w:val="006A5B1E"/>
    <w:rsid w:val="006A5C17"/>
    <w:rsid w:val="006A5EDC"/>
    <w:rsid w:val="006A6178"/>
    <w:rsid w:val="006A65D6"/>
    <w:rsid w:val="006A66CA"/>
    <w:rsid w:val="006A6C4C"/>
    <w:rsid w:val="006A723E"/>
    <w:rsid w:val="006A7958"/>
    <w:rsid w:val="006A7B9D"/>
    <w:rsid w:val="006A7E13"/>
    <w:rsid w:val="006A7F65"/>
    <w:rsid w:val="006B00E1"/>
    <w:rsid w:val="006B016C"/>
    <w:rsid w:val="006B041B"/>
    <w:rsid w:val="006B0A0F"/>
    <w:rsid w:val="006B0BC9"/>
    <w:rsid w:val="006B0D64"/>
    <w:rsid w:val="006B1AA0"/>
    <w:rsid w:val="006B1CCD"/>
    <w:rsid w:val="006B2037"/>
    <w:rsid w:val="006B2D4C"/>
    <w:rsid w:val="006B3101"/>
    <w:rsid w:val="006B315A"/>
    <w:rsid w:val="006B3D82"/>
    <w:rsid w:val="006B3F0E"/>
    <w:rsid w:val="006B424D"/>
    <w:rsid w:val="006B42AB"/>
    <w:rsid w:val="006B45E9"/>
    <w:rsid w:val="006B4BD3"/>
    <w:rsid w:val="006B564E"/>
    <w:rsid w:val="006B62AB"/>
    <w:rsid w:val="006B64BB"/>
    <w:rsid w:val="006B65D6"/>
    <w:rsid w:val="006B66A8"/>
    <w:rsid w:val="006B68CB"/>
    <w:rsid w:val="006B6CB5"/>
    <w:rsid w:val="006B7043"/>
    <w:rsid w:val="006B7F9E"/>
    <w:rsid w:val="006C027D"/>
    <w:rsid w:val="006C02FB"/>
    <w:rsid w:val="006C0344"/>
    <w:rsid w:val="006C109D"/>
    <w:rsid w:val="006C14BE"/>
    <w:rsid w:val="006C1EE4"/>
    <w:rsid w:val="006C1FFC"/>
    <w:rsid w:val="006C22C9"/>
    <w:rsid w:val="006C26FB"/>
    <w:rsid w:val="006C2C65"/>
    <w:rsid w:val="006C2FD9"/>
    <w:rsid w:val="006C3A63"/>
    <w:rsid w:val="006C3D25"/>
    <w:rsid w:val="006C3D85"/>
    <w:rsid w:val="006C48A5"/>
    <w:rsid w:val="006C5379"/>
    <w:rsid w:val="006C53A0"/>
    <w:rsid w:val="006C53AC"/>
    <w:rsid w:val="006C5D0B"/>
    <w:rsid w:val="006C5DBF"/>
    <w:rsid w:val="006C5DFE"/>
    <w:rsid w:val="006C665B"/>
    <w:rsid w:val="006C6749"/>
    <w:rsid w:val="006C6AE9"/>
    <w:rsid w:val="006C6BDD"/>
    <w:rsid w:val="006C6C0D"/>
    <w:rsid w:val="006C6C42"/>
    <w:rsid w:val="006C7D23"/>
    <w:rsid w:val="006C7E7B"/>
    <w:rsid w:val="006D03D4"/>
    <w:rsid w:val="006D08D6"/>
    <w:rsid w:val="006D0AD6"/>
    <w:rsid w:val="006D0B96"/>
    <w:rsid w:val="006D1133"/>
    <w:rsid w:val="006D168E"/>
    <w:rsid w:val="006D1E41"/>
    <w:rsid w:val="006D33E3"/>
    <w:rsid w:val="006D3441"/>
    <w:rsid w:val="006D3DE5"/>
    <w:rsid w:val="006D4018"/>
    <w:rsid w:val="006D43E0"/>
    <w:rsid w:val="006D4983"/>
    <w:rsid w:val="006D4AEF"/>
    <w:rsid w:val="006D593C"/>
    <w:rsid w:val="006D5C62"/>
    <w:rsid w:val="006D5DCF"/>
    <w:rsid w:val="006D60C4"/>
    <w:rsid w:val="006D6175"/>
    <w:rsid w:val="006D626E"/>
    <w:rsid w:val="006D6894"/>
    <w:rsid w:val="006D6BE3"/>
    <w:rsid w:val="006D7344"/>
    <w:rsid w:val="006D73B0"/>
    <w:rsid w:val="006D7551"/>
    <w:rsid w:val="006D7585"/>
    <w:rsid w:val="006D7EC7"/>
    <w:rsid w:val="006D7F00"/>
    <w:rsid w:val="006E019B"/>
    <w:rsid w:val="006E0FF2"/>
    <w:rsid w:val="006E10B9"/>
    <w:rsid w:val="006E17E8"/>
    <w:rsid w:val="006E1FE7"/>
    <w:rsid w:val="006E241B"/>
    <w:rsid w:val="006E242B"/>
    <w:rsid w:val="006E25B2"/>
    <w:rsid w:val="006E2AB8"/>
    <w:rsid w:val="006E30B8"/>
    <w:rsid w:val="006E39A0"/>
    <w:rsid w:val="006E3B79"/>
    <w:rsid w:val="006E421A"/>
    <w:rsid w:val="006E4491"/>
    <w:rsid w:val="006E4594"/>
    <w:rsid w:val="006E48AD"/>
    <w:rsid w:val="006E4A67"/>
    <w:rsid w:val="006E4DF9"/>
    <w:rsid w:val="006E51D7"/>
    <w:rsid w:val="006E5545"/>
    <w:rsid w:val="006E6B6A"/>
    <w:rsid w:val="006E7045"/>
    <w:rsid w:val="006E723E"/>
    <w:rsid w:val="006E74B8"/>
    <w:rsid w:val="006E7612"/>
    <w:rsid w:val="006E7B72"/>
    <w:rsid w:val="006E7E52"/>
    <w:rsid w:val="006F0FEA"/>
    <w:rsid w:val="006F12C3"/>
    <w:rsid w:val="006F1310"/>
    <w:rsid w:val="006F1896"/>
    <w:rsid w:val="006F18BB"/>
    <w:rsid w:val="006F18EA"/>
    <w:rsid w:val="006F1C88"/>
    <w:rsid w:val="006F2033"/>
    <w:rsid w:val="006F2054"/>
    <w:rsid w:val="006F22C7"/>
    <w:rsid w:val="006F2762"/>
    <w:rsid w:val="006F27E1"/>
    <w:rsid w:val="006F2942"/>
    <w:rsid w:val="006F2B24"/>
    <w:rsid w:val="006F2BA3"/>
    <w:rsid w:val="006F310D"/>
    <w:rsid w:val="006F3132"/>
    <w:rsid w:val="006F33FC"/>
    <w:rsid w:val="006F4000"/>
    <w:rsid w:val="006F4815"/>
    <w:rsid w:val="006F505C"/>
    <w:rsid w:val="006F50AB"/>
    <w:rsid w:val="006F5158"/>
    <w:rsid w:val="006F5F01"/>
    <w:rsid w:val="006F61EE"/>
    <w:rsid w:val="006F6852"/>
    <w:rsid w:val="006F6F3D"/>
    <w:rsid w:val="006F7F66"/>
    <w:rsid w:val="00700118"/>
    <w:rsid w:val="007002A8"/>
    <w:rsid w:val="00700687"/>
    <w:rsid w:val="00700A7E"/>
    <w:rsid w:val="00700CF8"/>
    <w:rsid w:val="00700DEF"/>
    <w:rsid w:val="00700F56"/>
    <w:rsid w:val="00700F76"/>
    <w:rsid w:val="0070145C"/>
    <w:rsid w:val="00701615"/>
    <w:rsid w:val="0070162B"/>
    <w:rsid w:val="00701862"/>
    <w:rsid w:val="00702492"/>
    <w:rsid w:val="00702ED2"/>
    <w:rsid w:val="0070314C"/>
    <w:rsid w:val="007036E5"/>
    <w:rsid w:val="0070406F"/>
    <w:rsid w:val="007040A6"/>
    <w:rsid w:val="00704B1A"/>
    <w:rsid w:val="00704BB2"/>
    <w:rsid w:val="00704C52"/>
    <w:rsid w:val="00704F5D"/>
    <w:rsid w:val="00705FCC"/>
    <w:rsid w:val="00706909"/>
    <w:rsid w:val="00707425"/>
    <w:rsid w:val="00707B14"/>
    <w:rsid w:val="00707DE5"/>
    <w:rsid w:val="007107E7"/>
    <w:rsid w:val="007108FB"/>
    <w:rsid w:val="00710959"/>
    <w:rsid w:val="00710BB6"/>
    <w:rsid w:val="00710CA3"/>
    <w:rsid w:val="007112BC"/>
    <w:rsid w:val="00711643"/>
    <w:rsid w:val="00711789"/>
    <w:rsid w:val="00712738"/>
    <w:rsid w:val="00712A1E"/>
    <w:rsid w:val="00713044"/>
    <w:rsid w:val="0071308D"/>
    <w:rsid w:val="00713163"/>
    <w:rsid w:val="00713866"/>
    <w:rsid w:val="00714685"/>
    <w:rsid w:val="007148A0"/>
    <w:rsid w:val="007149E3"/>
    <w:rsid w:val="00714A4B"/>
    <w:rsid w:val="00714D64"/>
    <w:rsid w:val="00714E83"/>
    <w:rsid w:val="00715528"/>
    <w:rsid w:val="007159AC"/>
    <w:rsid w:val="0071637C"/>
    <w:rsid w:val="0071646D"/>
    <w:rsid w:val="00716AA7"/>
    <w:rsid w:val="00716CBE"/>
    <w:rsid w:val="0071712D"/>
    <w:rsid w:val="00717540"/>
    <w:rsid w:val="00717B19"/>
    <w:rsid w:val="0072030B"/>
    <w:rsid w:val="007203AA"/>
    <w:rsid w:val="007211E4"/>
    <w:rsid w:val="00721AC3"/>
    <w:rsid w:val="00721BA3"/>
    <w:rsid w:val="0072243F"/>
    <w:rsid w:val="00722752"/>
    <w:rsid w:val="00723236"/>
    <w:rsid w:val="00723C9A"/>
    <w:rsid w:val="00724116"/>
    <w:rsid w:val="00724256"/>
    <w:rsid w:val="00724505"/>
    <w:rsid w:val="00724C16"/>
    <w:rsid w:val="007254A8"/>
    <w:rsid w:val="007255B3"/>
    <w:rsid w:val="007257B6"/>
    <w:rsid w:val="00725B04"/>
    <w:rsid w:val="00725D1B"/>
    <w:rsid w:val="007262AE"/>
    <w:rsid w:val="007267B4"/>
    <w:rsid w:val="00726961"/>
    <w:rsid w:val="00726B86"/>
    <w:rsid w:val="00726C89"/>
    <w:rsid w:val="00726F57"/>
    <w:rsid w:val="0072721D"/>
    <w:rsid w:val="00727322"/>
    <w:rsid w:val="0073054D"/>
    <w:rsid w:val="00730E91"/>
    <w:rsid w:val="00730F45"/>
    <w:rsid w:val="00731093"/>
    <w:rsid w:val="007317ED"/>
    <w:rsid w:val="007318D7"/>
    <w:rsid w:val="00731DF6"/>
    <w:rsid w:val="007323B3"/>
    <w:rsid w:val="00732780"/>
    <w:rsid w:val="00732D74"/>
    <w:rsid w:val="007333F0"/>
    <w:rsid w:val="00733405"/>
    <w:rsid w:val="00733767"/>
    <w:rsid w:val="00733E5C"/>
    <w:rsid w:val="00733EB0"/>
    <w:rsid w:val="0073426E"/>
    <w:rsid w:val="00734F6D"/>
    <w:rsid w:val="007350E1"/>
    <w:rsid w:val="0073512A"/>
    <w:rsid w:val="0073554E"/>
    <w:rsid w:val="0073556C"/>
    <w:rsid w:val="00735ED8"/>
    <w:rsid w:val="0073631F"/>
    <w:rsid w:val="0073705C"/>
    <w:rsid w:val="0073750B"/>
    <w:rsid w:val="00737FE8"/>
    <w:rsid w:val="00740439"/>
    <w:rsid w:val="00740CFC"/>
    <w:rsid w:val="00741B33"/>
    <w:rsid w:val="00741F07"/>
    <w:rsid w:val="00741F59"/>
    <w:rsid w:val="00741F6B"/>
    <w:rsid w:val="00742B73"/>
    <w:rsid w:val="00742CC2"/>
    <w:rsid w:val="007435E9"/>
    <w:rsid w:val="007455B0"/>
    <w:rsid w:val="00746633"/>
    <w:rsid w:val="00746DB5"/>
    <w:rsid w:val="00747366"/>
    <w:rsid w:val="00747785"/>
    <w:rsid w:val="00747F47"/>
    <w:rsid w:val="007504AF"/>
    <w:rsid w:val="00750ECE"/>
    <w:rsid w:val="00750FE2"/>
    <w:rsid w:val="0075141C"/>
    <w:rsid w:val="00751CCA"/>
    <w:rsid w:val="00752ACF"/>
    <w:rsid w:val="007534E5"/>
    <w:rsid w:val="00753856"/>
    <w:rsid w:val="00753C95"/>
    <w:rsid w:val="0075409B"/>
    <w:rsid w:val="00754260"/>
    <w:rsid w:val="007543B7"/>
    <w:rsid w:val="00754852"/>
    <w:rsid w:val="00754D05"/>
    <w:rsid w:val="007551DB"/>
    <w:rsid w:val="00755308"/>
    <w:rsid w:val="00755409"/>
    <w:rsid w:val="0075548F"/>
    <w:rsid w:val="00755B8D"/>
    <w:rsid w:val="00755E59"/>
    <w:rsid w:val="0075600C"/>
    <w:rsid w:val="007568F7"/>
    <w:rsid w:val="007569C3"/>
    <w:rsid w:val="007570D5"/>
    <w:rsid w:val="0075729E"/>
    <w:rsid w:val="007573E8"/>
    <w:rsid w:val="00757A6E"/>
    <w:rsid w:val="007606E1"/>
    <w:rsid w:val="00760D5A"/>
    <w:rsid w:val="00760E66"/>
    <w:rsid w:val="00760FAD"/>
    <w:rsid w:val="0076149E"/>
    <w:rsid w:val="007615F4"/>
    <w:rsid w:val="00762B14"/>
    <w:rsid w:val="00762C01"/>
    <w:rsid w:val="00762DF5"/>
    <w:rsid w:val="00763909"/>
    <w:rsid w:val="00764083"/>
    <w:rsid w:val="007640F0"/>
    <w:rsid w:val="00765114"/>
    <w:rsid w:val="007653D7"/>
    <w:rsid w:val="00765810"/>
    <w:rsid w:val="007659EA"/>
    <w:rsid w:val="00765FBA"/>
    <w:rsid w:val="0076617E"/>
    <w:rsid w:val="00766306"/>
    <w:rsid w:val="007669CF"/>
    <w:rsid w:val="00766C12"/>
    <w:rsid w:val="00767A32"/>
    <w:rsid w:val="00767ED4"/>
    <w:rsid w:val="0077011F"/>
    <w:rsid w:val="007707CA"/>
    <w:rsid w:val="00771B38"/>
    <w:rsid w:val="00771B7D"/>
    <w:rsid w:val="00771BC7"/>
    <w:rsid w:val="00772AB6"/>
    <w:rsid w:val="007734A5"/>
    <w:rsid w:val="00773AA0"/>
    <w:rsid w:val="007744DB"/>
    <w:rsid w:val="0077492D"/>
    <w:rsid w:val="00774D1D"/>
    <w:rsid w:val="00775B0B"/>
    <w:rsid w:val="00775F18"/>
    <w:rsid w:val="00776271"/>
    <w:rsid w:val="00776369"/>
    <w:rsid w:val="00776687"/>
    <w:rsid w:val="00776882"/>
    <w:rsid w:val="007771F8"/>
    <w:rsid w:val="00777349"/>
    <w:rsid w:val="007775E0"/>
    <w:rsid w:val="00777E84"/>
    <w:rsid w:val="00780A89"/>
    <w:rsid w:val="00780BA8"/>
    <w:rsid w:val="007818AC"/>
    <w:rsid w:val="00781923"/>
    <w:rsid w:val="0078217D"/>
    <w:rsid w:val="00783420"/>
    <w:rsid w:val="00783B9F"/>
    <w:rsid w:val="0078441D"/>
    <w:rsid w:val="0078447C"/>
    <w:rsid w:val="00784577"/>
    <w:rsid w:val="00784A8A"/>
    <w:rsid w:val="00784AB9"/>
    <w:rsid w:val="00784CE5"/>
    <w:rsid w:val="007852C1"/>
    <w:rsid w:val="00785546"/>
    <w:rsid w:val="007855E8"/>
    <w:rsid w:val="0078629E"/>
    <w:rsid w:val="00787CA9"/>
    <w:rsid w:val="0079013A"/>
    <w:rsid w:val="00790CFB"/>
    <w:rsid w:val="007912E2"/>
    <w:rsid w:val="00791A03"/>
    <w:rsid w:val="00791CFC"/>
    <w:rsid w:val="00791E69"/>
    <w:rsid w:val="0079259D"/>
    <w:rsid w:val="00792CBE"/>
    <w:rsid w:val="00792DAD"/>
    <w:rsid w:val="00792F2D"/>
    <w:rsid w:val="00793C8A"/>
    <w:rsid w:val="00794199"/>
    <w:rsid w:val="00795187"/>
    <w:rsid w:val="00795619"/>
    <w:rsid w:val="0079603A"/>
    <w:rsid w:val="0079619E"/>
    <w:rsid w:val="00796793"/>
    <w:rsid w:val="007967DB"/>
    <w:rsid w:val="007969AF"/>
    <w:rsid w:val="00796E42"/>
    <w:rsid w:val="00796FE0"/>
    <w:rsid w:val="00797A07"/>
    <w:rsid w:val="00797A13"/>
    <w:rsid w:val="00797EEA"/>
    <w:rsid w:val="007A03E1"/>
    <w:rsid w:val="007A081B"/>
    <w:rsid w:val="007A0848"/>
    <w:rsid w:val="007A089A"/>
    <w:rsid w:val="007A0C7A"/>
    <w:rsid w:val="007A1297"/>
    <w:rsid w:val="007A195E"/>
    <w:rsid w:val="007A2748"/>
    <w:rsid w:val="007A282A"/>
    <w:rsid w:val="007A2A97"/>
    <w:rsid w:val="007A2EC1"/>
    <w:rsid w:val="007A2FBA"/>
    <w:rsid w:val="007A3FED"/>
    <w:rsid w:val="007A439D"/>
    <w:rsid w:val="007A47D5"/>
    <w:rsid w:val="007A4B18"/>
    <w:rsid w:val="007A4FF6"/>
    <w:rsid w:val="007A5097"/>
    <w:rsid w:val="007A59D6"/>
    <w:rsid w:val="007A64FC"/>
    <w:rsid w:val="007A6996"/>
    <w:rsid w:val="007A6C2E"/>
    <w:rsid w:val="007A6F42"/>
    <w:rsid w:val="007B07FC"/>
    <w:rsid w:val="007B096D"/>
    <w:rsid w:val="007B1108"/>
    <w:rsid w:val="007B11FE"/>
    <w:rsid w:val="007B12D6"/>
    <w:rsid w:val="007B1668"/>
    <w:rsid w:val="007B176E"/>
    <w:rsid w:val="007B1AD2"/>
    <w:rsid w:val="007B1B21"/>
    <w:rsid w:val="007B2404"/>
    <w:rsid w:val="007B294D"/>
    <w:rsid w:val="007B2E0B"/>
    <w:rsid w:val="007B3285"/>
    <w:rsid w:val="007B33DA"/>
    <w:rsid w:val="007B3E59"/>
    <w:rsid w:val="007B4855"/>
    <w:rsid w:val="007B50A2"/>
    <w:rsid w:val="007B51D8"/>
    <w:rsid w:val="007B5970"/>
    <w:rsid w:val="007B5A27"/>
    <w:rsid w:val="007B5AA1"/>
    <w:rsid w:val="007B5B0C"/>
    <w:rsid w:val="007B61F9"/>
    <w:rsid w:val="007B6AE7"/>
    <w:rsid w:val="007B6B5F"/>
    <w:rsid w:val="007B6E7E"/>
    <w:rsid w:val="007B6FBE"/>
    <w:rsid w:val="007B72F7"/>
    <w:rsid w:val="007B73FC"/>
    <w:rsid w:val="007B775E"/>
    <w:rsid w:val="007B79F6"/>
    <w:rsid w:val="007C017D"/>
    <w:rsid w:val="007C05A0"/>
    <w:rsid w:val="007C0E89"/>
    <w:rsid w:val="007C107C"/>
    <w:rsid w:val="007C11D2"/>
    <w:rsid w:val="007C13DF"/>
    <w:rsid w:val="007C1668"/>
    <w:rsid w:val="007C204A"/>
    <w:rsid w:val="007C25A6"/>
    <w:rsid w:val="007C289A"/>
    <w:rsid w:val="007C2A08"/>
    <w:rsid w:val="007C3478"/>
    <w:rsid w:val="007C3622"/>
    <w:rsid w:val="007C383E"/>
    <w:rsid w:val="007C3FFC"/>
    <w:rsid w:val="007C4195"/>
    <w:rsid w:val="007C52E0"/>
    <w:rsid w:val="007C56FC"/>
    <w:rsid w:val="007C5A93"/>
    <w:rsid w:val="007C5E4C"/>
    <w:rsid w:val="007C61B0"/>
    <w:rsid w:val="007C62F0"/>
    <w:rsid w:val="007C6496"/>
    <w:rsid w:val="007C65CC"/>
    <w:rsid w:val="007D057F"/>
    <w:rsid w:val="007D0840"/>
    <w:rsid w:val="007D0EB4"/>
    <w:rsid w:val="007D0F1A"/>
    <w:rsid w:val="007D1274"/>
    <w:rsid w:val="007D15A0"/>
    <w:rsid w:val="007D1872"/>
    <w:rsid w:val="007D18D3"/>
    <w:rsid w:val="007D2117"/>
    <w:rsid w:val="007D213C"/>
    <w:rsid w:val="007D219E"/>
    <w:rsid w:val="007D22A5"/>
    <w:rsid w:val="007D2B5E"/>
    <w:rsid w:val="007D3185"/>
    <w:rsid w:val="007D37DD"/>
    <w:rsid w:val="007D3988"/>
    <w:rsid w:val="007D3CA1"/>
    <w:rsid w:val="007D425C"/>
    <w:rsid w:val="007D4A29"/>
    <w:rsid w:val="007D4AB1"/>
    <w:rsid w:val="007D4C58"/>
    <w:rsid w:val="007D4CD0"/>
    <w:rsid w:val="007D5235"/>
    <w:rsid w:val="007D5348"/>
    <w:rsid w:val="007D58BB"/>
    <w:rsid w:val="007D58E1"/>
    <w:rsid w:val="007D62F2"/>
    <w:rsid w:val="007D6596"/>
    <w:rsid w:val="007D65F8"/>
    <w:rsid w:val="007D664D"/>
    <w:rsid w:val="007D6C19"/>
    <w:rsid w:val="007D7325"/>
    <w:rsid w:val="007D7487"/>
    <w:rsid w:val="007E0D60"/>
    <w:rsid w:val="007E13C1"/>
    <w:rsid w:val="007E220A"/>
    <w:rsid w:val="007E32CB"/>
    <w:rsid w:val="007E4129"/>
    <w:rsid w:val="007E4417"/>
    <w:rsid w:val="007E4588"/>
    <w:rsid w:val="007E46AB"/>
    <w:rsid w:val="007E477B"/>
    <w:rsid w:val="007E538A"/>
    <w:rsid w:val="007E5E6D"/>
    <w:rsid w:val="007E63A4"/>
    <w:rsid w:val="007E6473"/>
    <w:rsid w:val="007E68DA"/>
    <w:rsid w:val="007E7315"/>
    <w:rsid w:val="007E740F"/>
    <w:rsid w:val="007E767D"/>
    <w:rsid w:val="007E77D5"/>
    <w:rsid w:val="007F02D6"/>
    <w:rsid w:val="007F0316"/>
    <w:rsid w:val="007F031F"/>
    <w:rsid w:val="007F05E1"/>
    <w:rsid w:val="007F0D38"/>
    <w:rsid w:val="007F13B7"/>
    <w:rsid w:val="007F20EC"/>
    <w:rsid w:val="007F2153"/>
    <w:rsid w:val="007F26B0"/>
    <w:rsid w:val="007F2D45"/>
    <w:rsid w:val="007F2F03"/>
    <w:rsid w:val="007F3206"/>
    <w:rsid w:val="007F4331"/>
    <w:rsid w:val="007F4ACF"/>
    <w:rsid w:val="007F5321"/>
    <w:rsid w:val="007F626A"/>
    <w:rsid w:val="007F6331"/>
    <w:rsid w:val="007F64DA"/>
    <w:rsid w:val="007F6863"/>
    <w:rsid w:val="007F7452"/>
    <w:rsid w:val="007F765C"/>
    <w:rsid w:val="007F7888"/>
    <w:rsid w:val="007F7E3E"/>
    <w:rsid w:val="00800CE1"/>
    <w:rsid w:val="008013D3"/>
    <w:rsid w:val="00801B5F"/>
    <w:rsid w:val="008026BD"/>
    <w:rsid w:val="008035AA"/>
    <w:rsid w:val="008038EB"/>
    <w:rsid w:val="008039B5"/>
    <w:rsid w:val="00803D0A"/>
    <w:rsid w:val="008047D8"/>
    <w:rsid w:val="008048AD"/>
    <w:rsid w:val="0080490C"/>
    <w:rsid w:val="008053A7"/>
    <w:rsid w:val="00805A5D"/>
    <w:rsid w:val="00805E8F"/>
    <w:rsid w:val="008066F3"/>
    <w:rsid w:val="008068ED"/>
    <w:rsid w:val="00806A8E"/>
    <w:rsid w:val="00806B94"/>
    <w:rsid w:val="00806D86"/>
    <w:rsid w:val="00806E26"/>
    <w:rsid w:val="008074C6"/>
    <w:rsid w:val="008076DD"/>
    <w:rsid w:val="00807976"/>
    <w:rsid w:val="00807B9E"/>
    <w:rsid w:val="008110EF"/>
    <w:rsid w:val="008120A7"/>
    <w:rsid w:val="00812992"/>
    <w:rsid w:val="00812D7B"/>
    <w:rsid w:val="008130FC"/>
    <w:rsid w:val="008138AD"/>
    <w:rsid w:val="0081456E"/>
    <w:rsid w:val="00814A35"/>
    <w:rsid w:val="008150F5"/>
    <w:rsid w:val="00815301"/>
    <w:rsid w:val="008158BA"/>
    <w:rsid w:val="00816577"/>
    <w:rsid w:val="00816895"/>
    <w:rsid w:val="008169F8"/>
    <w:rsid w:val="00817997"/>
    <w:rsid w:val="0082025B"/>
    <w:rsid w:val="0082078F"/>
    <w:rsid w:val="008209D1"/>
    <w:rsid w:val="00820A69"/>
    <w:rsid w:val="008210E7"/>
    <w:rsid w:val="008211AC"/>
    <w:rsid w:val="0082163F"/>
    <w:rsid w:val="00821E7C"/>
    <w:rsid w:val="00823274"/>
    <w:rsid w:val="00823419"/>
    <w:rsid w:val="0082343E"/>
    <w:rsid w:val="00823BFA"/>
    <w:rsid w:val="00824368"/>
    <w:rsid w:val="00824B0C"/>
    <w:rsid w:val="0082531A"/>
    <w:rsid w:val="008253EA"/>
    <w:rsid w:val="00825666"/>
    <w:rsid w:val="00825A27"/>
    <w:rsid w:val="00825A2D"/>
    <w:rsid w:val="00825BCC"/>
    <w:rsid w:val="00826119"/>
    <w:rsid w:val="00826B76"/>
    <w:rsid w:val="00827161"/>
    <w:rsid w:val="0082718F"/>
    <w:rsid w:val="0082719C"/>
    <w:rsid w:val="0082795D"/>
    <w:rsid w:val="00827F1C"/>
    <w:rsid w:val="00830400"/>
    <w:rsid w:val="00830418"/>
    <w:rsid w:val="00830728"/>
    <w:rsid w:val="00830A90"/>
    <w:rsid w:val="00831543"/>
    <w:rsid w:val="00831C5E"/>
    <w:rsid w:val="00831DD8"/>
    <w:rsid w:val="00831E06"/>
    <w:rsid w:val="00831ECB"/>
    <w:rsid w:val="0083220F"/>
    <w:rsid w:val="00833091"/>
    <w:rsid w:val="008335B2"/>
    <w:rsid w:val="00833A60"/>
    <w:rsid w:val="00833BD9"/>
    <w:rsid w:val="008341F0"/>
    <w:rsid w:val="0083479D"/>
    <w:rsid w:val="00834BE6"/>
    <w:rsid w:val="00834E25"/>
    <w:rsid w:val="00835510"/>
    <w:rsid w:val="00835C94"/>
    <w:rsid w:val="00835F0D"/>
    <w:rsid w:val="00836018"/>
    <w:rsid w:val="0083633C"/>
    <w:rsid w:val="00836B4B"/>
    <w:rsid w:val="0083744B"/>
    <w:rsid w:val="0083785C"/>
    <w:rsid w:val="00837A82"/>
    <w:rsid w:val="00837EB6"/>
    <w:rsid w:val="00840241"/>
    <w:rsid w:val="00840AB9"/>
    <w:rsid w:val="00840F7C"/>
    <w:rsid w:val="008415F5"/>
    <w:rsid w:val="00841B06"/>
    <w:rsid w:val="00841BBE"/>
    <w:rsid w:val="0084220B"/>
    <w:rsid w:val="008422CC"/>
    <w:rsid w:val="008424AE"/>
    <w:rsid w:val="00842897"/>
    <w:rsid w:val="00842A43"/>
    <w:rsid w:val="00842D98"/>
    <w:rsid w:val="00842F46"/>
    <w:rsid w:val="00843102"/>
    <w:rsid w:val="00843635"/>
    <w:rsid w:val="0084385E"/>
    <w:rsid w:val="008446FE"/>
    <w:rsid w:val="00844949"/>
    <w:rsid w:val="00845181"/>
    <w:rsid w:val="0084539D"/>
    <w:rsid w:val="00845A5C"/>
    <w:rsid w:val="00846462"/>
    <w:rsid w:val="008468EB"/>
    <w:rsid w:val="00846C9A"/>
    <w:rsid w:val="00847266"/>
    <w:rsid w:val="00847BF4"/>
    <w:rsid w:val="00847E57"/>
    <w:rsid w:val="00851130"/>
    <w:rsid w:val="008513E7"/>
    <w:rsid w:val="00851A6C"/>
    <w:rsid w:val="00851AE1"/>
    <w:rsid w:val="00851B0C"/>
    <w:rsid w:val="00852498"/>
    <w:rsid w:val="0085271C"/>
    <w:rsid w:val="00852AD6"/>
    <w:rsid w:val="00852C3A"/>
    <w:rsid w:val="0085334A"/>
    <w:rsid w:val="00853DCE"/>
    <w:rsid w:val="00853F61"/>
    <w:rsid w:val="00853FEF"/>
    <w:rsid w:val="008540E7"/>
    <w:rsid w:val="00854176"/>
    <w:rsid w:val="00854710"/>
    <w:rsid w:val="00854C32"/>
    <w:rsid w:val="00854EE0"/>
    <w:rsid w:val="008552FA"/>
    <w:rsid w:val="008553C8"/>
    <w:rsid w:val="00855D8A"/>
    <w:rsid w:val="008568DA"/>
    <w:rsid w:val="00856A23"/>
    <w:rsid w:val="00856EB4"/>
    <w:rsid w:val="008572B7"/>
    <w:rsid w:val="00857438"/>
    <w:rsid w:val="0086031F"/>
    <w:rsid w:val="008603C0"/>
    <w:rsid w:val="0086067F"/>
    <w:rsid w:val="008614ED"/>
    <w:rsid w:val="00861806"/>
    <w:rsid w:val="00861E7E"/>
    <w:rsid w:val="00862F34"/>
    <w:rsid w:val="008632F8"/>
    <w:rsid w:val="008634FA"/>
    <w:rsid w:val="008639D2"/>
    <w:rsid w:val="00864086"/>
    <w:rsid w:val="008644F8"/>
    <w:rsid w:val="008650B3"/>
    <w:rsid w:val="0086592E"/>
    <w:rsid w:val="00865F09"/>
    <w:rsid w:val="00866769"/>
    <w:rsid w:val="00866F59"/>
    <w:rsid w:val="00867317"/>
    <w:rsid w:val="008704C9"/>
    <w:rsid w:val="0087051E"/>
    <w:rsid w:val="00870C30"/>
    <w:rsid w:val="00870F58"/>
    <w:rsid w:val="00871306"/>
    <w:rsid w:val="00871DA3"/>
    <w:rsid w:val="0087232C"/>
    <w:rsid w:val="00872F5B"/>
    <w:rsid w:val="00873934"/>
    <w:rsid w:val="0087403D"/>
    <w:rsid w:val="008744FB"/>
    <w:rsid w:val="00874580"/>
    <w:rsid w:val="008752B5"/>
    <w:rsid w:val="00875E6D"/>
    <w:rsid w:val="0087614C"/>
    <w:rsid w:val="00876592"/>
    <w:rsid w:val="00877376"/>
    <w:rsid w:val="00880672"/>
    <w:rsid w:val="00881111"/>
    <w:rsid w:val="00881637"/>
    <w:rsid w:val="00881CCD"/>
    <w:rsid w:val="00881D0D"/>
    <w:rsid w:val="00882551"/>
    <w:rsid w:val="00882CDE"/>
    <w:rsid w:val="008830FC"/>
    <w:rsid w:val="008833B8"/>
    <w:rsid w:val="00883F8F"/>
    <w:rsid w:val="0088426B"/>
    <w:rsid w:val="00884DF4"/>
    <w:rsid w:val="00884F79"/>
    <w:rsid w:val="0088593B"/>
    <w:rsid w:val="00885FFA"/>
    <w:rsid w:val="00886201"/>
    <w:rsid w:val="00886788"/>
    <w:rsid w:val="00886C19"/>
    <w:rsid w:val="00886FC8"/>
    <w:rsid w:val="008879D4"/>
    <w:rsid w:val="00887A29"/>
    <w:rsid w:val="0089008F"/>
    <w:rsid w:val="008900BD"/>
    <w:rsid w:val="008900CF"/>
    <w:rsid w:val="00890B9C"/>
    <w:rsid w:val="0089170B"/>
    <w:rsid w:val="00891D39"/>
    <w:rsid w:val="00892113"/>
    <w:rsid w:val="00892308"/>
    <w:rsid w:val="008924E1"/>
    <w:rsid w:val="00893373"/>
    <w:rsid w:val="00893D99"/>
    <w:rsid w:val="00893E17"/>
    <w:rsid w:val="0089415B"/>
    <w:rsid w:val="00894A97"/>
    <w:rsid w:val="00894BC7"/>
    <w:rsid w:val="00895032"/>
    <w:rsid w:val="0089522D"/>
    <w:rsid w:val="00896023"/>
    <w:rsid w:val="008960C5"/>
    <w:rsid w:val="008961DE"/>
    <w:rsid w:val="008962E5"/>
    <w:rsid w:val="00896E88"/>
    <w:rsid w:val="0089704C"/>
    <w:rsid w:val="008973E8"/>
    <w:rsid w:val="008976EE"/>
    <w:rsid w:val="0089772C"/>
    <w:rsid w:val="00897C56"/>
    <w:rsid w:val="00897E91"/>
    <w:rsid w:val="008A02DA"/>
    <w:rsid w:val="008A06EF"/>
    <w:rsid w:val="008A0874"/>
    <w:rsid w:val="008A14BA"/>
    <w:rsid w:val="008A1F81"/>
    <w:rsid w:val="008A1F86"/>
    <w:rsid w:val="008A2017"/>
    <w:rsid w:val="008A201F"/>
    <w:rsid w:val="008A2385"/>
    <w:rsid w:val="008A2389"/>
    <w:rsid w:val="008A2432"/>
    <w:rsid w:val="008A2C80"/>
    <w:rsid w:val="008A31D4"/>
    <w:rsid w:val="008A3687"/>
    <w:rsid w:val="008A36BE"/>
    <w:rsid w:val="008A3D78"/>
    <w:rsid w:val="008A444D"/>
    <w:rsid w:val="008A4D8E"/>
    <w:rsid w:val="008A53D2"/>
    <w:rsid w:val="008A55B6"/>
    <w:rsid w:val="008A55B9"/>
    <w:rsid w:val="008A5EC7"/>
    <w:rsid w:val="008A5F11"/>
    <w:rsid w:val="008A606D"/>
    <w:rsid w:val="008A6082"/>
    <w:rsid w:val="008A67CD"/>
    <w:rsid w:val="008A69FF"/>
    <w:rsid w:val="008A6CAB"/>
    <w:rsid w:val="008A7031"/>
    <w:rsid w:val="008A723C"/>
    <w:rsid w:val="008A775C"/>
    <w:rsid w:val="008A782C"/>
    <w:rsid w:val="008A7877"/>
    <w:rsid w:val="008A7AC1"/>
    <w:rsid w:val="008B0A3D"/>
    <w:rsid w:val="008B0BE5"/>
    <w:rsid w:val="008B10BC"/>
    <w:rsid w:val="008B16F0"/>
    <w:rsid w:val="008B17A3"/>
    <w:rsid w:val="008B1807"/>
    <w:rsid w:val="008B18B9"/>
    <w:rsid w:val="008B2446"/>
    <w:rsid w:val="008B2459"/>
    <w:rsid w:val="008B29AD"/>
    <w:rsid w:val="008B2C4B"/>
    <w:rsid w:val="008B3039"/>
    <w:rsid w:val="008B32C2"/>
    <w:rsid w:val="008B32E2"/>
    <w:rsid w:val="008B41DE"/>
    <w:rsid w:val="008B435F"/>
    <w:rsid w:val="008B4C5E"/>
    <w:rsid w:val="008B5BBF"/>
    <w:rsid w:val="008B6520"/>
    <w:rsid w:val="008B710C"/>
    <w:rsid w:val="008B76BD"/>
    <w:rsid w:val="008B7AC5"/>
    <w:rsid w:val="008B7B3D"/>
    <w:rsid w:val="008C0182"/>
    <w:rsid w:val="008C0A18"/>
    <w:rsid w:val="008C0BA8"/>
    <w:rsid w:val="008C21CF"/>
    <w:rsid w:val="008C2202"/>
    <w:rsid w:val="008C2337"/>
    <w:rsid w:val="008C27D4"/>
    <w:rsid w:val="008C2ABA"/>
    <w:rsid w:val="008C3A92"/>
    <w:rsid w:val="008C47D5"/>
    <w:rsid w:val="008C50C2"/>
    <w:rsid w:val="008C5ADF"/>
    <w:rsid w:val="008C6BD0"/>
    <w:rsid w:val="008C6D0E"/>
    <w:rsid w:val="008C70B4"/>
    <w:rsid w:val="008C7329"/>
    <w:rsid w:val="008C7FD2"/>
    <w:rsid w:val="008D0071"/>
    <w:rsid w:val="008D0665"/>
    <w:rsid w:val="008D0F09"/>
    <w:rsid w:val="008D17B6"/>
    <w:rsid w:val="008D1B28"/>
    <w:rsid w:val="008D1D35"/>
    <w:rsid w:val="008D20FB"/>
    <w:rsid w:val="008D2876"/>
    <w:rsid w:val="008D34D5"/>
    <w:rsid w:val="008D476A"/>
    <w:rsid w:val="008D4B6F"/>
    <w:rsid w:val="008D51D6"/>
    <w:rsid w:val="008D5424"/>
    <w:rsid w:val="008D5B87"/>
    <w:rsid w:val="008D5BB4"/>
    <w:rsid w:val="008D5C82"/>
    <w:rsid w:val="008D5D33"/>
    <w:rsid w:val="008D5E58"/>
    <w:rsid w:val="008D64DC"/>
    <w:rsid w:val="008D67DA"/>
    <w:rsid w:val="008D6918"/>
    <w:rsid w:val="008D6C06"/>
    <w:rsid w:val="008D7196"/>
    <w:rsid w:val="008D73FF"/>
    <w:rsid w:val="008D77FB"/>
    <w:rsid w:val="008D78F0"/>
    <w:rsid w:val="008E018D"/>
    <w:rsid w:val="008E07E1"/>
    <w:rsid w:val="008E0802"/>
    <w:rsid w:val="008E18B1"/>
    <w:rsid w:val="008E19C9"/>
    <w:rsid w:val="008E1CF9"/>
    <w:rsid w:val="008E2013"/>
    <w:rsid w:val="008E2D96"/>
    <w:rsid w:val="008E2F54"/>
    <w:rsid w:val="008E4E10"/>
    <w:rsid w:val="008E51C4"/>
    <w:rsid w:val="008E5297"/>
    <w:rsid w:val="008E5BC7"/>
    <w:rsid w:val="008E5F47"/>
    <w:rsid w:val="008E6286"/>
    <w:rsid w:val="008E65AA"/>
    <w:rsid w:val="008E6D89"/>
    <w:rsid w:val="008E7941"/>
    <w:rsid w:val="008F194E"/>
    <w:rsid w:val="008F1CC3"/>
    <w:rsid w:val="008F2A30"/>
    <w:rsid w:val="008F37C3"/>
    <w:rsid w:val="008F437A"/>
    <w:rsid w:val="008F4817"/>
    <w:rsid w:val="008F4D9B"/>
    <w:rsid w:val="008F4EC0"/>
    <w:rsid w:val="008F55A2"/>
    <w:rsid w:val="008F5644"/>
    <w:rsid w:val="008F5CF8"/>
    <w:rsid w:val="008F61B4"/>
    <w:rsid w:val="008F629A"/>
    <w:rsid w:val="008F65EF"/>
    <w:rsid w:val="008F731C"/>
    <w:rsid w:val="008F753F"/>
    <w:rsid w:val="008F7C67"/>
    <w:rsid w:val="008F7E93"/>
    <w:rsid w:val="0090009B"/>
    <w:rsid w:val="00900864"/>
    <w:rsid w:val="00900B1B"/>
    <w:rsid w:val="00901131"/>
    <w:rsid w:val="00901284"/>
    <w:rsid w:val="0090167D"/>
    <w:rsid w:val="009016E8"/>
    <w:rsid w:val="00901788"/>
    <w:rsid w:val="00902122"/>
    <w:rsid w:val="00902664"/>
    <w:rsid w:val="00902E38"/>
    <w:rsid w:val="009032F6"/>
    <w:rsid w:val="00903427"/>
    <w:rsid w:val="00903689"/>
    <w:rsid w:val="00903B07"/>
    <w:rsid w:val="00904618"/>
    <w:rsid w:val="00904873"/>
    <w:rsid w:val="00904BE1"/>
    <w:rsid w:val="00904CA7"/>
    <w:rsid w:val="00904F1C"/>
    <w:rsid w:val="009052EF"/>
    <w:rsid w:val="00905563"/>
    <w:rsid w:val="009055D1"/>
    <w:rsid w:val="00906694"/>
    <w:rsid w:val="0090699A"/>
    <w:rsid w:val="0090724E"/>
    <w:rsid w:val="00907A5A"/>
    <w:rsid w:val="00910280"/>
    <w:rsid w:val="00910BB3"/>
    <w:rsid w:val="009115FD"/>
    <w:rsid w:val="009117FB"/>
    <w:rsid w:val="00911929"/>
    <w:rsid w:val="00911979"/>
    <w:rsid w:val="00912333"/>
    <w:rsid w:val="009124CE"/>
    <w:rsid w:val="00912832"/>
    <w:rsid w:val="00912EC5"/>
    <w:rsid w:val="00913514"/>
    <w:rsid w:val="00913FE9"/>
    <w:rsid w:val="009151E5"/>
    <w:rsid w:val="00915259"/>
    <w:rsid w:val="00915298"/>
    <w:rsid w:val="00915AB6"/>
    <w:rsid w:val="0091602D"/>
    <w:rsid w:val="0091619F"/>
    <w:rsid w:val="0091665D"/>
    <w:rsid w:val="009169F8"/>
    <w:rsid w:val="00917143"/>
    <w:rsid w:val="00917442"/>
    <w:rsid w:val="0091745D"/>
    <w:rsid w:val="0091750C"/>
    <w:rsid w:val="00917584"/>
    <w:rsid w:val="00920A87"/>
    <w:rsid w:val="00920DBB"/>
    <w:rsid w:val="00921664"/>
    <w:rsid w:val="009218A7"/>
    <w:rsid w:val="00921986"/>
    <w:rsid w:val="00921A12"/>
    <w:rsid w:val="0092263D"/>
    <w:rsid w:val="00922857"/>
    <w:rsid w:val="00922A4F"/>
    <w:rsid w:val="00922A5B"/>
    <w:rsid w:val="00922F2A"/>
    <w:rsid w:val="00923153"/>
    <w:rsid w:val="009240FD"/>
    <w:rsid w:val="00924ED3"/>
    <w:rsid w:val="00924FE0"/>
    <w:rsid w:val="009253D0"/>
    <w:rsid w:val="0092540C"/>
    <w:rsid w:val="009255D0"/>
    <w:rsid w:val="00926C2F"/>
    <w:rsid w:val="0092700D"/>
    <w:rsid w:val="00927187"/>
    <w:rsid w:val="00927FB8"/>
    <w:rsid w:val="009301BA"/>
    <w:rsid w:val="00931C2D"/>
    <w:rsid w:val="00932308"/>
    <w:rsid w:val="009326D5"/>
    <w:rsid w:val="00932C09"/>
    <w:rsid w:val="00932C39"/>
    <w:rsid w:val="00933A76"/>
    <w:rsid w:val="00933C5F"/>
    <w:rsid w:val="00933D95"/>
    <w:rsid w:val="00935124"/>
    <w:rsid w:val="009351D1"/>
    <w:rsid w:val="00935692"/>
    <w:rsid w:val="00935870"/>
    <w:rsid w:val="00935AD4"/>
    <w:rsid w:val="00935CCC"/>
    <w:rsid w:val="00935D74"/>
    <w:rsid w:val="00935D83"/>
    <w:rsid w:val="009362D2"/>
    <w:rsid w:val="009362E4"/>
    <w:rsid w:val="0093718C"/>
    <w:rsid w:val="009375C8"/>
    <w:rsid w:val="00937AB3"/>
    <w:rsid w:val="00937B06"/>
    <w:rsid w:val="00937C8A"/>
    <w:rsid w:val="0094040F"/>
    <w:rsid w:val="009406F5"/>
    <w:rsid w:val="00940A6C"/>
    <w:rsid w:val="00941140"/>
    <w:rsid w:val="009414BA"/>
    <w:rsid w:val="009416F6"/>
    <w:rsid w:val="009422E4"/>
    <w:rsid w:val="00942870"/>
    <w:rsid w:val="00942914"/>
    <w:rsid w:val="00942995"/>
    <w:rsid w:val="00942CE0"/>
    <w:rsid w:val="009433BB"/>
    <w:rsid w:val="00943515"/>
    <w:rsid w:val="009437D1"/>
    <w:rsid w:val="00944168"/>
    <w:rsid w:val="00944D33"/>
    <w:rsid w:val="00944F45"/>
    <w:rsid w:val="00944FF2"/>
    <w:rsid w:val="0094518C"/>
    <w:rsid w:val="009459BC"/>
    <w:rsid w:val="00946A93"/>
    <w:rsid w:val="00946C06"/>
    <w:rsid w:val="00946D73"/>
    <w:rsid w:val="00947518"/>
    <w:rsid w:val="009475E5"/>
    <w:rsid w:val="00947D33"/>
    <w:rsid w:val="00947E76"/>
    <w:rsid w:val="009500F7"/>
    <w:rsid w:val="00950898"/>
    <w:rsid w:val="009510A8"/>
    <w:rsid w:val="00951316"/>
    <w:rsid w:val="009518FD"/>
    <w:rsid w:val="00951C5E"/>
    <w:rsid w:val="00952397"/>
    <w:rsid w:val="00952900"/>
    <w:rsid w:val="009534D6"/>
    <w:rsid w:val="009534E6"/>
    <w:rsid w:val="00953B9C"/>
    <w:rsid w:val="00953EA0"/>
    <w:rsid w:val="00954347"/>
    <w:rsid w:val="00954AB0"/>
    <w:rsid w:val="00954F5B"/>
    <w:rsid w:val="00955589"/>
    <w:rsid w:val="00955A22"/>
    <w:rsid w:val="009563C0"/>
    <w:rsid w:val="00956B13"/>
    <w:rsid w:val="0095745C"/>
    <w:rsid w:val="0095778B"/>
    <w:rsid w:val="009615BC"/>
    <w:rsid w:val="00961D81"/>
    <w:rsid w:val="00961DB3"/>
    <w:rsid w:val="0096287B"/>
    <w:rsid w:val="00962B66"/>
    <w:rsid w:val="00962FB8"/>
    <w:rsid w:val="00963533"/>
    <w:rsid w:val="009642EC"/>
    <w:rsid w:val="009642F2"/>
    <w:rsid w:val="00964AD0"/>
    <w:rsid w:val="00964DC2"/>
    <w:rsid w:val="00964FBE"/>
    <w:rsid w:val="00965356"/>
    <w:rsid w:val="009653F8"/>
    <w:rsid w:val="00965CF1"/>
    <w:rsid w:val="00966690"/>
    <w:rsid w:val="00966726"/>
    <w:rsid w:val="00966886"/>
    <w:rsid w:val="00966F39"/>
    <w:rsid w:val="0096702D"/>
    <w:rsid w:val="0096714C"/>
    <w:rsid w:val="0096757F"/>
    <w:rsid w:val="009676EF"/>
    <w:rsid w:val="00967A74"/>
    <w:rsid w:val="00967B3B"/>
    <w:rsid w:val="00967D34"/>
    <w:rsid w:val="00967F46"/>
    <w:rsid w:val="00970151"/>
    <w:rsid w:val="00970802"/>
    <w:rsid w:val="00970845"/>
    <w:rsid w:val="00970F89"/>
    <w:rsid w:val="0097110B"/>
    <w:rsid w:val="00971553"/>
    <w:rsid w:val="00971F91"/>
    <w:rsid w:val="009721DD"/>
    <w:rsid w:val="0097274B"/>
    <w:rsid w:val="00972935"/>
    <w:rsid w:val="009732AC"/>
    <w:rsid w:val="009735D3"/>
    <w:rsid w:val="00974085"/>
    <w:rsid w:val="00974948"/>
    <w:rsid w:val="00975624"/>
    <w:rsid w:val="00975729"/>
    <w:rsid w:val="00975C6A"/>
    <w:rsid w:val="00975D9A"/>
    <w:rsid w:val="009762CC"/>
    <w:rsid w:val="00977BD0"/>
    <w:rsid w:val="0098032C"/>
    <w:rsid w:val="00980396"/>
    <w:rsid w:val="00980517"/>
    <w:rsid w:val="00980FBB"/>
    <w:rsid w:val="009815E4"/>
    <w:rsid w:val="009824F2"/>
    <w:rsid w:val="009824F8"/>
    <w:rsid w:val="00982DAE"/>
    <w:rsid w:val="00982F3F"/>
    <w:rsid w:val="00983679"/>
    <w:rsid w:val="009838DD"/>
    <w:rsid w:val="00983BAE"/>
    <w:rsid w:val="00984487"/>
    <w:rsid w:val="009848E6"/>
    <w:rsid w:val="009859C6"/>
    <w:rsid w:val="00985C78"/>
    <w:rsid w:val="00986348"/>
    <w:rsid w:val="0098637A"/>
    <w:rsid w:val="009863A4"/>
    <w:rsid w:val="009863CF"/>
    <w:rsid w:val="00986495"/>
    <w:rsid w:val="0098650C"/>
    <w:rsid w:val="00986576"/>
    <w:rsid w:val="009872A7"/>
    <w:rsid w:val="00987530"/>
    <w:rsid w:val="009877D0"/>
    <w:rsid w:val="00987D65"/>
    <w:rsid w:val="00990454"/>
    <w:rsid w:val="009918B1"/>
    <w:rsid w:val="009919E0"/>
    <w:rsid w:val="00991C0B"/>
    <w:rsid w:val="00992216"/>
    <w:rsid w:val="00992CF3"/>
    <w:rsid w:val="00993605"/>
    <w:rsid w:val="009937AA"/>
    <w:rsid w:val="00993F1B"/>
    <w:rsid w:val="00994645"/>
    <w:rsid w:val="00994EA8"/>
    <w:rsid w:val="009951C7"/>
    <w:rsid w:val="00995904"/>
    <w:rsid w:val="00995A9B"/>
    <w:rsid w:val="00996913"/>
    <w:rsid w:val="00996D37"/>
    <w:rsid w:val="00996E03"/>
    <w:rsid w:val="009976C0"/>
    <w:rsid w:val="00997E46"/>
    <w:rsid w:val="00997FC0"/>
    <w:rsid w:val="009A057E"/>
    <w:rsid w:val="009A0C37"/>
    <w:rsid w:val="009A0F25"/>
    <w:rsid w:val="009A1731"/>
    <w:rsid w:val="009A1AA4"/>
    <w:rsid w:val="009A1BCA"/>
    <w:rsid w:val="009A1C2A"/>
    <w:rsid w:val="009A2077"/>
    <w:rsid w:val="009A25BF"/>
    <w:rsid w:val="009A2ADB"/>
    <w:rsid w:val="009A2B54"/>
    <w:rsid w:val="009A3109"/>
    <w:rsid w:val="009A3689"/>
    <w:rsid w:val="009A3C22"/>
    <w:rsid w:val="009A3CD5"/>
    <w:rsid w:val="009A402A"/>
    <w:rsid w:val="009A48A9"/>
    <w:rsid w:val="009A4A01"/>
    <w:rsid w:val="009A5876"/>
    <w:rsid w:val="009A5A45"/>
    <w:rsid w:val="009A5E7D"/>
    <w:rsid w:val="009A608D"/>
    <w:rsid w:val="009A6220"/>
    <w:rsid w:val="009A6ADF"/>
    <w:rsid w:val="009A72A2"/>
    <w:rsid w:val="009A7581"/>
    <w:rsid w:val="009A7699"/>
    <w:rsid w:val="009A7A70"/>
    <w:rsid w:val="009B111E"/>
    <w:rsid w:val="009B153C"/>
    <w:rsid w:val="009B179C"/>
    <w:rsid w:val="009B19F9"/>
    <w:rsid w:val="009B1BE4"/>
    <w:rsid w:val="009B1C5D"/>
    <w:rsid w:val="009B21C1"/>
    <w:rsid w:val="009B2342"/>
    <w:rsid w:val="009B27BE"/>
    <w:rsid w:val="009B297E"/>
    <w:rsid w:val="009B2D59"/>
    <w:rsid w:val="009B3823"/>
    <w:rsid w:val="009B38F7"/>
    <w:rsid w:val="009B3951"/>
    <w:rsid w:val="009B3D37"/>
    <w:rsid w:val="009B3F06"/>
    <w:rsid w:val="009B40CD"/>
    <w:rsid w:val="009B44F9"/>
    <w:rsid w:val="009B458C"/>
    <w:rsid w:val="009B489D"/>
    <w:rsid w:val="009B4CB6"/>
    <w:rsid w:val="009B4F90"/>
    <w:rsid w:val="009B507B"/>
    <w:rsid w:val="009B514C"/>
    <w:rsid w:val="009B589C"/>
    <w:rsid w:val="009B5BAF"/>
    <w:rsid w:val="009B5D17"/>
    <w:rsid w:val="009B6366"/>
    <w:rsid w:val="009B67AA"/>
    <w:rsid w:val="009B6C23"/>
    <w:rsid w:val="009B6F6D"/>
    <w:rsid w:val="009B779B"/>
    <w:rsid w:val="009B77A5"/>
    <w:rsid w:val="009C0016"/>
    <w:rsid w:val="009C0270"/>
    <w:rsid w:val="009C0414"/>
    <w:rsid w:val="009C08A5"/>
    <w:rsid w:val="009C08CF"/>
    <w:rsid w:val="009C0A29"/>
    <w:rsid w:val="009C0FC2"/>
    <w:rsid w:val="009C1D9B"/>
    <w:rsid w:val="009C23BD"/>
    <w:rsid w:val="009C2748"/>
    <w:rsid w:val="009C2837"/>
    <w:rsid w:val="009C33A6"/>
    <w:rsid w:val="009C33F0"/>
    <w:rsid w:val="009C3609"/>
    <w:rsid w:val="009C4708"/>
    <w:rsid w:val="009C470F"/>
    <w:rsid w:val="009C4F30"/>
    <w:rsid w:val="009C4F53"/>
    <w:rsid w:val="009C50AD"/>
    <w:rsid w:val="009C56E1"/>
    <w:rsid w:val="009C5907"/>
    <w:rsid w:val="009C5944"/>
    <w:rsid w:val="009C59F8"/>
    <w:rsid w:val="009C694F"/>
    <w:rsid w:val="009C70E3"/>
    <w:rsid w:val="009C740D"/>
    <w:rsid w:val="009C7BA2"/>
    <w:rsid w:val="009D038F"/>
    <w:rsid w:val="009D0C19"/>
    <w:rsid w:val="009D10CE"/>
    <w:rsid w:val="009D1406"/>
    <w:rsid w:val="009D1A31"/>
    <w:rsid w:val="009D1D74"/>
    <w:rsid w:val="009D1DDA"/>
    <w:rsid w:val="009D3157"/>
    <w:rsid w:val="009D3569"/>
    <w:rsid w:val="009D35C5"/>
    <w:rsid w:val="009D370B"/>
    <w:rsid w:val="009D39C5"/>
    <w:rsid w:val="009D3ACF"/>
    <w:rsid w:val="009D3CBD"/>
    <w:rsid w:val="009D47C1"/>
    <w:rsid w:val="009D48B0"/>
    <w:rsid w:val="009D4C83"/>
    <w:rsid w:val="009D5BA2"/>
    <w:rsid w:val="009D5F6B"/>
    <w:rsid w:val="009D5FC0"/>
    <w:rsid w:val="009D6741"/>
    <w:rsid w:val="009D6E8E"/>
    <w:rsid w:val="009D71BA"/>
    <w:rsid w:val="009D7804"/>
    <w:rsid w:val="009D7AAF"/>
    <w:rsid w:val="009D7E60"/>
    <w:rsid w:val="009E0603"/>
    <w:rsid w:val="009E06B1"/>
    <w:rsid w:val="009E11F6"/>
    <w:rsid w:val="009E183D"/>
    <w:rsid w:val="009E1A4A"/>
    <w:rsid w:val="009E1AA2"/>
    <w:rsid w:val="009E2955"/>
    <w:rsid w:val="009E2A26"/>
    <w:rsid w:val="009E2AE0"/>
    <w:rsid w:val="009E3037"/>
    <w:rsid w:val="009E3441"/>
    <w:rsid w:val="009E3687"/>
    <w:rsid w:val="009E414F"/>
    <w:rsid w:val="009E4B23"/>
    <w:rsid w:val="009E4DB8"/>
    <w:rsid w:val="009E4E6B"/>
    <w:rsid w:val="009E540F"/>
    <w:rsid w:val="009E563F"/>
    <w:rsid w:val="009E5895"/>
    <w:rsid w:val="009E6062"/>
    <w:rsid w:val="009E6265"/>
    <w:rsid w:val="009E62AA"/>
    <w:rsid w:val="009E646B"/>
    <w:rsid w:val="009E64FB"/>
    <w:rsid w:val="009E66FB"/>
    <w:rsid w:val="009E6A63"/>
    <w:rsid w:val="009E6C4D"/>
    <w:rsid w:val="009E6E17"/>
    <w:rsid w:val="009F0A25"/>
    <w:rsid w:val="009F0F8F"/>
    <w:rsid w:val="009F13A3"/>
    <w:rsid w:val="009F1402"/>
    <w:rsid w:val="009F1889"/>
    <w:rsid w:val="009F1B6F"/>
    <w:rsid w:val="009F1C2C"/>
    <w:rsid w:val="009F2386"/>
    <w:rsid w:val="009F2AD5"/>
    <w:rsid w:val="009F2F99"/>
    <w:rsid w:val="009F3030"/>
    <w:rsid w:val="009F31E1"/>
    <w:rsid w:val="009F329B"/>
    <w:rsid w:val="009F3F9A"/>
    <w:rsid w:val="009F4054"/>
    <w:rsid w:val="009F435F"/>
    <w:rsid w:val="009F4BDF"/>
    <w:rsid w:val="009F51A1"/>
    <w:rsid w:val="009F5948"/>
    <w:rsid w:val="009F5960"/>
    <w:rsid w:val="009F6051"/>
    <w:rsid w:val="009F6721"/>
    <w:rsid w:val="009F70D6"/>
    <w:rsid w:val="00A002B0"/>
    <w:rsid w:val="00A00D3C"/>
    <w:rsid w:val="00A0113C"/>
    <w:rsid w:val="00A0173E"/>
    <w:rsid w:val="00A0176E"/>
    <w:rsid w:val="00A0267C"/>
    <w:rsid w:val="00A02DCF"/>
    <w:rsid w:val="00A03265"/>
    <w:rsid w:val="00A03873"/>
    <w:rsid w:val="00A03D82"/>
    <w:rsid w:val="00A03FD7"/>
    <w:rsid w:val="00A03FEF"/>
    <w:rsid w:val="00A04688"/>
    <w:rsid w:val="00A04ACC"/>
    <w:rsid w:val="00A04D6C"/>
    <w:rsid w:val="00A0555B"/>
    <w:rsid w:val="00A05690"/>
    <w:rsid w:val="00A059D3"/>
    <w:rsid w:val="00A05DBE"/>
    <w:rsid w:val="00A06A84"/>
    <w:rsid w:val="00A06AA2"/>
    <w:rsid w:val="00A06F24"/>
    <w:rsid w:val="00A06FB0"/>
    <w:rsid w:val="00A07263"/>
    <w:rsid w:val="00A072C5"/>
    <w:rsid w:val="00A072EB"/>
    <w:rsid w:val="00A07418"/>
    <w:rsid w:val="00A076E5"/>
    <w:rsid w:val="00A07BDD"/>
    <w:rsid w:val="00A102C2"/>
    <w:rsid w:val="00A105B6"/>
    <w:rsid w:val="00A108F5"/>
    <w:rsid w:val="00A109A1"/>
    <w:rsid w:val="00A10EE6"/>
    <w:rsid w:val="00A11273"/>
    <w:rsid w:val="00A1138A"/>
    <w:rsid w:val="00A11727"/>
    <w:rsid w:val="00A123BB"/>
    <w:rsid w:val="00A1249B"/>
    <w:rsid w:val="00A12988"/>
    <w:rsid w:val="00A12F44"/>
    <w:rsid w:val="00A13A17"/>
    <w:rsid w:val="00A13BFD"/>
    <w:rsid w:val="00A14A35"/>
    <w:rsid w:val="00A15E05"/>
    <w:rsid w:val="00A1640F"/>
    <w:rsid w:val="00A1685A"/>
    <w:rsid w:val="00A16896"/>
    <w:rsid w:val="00A16BE2"/>
    <w:rsid w:val="00A16DD5"/>
    <w:rsid w:val="00A17E8A"/>
    <w:rsid w:val="00A20681"/>
    <w:rsid w:val="00A206FD"/>
    <w:rsid w:val="00A2087B"/>
    <w:rsid w:val="00A20F60"/>
    <w:rsid w:val="00A21680"/>
    <w:rsid w:val="00A21AFC"/>
    <w:rsid w:val="00A221E7"/>
    <w:rsid w:val="00A23FF7"/>
    <w:rsid w:val="00A24096"/>
    <w:rsid w:val="00A24D45"/>
    <w:rsid w:val="00A24D67"/>
    <w:rsid w:val="00A25068"/>
    <w:rsid w:val="00A25565"/>
    <w:rsid w:val="00A25B06"/>
    <w:rsid w:val="00A25B5A"/>
    <w:rsid w:val="00A25E3B"/>
    <w:rsid w:val="00A27957"/>
    <w:rsid w:val="00A300C9"/>
    <w:rsid w:val="00A30461"/>
    <w:rsid w:val="00A3070B"/>
    <w:rsid w:val="00A30EB2"/>
    <w:rsid w:val="00A310AE"/>
    <w:rsid w:val="00A311BC"/>
    <w:rsid w:val="00A31A50"/>
    <w:rsid w:val="00A3243D"/>
    <w:rsid w:val="00A3254B"/>
    <w:rsid w:val="00A32660"/>
    <w:rsid w:val="00A3279C"/>
    <w:rsid w:val="00A32A6F"/>
    <w:rsid w:val="00A32B39"/>
    <w:rsid w:val="00A32B66"/>
    <w:rsid w:val="00A32B8F"/>
    <w:rsid w:val="00A33131"/>
    <w:rsid w:val="00A344B3"/>
    <w:rsid w:val="00A346EA"/>
    <w:rsid w:val="00A3517E"/>
    <w:rsid w:val="00A351BA"/>
    <w:rsid w:val="00A355D0"/>
    <w:rsid w:val="00A358B3"/>
    <w:rsid w:val="00A35E1F"/>
    <w:rsid w:val="00A35E2A"/>
    <w:rsid w:val="00A369BE"/>
    <w:rsid w:val="00A36BDB"/>
    <w:rsid w:val="00A3705C"/>
    <w:rsid w:val="00A37D9F"/>
    <w:rsid w:val="00A40169"/>
    <w:rsid w:val="00A4054F"/>
    <w:rsid w:val="00A4067A"/>
    <w:rsid w:val="00A40761"/>
    <w:rsid w:val="00A40CD7"/>
    <w:rsid w:val="00A40D56"/>
    <w:rsid w:val="00A41479"/>
    <w:rsid w:val="00A41480"/>
    <w:rsid w:val="00A41B72"/>
    <w:rsid w:val="00A423D3"/>
    <w:rsid w:val="00A43088"/>
    <w:rsid w:val="00A43219"/>
    <w:rsid w:val="00A4331E"/>
    <w:rsid w:val="00A4346A"/>
    <w:rsid w:val="00A4364A"/>
    <w:rsid w:val="00A44199"/>
    <w:rsid w:val="00A4443B"/>
    <w:rsid w:val="00A44F9E"/>
    <w:rsid w:val="00A4524F"/>
    <w:rsid w:val="00A45951"/>
    <w:rsid w:val="00A45C2D"/>
    <w:rsid w:val="00A45C5A"/>
    <w:rsid w:val="00A45DD0"/>
    <w:rsid w:val="00A45FB9"/>
    <w:rsid w:val="00A45FF0"/>
    <w:rsid w:val="00A4641F"/>
    <w:rsid w:val="00A46545"/>
    <w:rsid w:val="00A46B21"/>
    <w:rsid w:val="00A46CB6"/>
    <w:rsid w:val="00A4744D"/>
    <w:rsid w:val="00A509C3"/>
    <w:rsid w:val="00A50C1F"/>
    <w:rsid w:val="00A51121"/>
    <w:rsid w:val="00A51147"/>
    <w:rsid w:val="00A5159E"/>
    <w:rsid w:val="00A5168A"/>
    <w:rsid w:val="00A5179C"/>
    <w:rsid w:val="00A51A1D"/>
    <w:rsid w:val="00A51E5F"/>
    <w:rsid w:val="00A528E4"/>
    <w:rsid w:val="00A52A37"/>
    <w:rsid w:val="00A5409D"/>
    <w:rsid w:val="00A54520"/>
    <w:rsid w:val="00A54850"/>
    <w:rsid w:val="00A54905"/>
    <w:rsid w:val="00A54952"/>
    <w:rsid w:val="00A550F3"/>
    <w:rsid w:val="00A55962"/>
    <w:rsid w:val="00A55C28"/>
    <w:rsid w:val="00A55E22"/>
    <w:rsid w:val="00A568AF"/>
    <w:rsid w:val="00A571A1"/>
    <w:rsid w:val="00A571F1"/>
    <w:rsid w:val="00A579EE"/>
    <w:rsid w:val="00A57AE9"/>
    <w:rsid w:val="00A60315"/>
    <w:rsid w:val="00A605A9"/>
    <w:rsid w:val="00A6157A"/>
    <w:rsid w:val="00A62333"/>
    <w:rsid w:val="00A6263F"/>
    <w:rsid w:val="00A62744"/>
    <w:rsid w:val="00A62C05"/>
    <w:rsid w:val="00A62EA9"/>
    <w:rsid w:val="00A632CC"/>
    <w:rsid w:val="00A63F18"/>
    <w:rsid w:val="00A641DB"/>
    <w:rsid w:val="00A64B74"/>
    <w:rsid w:val="00A64D61"/>
    <w:rsid w:val="00A64EC3"/>
    <w:rsid w:val="00A65AEA"/>
    <w:rsid w:val="00A65EE2"/>
    <w:rsid w:val="00A662AE"/>
    <w:rsid w:val="00A66480"/>
    <w:rsid w:val="00A66BCC"/>
    <w:rsid w:val="00A66F39"/>
    <w:rsid w:val="00A6725E"/>
    <w:rsid w:val="00A67875"/>
    <w:rsid w:val="00A67CFD"/>
    <w:rsid w:val="00A7002E"/>
    <w:rsid w:val="00A704A8"/>
    <w:rsid w:val="00A70512"/>
    <w:rsid w:val="00A70EC4"/>
    <w:rsid w:val="00A71DE1"/>
    <w:rsid w:val="00A7287F"/>
    <w:rsid w:val="00A728D3"/>
    <w:rsid w:val="00A7302A"/>
    <w:rsid w:val="00A73AA3"/>
    <w:rsid w:val="00A74125"/>
    <w:rsid w:val="00A74705"/>
    <w:rsid w:val="00A74783"/>
    <w:rsid w:val="00A7485B"/>
    <w:rsid w:val="00A74E73"/>
    <w:rsid w:val="00A7515C"/>
    <w:rsid w:val="00A7536A"/>
    <w:rsid w:val="00A75379"/>
    <w:rsid w:val="00A75899"/>
    <w:rsid w:val="00A76115"/>
    <w:rsid w:val="00A761EE"/>
    <w:rsid w:val="00A76316"/>
    <w:rsid w:val="00A7684B"/>
    <w:rsid w:val="00A77367"/>
    <w:rsid w:val="00A775C8"/>
    <w:rsid w:val="00A777AB"/>
    <w:rsid w:val="00A77990"/>
    <w:rsid w:val="00A77E44"/>
    <w:rsid w:val="00A77EE7"/>
    <w:rsid w:val="00A80103"/>
    <w:rsid w:val="00A81260"/>
    <w:rsid w:val="00A81907"/>
    <w:rsid w:val="00A819EA"/>
    <w:rsid w:val="00A81AB5"/>
    <w:rsid w:val="00A81ADD"/>
    <w:rsid w:val="00A81F00"/>
    <w:rsid w:val="00A820AA"/>
    <w:rsid w:val="00A8228D"/>
    <w:rsid w:val="00A825B4"/>
    <w:rsid w:val="00A835C0"/>
    <w:rsid w:val="00A8376B"/>
    <w:rsid w:val="00A83892"/>
    <w:rsid w:val="00A84062"/>
    <w:rsid w:val="00A84B65"/>
    <w:rsid w:val="00A853D1"/>
    <w:rsid w:val="00A855DB"/>
    <w:rsid w:val="00A85900"/>
    <w:rsid w:val="00A85BDD"/>
    <w:rsid w:val="00A86564"/>
    <w:rsid w:val="00A87030"/>
    <w:rsid w:val="00A87032"/>
    <w:rsid w:val="00A87089"/>
    <w:rsid w:val="00A87437"/>
    <w:rsid w:val="00A87FF3"/>
    <w:rsid w:val="00A901E9"/>
    <w:rsid w:val="00A90849"/>
    <w:rsid w:val="00A90D6B"/>
    <w:rsid w:val="00A90F91"/>
    <w:rsid w:val="00A9122A"/>
    <w:rsid w:val="00A916BE"/>
    <w:rsid w:val="00A91C0B"/>
    <w:rsid w:val="00A92157"/>
    <w:rsid w:val="00A929FF"/>
    <w:rsid w:val="00A9363B"/>
    <w:rsid w:val="00A93785"/>
    <w:rsid w:val="00A94613"/>
    <w:rsid w:val="00A9505A"/>
    <w:rsid w:val="00A95A5C"/>
    <w:rsid w:val="00A95AD4"/>
    <w:rsid w:val="00A95F55"/>
    <w:rsid w:val="00A95F5D"/>
    <w:rsid w:val="00A9601F"/>
    <w:rsid w:val="00A962AD"/>
    <w:rsid w:val="00A96489"/>
    <w:rsid w:val="00A96C51"/>
    <w:rsid w:val="00A96C97"/>
    <w:rsid w:val="00A96CB5"/>
    <w:rsid w:val="00A97197"/>
    <w:rsid w:val="00A971B9"/>
    <w:rsid w:val="00A97605"/>
    <w:rsid w:val="00A97833"/>
    <w:rsid w:val="00A97A37"/>
    <w:rsid w:val="00A97F60"/>
    <w:rsid w:val="00AA02AE"/>
    <w:rsid w:val="00AA0691"/>
    <w:rsid w:val="00AA07A2"/>
    <w:rsid w:val="00AA07AE"/>
    <w:rsid w:val="00AA0806"/>
    <w:rsid w:val="00AA0A7B"/>
    <w:rsid w:val="00AA0EE2"/>
    <w:rsid w:val="00AA0EE6"/>
    <w:rsid w:val="00AA0F3D"/>
    <w:rsid w:val="00AA1474"/>
    <w:rsid w:val="00AA1631"/>
    <w:rsid w:val="00AA1BC3"/>
    <w:rsid w:val="00AA1D36"/>
    <w:rsid w:val="00AA20EF"/>
    <w:rsid w:val="00AA24CA"/>
    <w:rsid w:val="00AA2847"/>
    <w:rsid w:val="00AA2ABD"/>
    <w:rsid w:val="00AA3616"/>
    <w:rsid w:val="00AA3A8C"/>
    <w:rsid w:val="00AA3B88"/>
    <w:rsid w:val="00AA3E52"/>
    <w:rsid w:val="00AA4AFA"/>
    <w:rsid w:val="00AA5153"/>
    <w:rsid w:val="00AA51C7"/>
    <w:rsid w:val="00AA5979"/>
    <w:rsid w:val="00AA5B25"/>
    <w:rsid w:val="00AA62A0"/>
    <w:rsid w:val="00AA6BBD"/>
    <w:rsid w:val="00AA6CA6"/>
    <w:rsid w:val="00AA717C"/>
    <w:rsid w:val="00AB121F"/>
    <w:rsid w:val="00AB1F71"/>
    <w:rsid w:val="00AB24E5"/>
    <w:rsid w:val="00AB2557"/>
    <w:rsid w:val="00AB2BA7"/>
    <w:rsid w:val="00AB4983"/>
    <w:rsid w:val="00AB4999"/>
    <w:rsid w:val="00AB49FA"/>
    <w:rsid w:val="00AB4C24"/>
    <w:rsid w:val="00AB4F65"/>
    <w:rsid w:val="00AB521D"/>
    <w:rsid w:val="00AB591F"/>
    <w:rsid w:val="00AB6118"/>
    <w:rsid w:val="00AB72B3"/>
    <w:rsid w:val="00AB7617"/>
    <w:rsid w:val="00AB7B0E"/>
    <w:rsid w:val="00AB7BAA"/>
    <w:rsid w:val="00AB7C8A"/>
    <w:rsid w:val="00AC01F9"/>
    <w:rsid w:val="00AC0B79"/>
    <w:rsid w:val="00AC0E74"/>
    <w:rsid w:val="00AC135F"/>
    <w:rsid w:val="00AC17EC"/>
    <w:rsid w:val="00AC1F84"/>
    <w:rsid w:val="00AC2AAE"/>
    <w:rsid w:val="00AC2F76"/>
    <w:rsid w:val="00AC35F7"/>
    <w:rsid w:val="00AC3A36"/>
    <w:rsid w:val="00AC3AA8"/>
    <w:rsid w:val="00AC3C6C"/>
    <w:rsid w:val="00AC3F77"/>
    <w:rsid w:val="00AC42EE"/>
    <w:rsid w:val="00AC487E"/>
    <w:rsid w:val="00AC4F1E"/>
    <w:rsid w:val="00AC5997"/>
    <w:rsid w:val="00AC5DCF"/>
    <w:rsid w:val="00AC6164"/>
    <w:rsid w:val="00AC61E0"/>
    <w:rsid w:val="00AC6AB1"/>
    <w:rsid w:val="00AC6AC4"/>
    <w:rsid w:val="00AC6B1A"/>
    <w:rsid w:val="00AC6C41"/>
    <w:rsid w:val="00AC731E"/>
    <w:rsid w:val="00AC77A5"/>
    <w:rsid w:val="00AC79F1"/>
    <w:rsid w:val="00AC7D1F"/>
    <w:rsid w:val="00AC7D31"/>
    <w:rsid w:val="00AD0E70"/>
    <w:rsid w:val="00AD19B1"/>
    <w:rsid w:val="00AD2A74"/>
    <w:rsid w:val="00AD2CCF"/>
    <w:rsid w:val="00AD2DE5"/>
    <w:rsid w:val="00AD2E12"/>
    <w:rsid w:val="00AD3772"/>
    <w:rsid w:val="00AD390E"/>
    <w:rsid w:val="00AD39AD"/>
    <w:rsid w:val="00AD3B00"/>
    <w:rsid w:val="00AD408C"/>
    <w:rsid w:val="00AD4403"/>
    <w:rsid w:val="00AD54BF"/>
    <w:rsid w:val="00AD57E9"/>
    <w:rsid w:val="00AD66DD"/>
    <w:rsid w:val="00AD6B2C"/>
    <w:rsid w:val="00AD70FF"/>
    <w:rsid w:val="00AD72A8"/>
    <w:rsid w:val="00AE04D3"/>
    <w:rsid w:val="00AE075B"/>
    <w:rsid w:val="00AE075E"/>
    <w:rsid w:val="00AE0876"/>
    <w:rsid w:val="00AE087C"/>
    <w:rsid w:val="00AE0B36"/>
    <w:rsid w:val="00AE0E5F"/>
    <w:rsid w:val="00AE1484"/>
    <w:rsid w:val="00AE15EE"/>
    <w:rsid w:val="00AE1ACA"/>
    <w:rsid w:val="00AE20A3"/>
    <w:rsid w:val="00AE2B5C"/>
    <w:rsid w:val="00AE2B81"/>
    <w:rsid w:val="00AE2C4B"/>
    <w:rsid w:val="00AE321C"/>
    <w:rsid w:val="00AE3450"/>
    <w:rsid w:val="00AE356A"/>
    <w:rsid w:val="00AE37AA"/>
    <w:rsid w:val="00AE3DD3"/>
    <w:rsid w:val="00AE4126"/>
    <w:rsid w:val="00AE430F"/>
    <w:rsid w:val="00AE56D4"/>
    <w:rsid w:val="00AE59AE"/>
    <w:rsid w:val="00AE5D62"/>
    <w:rsid w:val="00AE5F0D"/>
    <w:rsid w:val="00AE644F"/>
    <w:rsid w:val="00AE71E8"/>
    <w:rsid w:val="00AE73A0"/>
    <w:rsid w:val="00AE73D1"/>
    <w:rsid w:val="00AF0ED6"/>
    <w:rsid w:val="00AF1271"/>
    <w:rsid w:val="00AF12BA"/>
    <w:rsid w:val="00AF13E5"/>
    <w:rsid w:val="00AF24A7"/>
    <w:rsid w:val="00AF260D"/>
    <w:rsid w:val="00AF27C9"/>
    <w:rsid w:val="00AF282D"/>
    <w:rsid w:val="00AF2B83"/>
    <w:rsid w:val="00AF2EC3"/>
    <w:rsid w:val="00AF2FF8"/>
    <w:rsid w:val="00AF3174"/>
    <w:rsid w:val="00AF3270"/>
    <w:rsid w:val="00AF3533"/>
    <w:rsid w:val="00AF3C14"/>
    <w:rsid w:val="00AF4368"/>
    <w:rsid w:val="00AF438A"/>
    <w:rsid w:val="00AF4844"/>
    <w:rsid w:val="00AF6800"/>
    <w:rsid w:val="00AF68E6"/>
    <w:rsid w:val="00AF6BFB"/>
    <w:rsid w:val="00AF6C67"/>
    <w:rsid w:val="00AF7297"/>
    <w:rsid w:val="00AF791F"/>
    <w:rsid w:val="00B0002F"/>
    <w:rsid w:val="00B01374"/>
    <w:rsid w:val="00B02057"/>
    <w:rsid w:val="00B02083"/>
    <w:rsid w:val="00B020F5"/>
    <w:rsid w:val="00B024FC"/>
    <w:rsid w:val="00B02561"/>
    <w:rsid w:val="00B02B02"/>
    <w:rsid w:val="00B032B2"/>
    <w:rsid w:val="00B03E0D"/>
    <w:rsid w:val="00B03FCE"/>
    <w:rsid w:val="00B0481E"/>
    <w:rsid w:val="00B04D21"/>
    <w:rsid w:val="00B04D9A"/>
    <w:rsid w:val="00B04FE4"/>
    <w:rsid w:val="00B051C3"/>
    <w:rsid w:val="00B0520D"/>
    <w:rsid w:val="00B058BD"/>
    <w:rsid w:val="00B05DDD"/>
    <w:rsid w:val="00B0653A"/>
    <w:rsid w:val="00B06702"/>
    <w:rsid w:val="00B068FA"/>
    <w:rsid w:val="00B06E28"/>
    <w:rsid w:val="00B071A5"/>
    <w:rsid w:val="00B0787D"/>
    <w:rsid w:val="00B07CFC"/>
    <w:rsid w:val="00B07D77"/>
    <w:rsid w:val="00B1035C"/>
    <w:rsid w:val="00B10443"/>
    <w:rsid w:val="00B10483"/>
    <w:rsid w:val="00B10975"/>
    <w:rsid w:val="00B11213"/>
    <w:rsid w:val="00B11790"/>
    <w:rsid w:val="00B12114"/>
    <w:rsid w:val="00B1252E"/>
    <w:rsid w:val="00B13D8C"/>
    <w:rsid w:val="00B13F68"/>
    <w:rsid w:val="00B151A4"/>
    <w:rsid w:val="00B15696"/>
    <w:rsid w:val="00B15AAA"/>
    <w:rsid w:val="00B17232"/>
    <w:rsid w:val="00B179A7"/>
    <w:rsid w:val="00B17BFB"/>
    <w:rsid w:val="00B2023C"/>
    <w:rsid w:val="00B203FC"/>
    <w:rsid w:val="00B2070C"/>
    <w:rsid w:val="00B20854"/>
    <w:rsid w:val="00B20EF7"/>
    <w:rsid w:val="00B2118E"/>
    <w:rsid w:val="00B211BE"/>
    <w:rsid w:val="00B211D7"/>
    <w:rsid w:val="00B21405"/>
    <w:rsid w:val="00B2164B"/>
    <w:rsid w:val="00B21BE1"/>
    <w:rsid w:val="00B230EE"/>
    <w:rsid w:val="00B23754"/>
    <w:rsid w:val="00B25144"/>
    <w:rsid w:val="00B256F4"/>
    <w:rsid w:val="00B25BC8"/>
    <w:rsid w:val="00B260FC"/>
    <w:rsid w:val="00B26268"/>
    <w:rsid w:val="00B262EB"/>
    <w:rsid w:val="00B26316"/>
    <w:rsid w:val="00B263BA"/>
    <w:rsid w:val="00B27028"/>
    <w:rsid w:val="00B27675"/>
    <w:rsid w:val="00B27A98"/>
    <w:rsid w:val="00B27BD3"/>
    <w:rsid w:val="00B27BF4"/>
    <w:rsid w:val="00B30208"/>
    <w:rsid w:val="00B3040D"/>
    <w:rsid w:val="00B304E8"/>
    <w:rsid w:val="00B306AD"/>
    <w:rsid w:val="00B316AF"/>
    <w:rsid w:val="00B326D8"/>
    <w:rsid w:val="00B3270A"/>
    <w:rsid w:val="00B32DBD"/>
    <w:rsid w:val="00B32DBF"/>
    <w:rsid w:val="00B32E46"/>
    <w:rsid w:val="00B33425"/>
    <w:rsid w:val="00B33A8C"/>
    <w:rsid w:val="00B33A9F"/>
    <w:rsid w:val="00B33D8E"/>
    <w:rsid w:val="00B3421F"/>
    <w:rsid w:val="00B34745"/>
    <w:rsid w:val="00B34A83"/>
    <w:rsid w:val="00B34F90"/>
    <w:rsid w:val="00B3517F"/>
    <w:rsid w:val="00B35299"/>
    <w:rsid w:val="00B35794"/>
    <w:rsid w:val="00B35A41"/>
    <w:rsid w:val="00B35CB1"/>
    <w:rsid w:val="00B36428"/>
    <w:rsid w:val="00B3663B"/>
    <w:rsid w:val="00B36CAD"/>
    <w:rsid w:val="00B36E97"/>
    <w:rsid w:val="00B37275"/>
    <w:rsid w:val="00B37602"/>
    <w:rsid w:val="00B37708"/>
    <w:rsid w:val="00B37D8B"/>
    <w:rsid w:val="00B401FC"/>
    <w:rsid w:val="00B40293"/>
    <w:rsid w:val="00B406A6"/>
    <w:rsid w:val="00B40C2C"/>
    <w:rsid w:val="00B40CB3"/>
    <w:rsid w:val="00B41125"/>
    <w:rsid w:val="00B412D0"/>
    <w:rsid w:val="00B41893"/>
    <w:rsid w:val="00B41BC4"/>
    <w:rsid w:val="00B41C87"/>
    <w:rsid w:val="00B431DE"/>
    <w:rsid w:val="00B43A17"/>
    <w:rsid w:val="00B43B70"/>
    <w:rsid w:val="00B4413A"/>
    <w:rsid w:val="00B4436E"/>
    <w:rsid w:val="00B445EE"/>
    <w:rsid w:val="00B44AD0"/>
    <w:rsid w:val="00B46184"/>
    <w:rsid w:val="00B463F5"/>
    <w:rsid w:val="00B470B1"/>
    <w:rsid w:val="00B50069"/>
    <w:rsid w:val="00B501E2"/>
    <w:rsid w:val="00B5043D"/>
    <w:rsid w:val="00B5199E"/>
    <w:rsid w:val="00B51EE3"/>
    <w:rsid w:val="00B52B52"/>
    <w:rsid w:val="00B53173"/>
    <w:rsid w:val="00B533B4"/>
    <w:rsid w:val="00B5395C"/>
    <w:rsid w:val="00B53BA2"/>
    <w:rsid w:val="00B53D76"/>
    <w:rsid w:val="00B541EF"/>
    <w:rsid w:val="00B5425F"/>
    <w:rsid w:val="00B544D0"/>
    <w:rsid w:val="00B5482B"/>
    <w:rsid w:val="00B54BFC"/>
    <w:rsid w:val="00B54DC4"/>
    <w:rsid w:val="00B556DD"/>
    <w:rsid w:val="00B55886"/>
    <w:rsid w:val="00B56763"/>
    <w:rsid w:val="00B568E2"/>
    <w:rsid w:val="00B56FB1"/>
    <w:rsid w:val="00B57378"/>
    <w:rsid w:val="00B57E58"/>
    <w:rsid w:val="00B57FA5"/>
    <w:rsid w:val="00B60023"/>
    <w:rsid w:val="00B60058"/>
    <w:rsid w:val="00B60C0E"/>
    <w:rsid w:val="00B610CE"/>
    <w:rsid w:val="00B613BA"/>
    <w:rsid w:val="00B614DD"/>
    <w:rsid w:val="00B61C39"/>
    <w:rsid w:val="00B625E3"/>
    <w:rsid w:val="00B6265A"/>
    <w:rsid w:val="00B6325F"/>
    <w:rsid w:val="00B6327A"/>
    <w:rsid w:val="00B63B84"/>
    <w:rsid w:val="00B64370"/>
    <w:rsid w:val="00B64623"/>
    <w:rsid w:val="00B648E1"/>
    <w:rsid w:val="00B64DFF"/>
    <w:rsid w:val="00B65BA3"/>
    <w:rsid w:val="00B65DCD"/>
    <w:rsid w:val="00B66046"/>
    <w:rsid w:val="00B662D1"/>
    <w:rsid w:val="00B66748"/>
    <w:rsid w:val="00B66F19"/>
    <w:rsid w:val="00B6777A"/>
    <w:rsid w:val="00B677E5"/>
    <w:rsid w:val="00B679CD"/>
    <w:rsid w:val="00B7055B"/>
    <w:rsid w:val="00B7079F"/>
    <w:rsid w:val="00B712F8"/>
    <w:rsid w:val="00B71428"/>
    <w:rsid w:val="00B71D0B"/>
    <w:rsid w:val="00B71E04"/>
    <w:rsid w:val="00B72755"/>
    <w:rsid w:val="00B72886"/>
    <w:rsid w:val="00B72A62"/>
    <w:rsid w:val="00B72A87"/>
    <w:rsid w:val="00B72D43"/>
    <w:rsid w:val="00B73325"/>
    <w:rsid w:val="00B733E8"/>
    <w:rsid w:val="00B73BEB"/>
    <w:rsid w:val="00B74AE2"/>
    <w:rsid w:val="00B74D6D"/>
    <w:rsid w:val="00B75146"/>
    <w:rsid w:val="00B75C2F"/>
    <w:rsid w:val="00B76111"/>
    <w:rsid w:val="00B7698B"/>
    <w:rsid w:val="00B76B31"/>
    <w:rsid w:val="00B7772F"/>
    <w:rsid w:val="00B77B13"/>
    <w:rsid w:val="00B77C72"/>
    <w:rsid w:val="00B80052"/>
    <w:rsid w:val="00B808A9"/>
    <w:rsid w:val="00B80D4F"/>
    <w:rsid w:val="00B81143"/>
    <w:rsid w:val="00B813AF"/>
    <w:rsid w:val="00B8161B"/>
    <w:rsid w:val="00B81A87"/>
    <w:rsid w:val="00B824FC"/>
    <w:rsid w:val="00B82657"/>
    <w:rsid w:val="00B83A50"/>
    <w:rsid w:val="00B83D8B"/>
    <w:rsid w:val="00B84458"/>
    <w:rsid w:val="00B844A2"/>
    <w:rsid w:val="00B844AA"/>
    <w:rsid w:val="00B844FD"/>
    <w:rsid w:val="00B84758"/>
    <w:rsid w:val="00B84877"/>
    <w:rsid w:val="00B84AD1"/>
    <w:rsid w:val="00B84B8B"/>
    <w:rsid w:val="00B84D31"/>
    <w:rsid w:val="00B84E7C"/>
    <w:rsid w:val="00B850EB"/>
    <w:rsid w:val="00B856F0"/>
    <w:rsid w:val="00B86AB3"/>
    <w:rsid w:val="00B8738E"/>
    <w:rsid w:val="00B875FA"/>
    <w:rsid w:val="00B87D40"/>
    <w:rsid w:val="00B87EED"/>
    <w:rsid w:val="00B87EF5"/>
    <w:rsid w:val="00B90712"/>
    <w:rsid w:val="00B9099E"/>
    <w:rsid w:val="00B91024"/>
    <w:rsid w:val="00B914BD"/>
    <w:rsid w:val="00B9166B"/>
    <w:rsid w:val="00B91CFD"/>
    <w:rsid w:val="00B91E1C"/>
    <w:rsid w:val="00B922C8"/>
    <w:rsid w:val="00B9244D"/>
    <w:rsid w:val="00B92489"/>
    <w:rsid w:val="00B94555"/>
    <w:rsid w:val="00B94795"/>
    <w:rsid w:val="00B94BDB"/>
    <w:rsid w:val="00B94CEB"/>
    <w:rsid w:val="00B955E3"/>
    <w:rsid w:val="00B9581C"/>
    <w:rsid w:val="00B95C57"/>
    <w:rsid w:val="00B96284"/>
    <w:rsid w:val="00B96635"/>
    <w:rsid w:val="00B96AE1"/>
    <w:rsid w:val="00B96B40"/>
    <w:rsid w:val="00B96B58"/>
    <w:rsid w:val="00B9701B"/>
    <w:rsid w:val="00B9795A"/>
    <w:rsid w:val="00B97C70"/>
    <w:rsid w:val="00BA00F7"/>
    <w:rsid w:val="00BA02C9"/>
    <w:rsid w:val="00BA07FA"/>
    <w:rsid w:val="00BA14EB"/>
    <w:rsid w:val="00BA16A7"/>
    <w:rsid w:val="00BA18F6"/>
    <w:rsid w:val="00BA21F3"/>
    <w:rsid w:val="00BA28C7"/>
    <w:rsid w:val="00BA2A30"/>
    <w:rsid w:val="00BA2C3B"/>
    <w:rsid w:val="00BA2E0F"/>
    <w:rsid w:val="00BA2EA7"/>
    <w:rsid w:val="00BA3038"/>
    <w:rsid w:val="00BA3341"/>
    <w:rsid w:val="00BA38E3"/>
    <w:rsid w:val="00BA3E75"/>
    <w:rsid w:val="00BA4277"/>
    <w:rsid w:val="00BA4362"/>
    <w:rsid w:val="00BA43A5"/>
    <w:rsid w:val="00BA43F2"/>
    <w:rsid w:val="00BA4AD8"/>
    <w:rsid w:val="00BA4D06"/>
    <w:rsid w:val="00BA4FAC"/>
    <w:rsid w:val="00BA5DA6"/>
    <w:rsid w:val="00BA5DEA"/>
    <w:rsid w:val="00BA5E55"/>
    <w:rsid w:val="00BA6415"/>
    <w:rsid w:val="00BA684F"/>
    <w:rsid w:val="00BA6A73"/>
    <w:rsid w:val="00BA6EE8"/>
    <w:rsid w:val="00BA71D2"/>
    <w:rsid w:val="00BA7517"/>
    <w:rsid w:val="00BA79DF"/>
    <w:rsid w:val="00BA7A62"/>
    <w:rsid w:val="00BA7B8E"/>
    <w:rsid w:val="00BB0603"/>
    <w:rsid w:val="00BB099D"/>
    <w:rsid w:val="00BB0F6A"/>
    <w:rsid w:val="00BB14F7"/>
    <w:rsid w:val="00BB187B"/>
    <w:rsid w:val="00BB1EC0"/>
    <w:rsid w:val="00BB235D"/>
    <w:rsid w:val="00BB304B"/>
    <w:rsid w:val="00BB30EF"/>
    <w:rsid w:val="00BB39E7"/>
    <w:rsid w:val="00BB3BE7"/>
    <w:rsid w:val="00BB3DDF"/>
    <w:rsid w:val="00BB4457"/>
    <w:rsid w:val="00BB49CF"/>
    <w:rsid w:val="00BB4C27"/>
    <w:rsid w:val="00BB4CBB"/>
    <w:rsid w:val="00BB4D48"/>
    <w:rsid w:val="00BB4F6C"/>
    <w:rsid w:val="00BB52DD"/>
    <w:rsid w:val="00BB579D"/>
    <w:rsid w:val="00BB5AF6"/>
    <w:rsid w:val="00BB5C7B"/>
    <w:rsid w:val="00BB5F1B"/>
    <w:rsid w:val="00BB66EC"/>
    <w:rsid w:val="00BB6F95"/>
    <w:rsid w:val="00BB7AF0"/>
    <w:rsid w:val="00BB7EF2"/>
    <w:rsid w:val="00BC0548"/>
    <w:rsid w:val="00BC0A0A"/>
    <w:rsid w:val="00BC0F69"/>
    <w:rsid w:val="00BC1033"/>
    <w:rsid w:val="00BC14B8"/>
    <w:rsid w:val="00BC23AD"/>
    <w:rsid w:val="00BC281B"/>
    <w:rsid w:val="00BC2B29"/>
    <w:rsid w:val="00BC2C33"/>
    <w:rsid w:val="00BC2DC7"/>
    <w:rsid w:val="00BC48DC"/>
    <w:rsid w:val="00BC4A6B"/>
    <w:rsid w:val="00BC4E0A"/>
    <w:rsid w:val="00BC5227"/>
    <w:rsid w:val="00BC5651"/>
    <w:rsid w:val="00BC593B"/>
    <w:rsid w:val="00BC5BCE"/>
    <w:rsid w:val="00BC6621"/>
    <w:rsid w:val="00BC6C81"/>
    <w:rsid w:val="00BC6F59"/>
    <w:rsid w:val="00BC7834"/>
    <w:rsid w:val="00BC7DC0"/>
    <w:rsid w:val="00BC7FE7"/>
    <w:rsid w:val="00BD0526"/>
    <w:rsid w:val="00BD0866"/>
    <w:rsid w:val="00BD14B1"/>
    <w:rsid w:val="00BD169D"/>
    <w:rsid w:val="00BD1722"/>
    <w:rsid w:val="00BD1C46"/>
    <w:rsid w:val="00BD270A"/>
    <w:rsid w:val="00BD28CC"/>
    <w:rsid w:val="00BD2979"/>
    <w:rsid w:val="00BD2B9C"/>
    <w:rsid w:val="00BD2F14"/>
    <w:rsid w:val="00BD328C"/>
    <w:rsid w:val="00BD3971"/>
    <w:rsid w:val="00BD3A5F"/>
    <w:rsid w:val="00BD3ADD"/>
    <w:rsid w:val="00BD3CDB"/>
    <w:rsid w:val="00BD41C2"/>
    <w:rsid w:val="00BD42F3"/>
    <w:rsid w:val="00BD4483"/>
    <w:rsid w:val="00BD47FC"/>
    <w:rsid w:val="00BD4978"/>
    <w:rsid w:val="00BD4B6C"/>
    <w:rsid w:val="00BD4E76"/>
    <w:rsid w:val="00BD5606"/>
    <w:rsid w:val="00BD5A1D"/>
    <w:rsid w:val="00BD60C9"/>
    <w:rsid w:val="00BD6397"/>
    <w:rsid w:val="00BD6434"/>
    <w:rsid w:val="00BD652F"/>
    <w:rsid w:val="00BD7249"/>
    <w:rsid w:val="00BD79A6"/>
    <w:rsid w:val="00BE0566"/>
    <w:rsid w:val="00BE08C6"/>
    <w:rsid w:val="00BE102B"/>
    <w:rsid w:val="00BE15B2"/>
    <w:rsid w:val="00BE15C4"/>
    <w:rsid w:val="00BE1939"/>
    <w:rsid w:val="00BE23CB"/>
    <w:rsid w:val="00BE2BC4"/>
    <w:rsid w:val="00BE317F"/>
    <w:rsid w:val="00BE31D8"/>
    <w:rsid w:val="00BE35C2"/>
    <w:rsid w:val="00BE39A9"/>
    <w:rsid w:val="00BE39EF"/>
    <w:rsid w:val="00BE3D0C"/>
    <w:rsid w:val="00BE3FB3"/>
    <w:rsid w:val="00BE466D"/>
    <w:rsid w:val="00BE4813"/>
    <w:rsid w:val="00BE4817"/>
    <w:rsid w:val="00BE4959"/>
    <w:rsid w:val="00BE4F02"/>
    <w:rsid w:val="00BE57D8"/>
    <w:rsid w:val="00BE5FD1"/>
    <w:rsid w:val="00BE6AF6"/>
    <w:rsid w:val="00BE6B51"/>
    <w:rsid w:val="00BE70FF"/>
    <w:rsid w:val="00BE71BF"/>
    <w:rsid w:val="00BE734F"/>
    <w:rsid w:val="00BE745E"/>
    <w:rsid w:val="00BF01AA"/>
    <w:rsid w:val="00BF093C"/>
    <w:rsid w:val="00BF0E08"/>
    <w:rsid w:val="00BF118F"/>
    <w:rsid w:val="00BF129B"/>
    <w:rsid w:val="00BF13A8"/>
    <w:rsid w:val="00BF1BEF"/>
    <w:rsid w:val="00BF20BF"/>
    <w:rsid w:val="00BF2410"/>
    <w:rsid w:val="00BF379F"/>
    <w:rsid w:val="00BF3BD3"/>
    <w:rsid w:val="00BF520E"/>
    <w:rsid w:val="00BF5605"/>
    <w:rsid w:val="00BF58EA"/>
    <w:rsid w:val="00BF5E20"/>
    <w:rsid w:val="00BF5F94"/>
    <w:rsid w:val="00BF625A"/>
    <w:rsid w:val="00BF655B"/>
    <w:rsid w:val="00BF66F2"/>
    <w:rsid w:val="00BF67E3"/>
    <w:rsid w:val="00BF71DD"/>
    <w:rsid w:val="00BF7DCF"/>
    <w:rsid w:val="00C0003F"/>
    <w:rsid w:val="00C007A3"/>
    <w:rsid w:val="00C007D0"/>
    <w:rsid w:val="00C00AB4"/>
    <w:rsid w:val="00C01D71"/>
    <w:rsid w:val="00C01E52"/>
    <w:rsid w:val="00C0278B"/>
    <w:rsid w:val="00C02883"/>
    <w:rsid w:val="00C04383"/>
    <w:rsid w:val="00C04C9E"/>
    <w:rsid w:val="00C050FD"/>
    <w:rsid w:val="00C0546B"/>
    <w:rsid w:val="00C06124"/>
    <w:rsid w:val="00C06619"/>
    <w:rsid w:val="00C0705A"/>
    <w:rsid w:val="00C0795B"/>
    <w:rsid w:val="00C07CCF"/>
    <w:rsid w:val="00C07D4C"/>
    <w:rsid w:val="00C07EA2"/>
    <w:rsid w:val="00C10A8B"/>
    <w:rsid w:val="00C10BE3"/>
    <w:rsid w:val="00C10C44"/>
    <w:rsid w:val="00C11B65"/>
    <w:rsid w:val="00C1204F"/>
    <w:rsid w:val="00C1252E"/>
    <w:rsid w:val="00C13331"/>
    <w:rsid w:val="00C13A59"/>
    <w:rsid w:val="00C1405E"/>
    <w:rsid w:val="00C1409E"/>
    <w:rsid w:val="00C14EA9"/>
    <w:rsid w:val="00C150CE"/>
    <w:rsid w:val="00C1538D"/>
    <w:rsid w:val="00C155C5"/>
    <w:rsid w:val="00C1607A"/>
    <w:rsid w:val="00C16678"/>
    <w:rsid w:val="00C16739"/>
    <w:rsid w:val="00C16DB3"/>
    <w:rsid w:val="00C178C3"/>
    <w:rsid w:val="00C17B18"/>
    <w:rsid w:val="00C17DBB"/>
    <w:rsid w:val="00C20579"/>
    <w:rsid w:val="00C20C8E"/>
    <w:rsid w:val="00C216F0"/>
    <w:rsid w:val="00C217AC"/>
    <w:rsid w:val="00C217E4"/>
    <w:rsid w:val="00C218F5"/>
    <w:rsid w:val="00C22922"/>
    <w:rsid w:val="00C22C32"/>
    <w:rsid w:val="00C2326C"/>
    <w:rsid w:val="00C24248"/>
    <w:rsid w:val="00C24CEE"/>
    <w:rsid w:val="00C251C2"/>
    <w:rsid w:val="00C2549A"/>
    <w:rsid w:val="00C25BC3"/>
    <w:rsid w:val="00C2626B"/>
    <w:rsid w:val="00C262E1"/>
    <w:rsid w:val="00C26EBC"/>
    <w:rsid w:val="00C271EE"/>
    <w:rsid w:val="00C31132"/>
    <w:rsid w:val="00C31E50"/>
    <w:rsid w:val="00C329C1"/>
    <w:rsid w:val="00C32C65"/>
    <w:rsid w:val="00C34394"/>
    <w:rsid w:val="00C352B7"/>
    <w:rsid w:val="00C352C0"/>
    <w:rsid w:val="00C35945"/>
    <w:rsid w:val="00C370AE"/>
    <w:rsid w:val="00C37863"/>
    <w:rsid w:val="00C3798A"/>
    <w:rsid w:val="00C37C71"/>
    <w:rsid w:val="00C4033C"/>
    <w:rsid w:val="00C40D86"/>
    <w:rsid w:val="00C419E9"/>
    <w:rsid w:val="00C41CE4"/>
    <w:rsid w:val="00C41CF7"/>
    <w:rsid w:val="00C426DD"/>
    <w:rsid w:val="00C42A94"/>
    <w:rsid w:val="00C4342D"/>
    <w:rsid w:val="00C43F28"/>
    <w:rsid w:val="00C446C2"/>
    <w:rsid w:val="00C4543A"/>
    <w:rsid w:val="00C458B1"/>
    <w:rsid w:val="00C45C74"/>
    <w:rsid w:val="00C46B2C"/>
    <w:rsid w:val="00C46FC9"/>
    <w:rsid w:val="00C474C6"/>
    <w:rsid w:val="00C478D0"/>
    <w:rsid w:val="00C47BDB"/>
    <w:rsid w:val="00C47F72"/>
    <w:rsid w:val="00C5022F"/>
    <w:rsid w:val="00C502C7"/>
    <w:rsid w:val="00C504C5"/>
    <w:rsid w:val="00C50646"/>
    <w:rsid w:val="00C508B9"/>
    <w:rsid w:val="00C50D1D"/>
    <w:rsid w:val="00C50EF4"/>
    <w:rsid w:val="00C511B7"/>
    <w:rsid w:val="00C51D42"/>
    <w:rsid w:val="00C522DE"/>
    <w:rsid w:val="00C52D30"/>
    <w:rsid w:val="00C530C7"/>
    <w:rsid w:val="00C5413C"/>
    <w:rsid w:val="00C54493"/>
    <w:rsid w:val="00C54697"/>
    <w:rsid w:val="00C549EE"/>
    <w:rsid w:val="00C550D6"/>
    <w:rsid w:val="00C55E15"/>
    <w:rsid w:val="00C56419"/>
    <w:rsid w:val="00C56EDB"/>
    <w:rsid w:val="00C56EF4"/>
    <w:rsid w:val="00C5797B"/>
    <w:rsid w:val="00C57F7A"/>
    <w:rsid w:val="00C60ADF"/>
    <w:rsid w:val="00C60EA9"/>
    <w:rsid w:val="00C60FE0"/>
    <w:rsid w:val="00C61093"/>
    <w:rsid w:val="00C617EA"/>
    <w:rsid w:val="00C61B69"/>
    <w:rsid w:val="00C61C30"/>
    <w:rsid w:val="00C61D6A"/>
    <w:rsid w:val="00C61E70"/>
    <w:rsid w:val="00C6202B"/>
    <w:rsid w:val="00C62061"/>
    <w:rsid w:val="00C623BB"/>
    <w:rsid w:val="00C62AFD"/>
    <w:rsid w:val="00C62B26"/>
    <w:rsid w:val="00C62CE9"/>
    <w:rsid w:val="00C633F6"/>
    <w:rsid w:val="00C638AA"/>
    <w:rsid w:val="00C63A2C"/>
    <w:rsid w:val="00C64681"/>
    <w:rsid w:val="00C64DAA"/>
    <w:rsid w:val="00C660C6"/>
    <w:rsid w:val="00C66329"/>
    <w:rsid w:val="00C66B75"/>
    <w:rsid w:val="00C6719A"/>
    <w:rsid w:val="00C676BE"/>
    <w:rsid w:val="00C67784"/>
    <w:rsid w:val="00C67B02"/>
    <w:rsid w:val="00C70117"/>
    <w:rsid w:val="00C704A8"/>
    <w:rsid w:val="00C70801"/>
    <w:rsid w:val="00C70D39"/>
    <w:rsid w:val="00C71ABE"/>
    <w:rsid w:val="00C71C7C"/>
    <w:rsid w:val="00C722A1"/>
    <w:rsid w:val="00C72638"/>
    <w:rsid w:val="00C732DE"/>
    <w:rsid w:val="00C73499"/>
    <w:rsid w:val="00C73D6E"/>
    <w:rsid w:val="00C74123"/>
    <w:rsid w:val="00C74481"/>
    <w:rsid w:val="00C7479E"/>
    <w:rsid w:val="00C74F82"/>
    <w:rsid w:val="00C75225"/>
    <w:rsid w:val="00C75321"/>
    <w:rsid w:val="00C758E5"/>
    <w:rsid w:val="00C75C18"/>
    <w:rsid w:val="00C75F5E"/>
    <w:rsid w:val="00C765EA"/>
    <w:rsid w:val="00C7663B"/>
    <w:rsid w:val="00C769CB"/>
    <w:rsid w:val="00C7718A"/>
    <w:rsid w:val="00C77891"/>
    <w:rsid w:val="00C7794D"/>
    <w:rsid w:val="00C77BB3"/>
    <w:rsid w:val="00C806B8"/>
    <w:rsid w:val="00C80A51"/>
    <w:rsid w:val="00C80E90"/>
    <w:rsid w:val="00C81189"/>
    <w:rsid w:val="00C8118B"/>
    <w:rsid w:val="00C82378"/>
    <w:rsid w:val="00C826AD"/>
    <w:rsid w:val="00C827F7"/>
    <w:rsid w:val="00C835DC"/>
    <w:rsid w:val="00C8362C"/>
    <w:rsid w:val="00C8466D"/>
    <w:rsid w:val="00C8552F"/>
    <w:rsid w:val="00C85543"/>
    <w:rsid w:val="00C855C3"/>
    <w:rsid w:val="00C85B9B"/>
    <w:rsid w:val="00C861A9"/>
    <w:rsid w:val="00C865C5"/>
    <w:rsid w:val="00C865D2"/>
    <w:rsid w:val="00C86AB1"/>
    <w:rsid w:val="00C86F0A"/>
    <w:rsid w:val="00C90253"/>
    <w:rsid w:val="00C905AA"/>
    <w:rsid w:val="00C9073B"/>
    <w:rsid w:val="00C90814"/>
    <w:rsid w:val="00C91083"/>
    <w:rsid w:val="00C9117C"/>
    <w:rsid w:val="00C92234"/>
    <w:rsid w:val="00C92A87"/>
    <w:rsid w:val="00C92BB6"/>
    <w:rsid w:val="00C92BEA"/>
    <w:rsid w:val="00C92CF9"/>
    <w:rsid w:val="00C92DAF"/>
    <w:rsid w:val="00C94978"/>
    <w:rsid w:val="00C94B00"/>
    <w:rsid w:val="00C94BE4"/>
    <w:rsid w:val="00C956C2"/>
    <w:rsid w:val="00C95983"/>
    <w:rsid w:val="00C96488"/>
    <w:rsid w:val="00C965CD"/>
    <w:rsid w:val="00C966FD"/>
    <w:rsid w:val="00C9677A"/>
    <w:rsid w:val="00C96828"/>
    <w:rsid w:val="00C968BB"/>
    <w:rsid w:val="00C969E3"/>
    <w:rsid w:val="00C96A52"/>
    <w:rsid w:val="00C972B2"/>
    <w:rsid w:val="00C974E1"/>
    <w:rsid w:val="00CA057F"/>
    <w:rsid w:val="00CA09CC"/>
    <w:rsid w:val="00CA0B5D"/>
    <w:rsid w:val="00CA0D59"/>
    <w:rsid w:val="00CA0F24"/>
    <w:rsid w:val="00CA1743"/>
    <w:rsid w:val="00CA17EA"/>
    <w:rsid w:val="00CA1AF9"/>
    <w:rsid w:val="00CA1F3F"/>
    <w:rsid w:val="00CA2ECD"/>
    <w:rsid w:val="00CA318F"/>
    <w:rsid w:val="00CA34F0"/>
    <w:rsid w:val="00CA3DF8"/>
    <w:rsid w:val="00CA4197"/>
    <w:rsid w:val="00CA4AC7"/>
    <w:rsid w:val="00CA52D0"/>
    <w:rsid w:val="00CA5303"/>
    <w:rsid w:val="00CA58C8"/>
    <w:rsid w:val="00CA5BF7"/>
    <w:rsid w:val="00CA5DCB"/>
    <w:rsid w:val="00CA6395"/>
    <w:rsid w:val="00CA6476"/>
    <w:rsid w:val="00CA712D"/>
    <w:rsid w:val="00CA717F"/>
    <w:rsid w:val="00CA7972"/>
    <w:rsid w:val="00CA79B6"/>
    <w:rsid w:val="00CA7F7D"/>
    <w:rsid w:val="00CB005E"/>
    <w:rsid w:val="00CB00B1"/>
    <w:rsid w:val="00CB0FAC"/>
    <w:rsid w:val="00CB14C7"/>
    <w:rsid w:val="00CB1950"/>
    <w:rsid w:val="00CB1EA6"/>
    <w:rsid w:val="00CB2276"/>
    <w:rsid w:val="00CB2BED"/>
    <w:rsid w:val="00CB2DEC"/>
    <w:rsid w:val="00CB2FCF"/>
    <w:rsid w:val="00CB3229"/>
    <w:rsid w:val="00CB3AC8"/>
    <w:rsid w:val="00CB3B7E"/>
    <w:rsid w:val="00CB3E0F"/>
    <w:rsid w:val="00CB3EE9"/>
    <w:rsid w:val="00CB55F8"/>
    <w:rsid w:val="00CB5917"/>
    <w:rsid w:val="00CB62AA"/>
    <w:rsid w:val="00CB6AFB"/>
    <w:rsid w:val="00CB6CAC"/>
    <w:rsid w:val="00CB749E"/>
    <w:rsid w:val="00CB77C7"/>
    <w:rsid w:val="00CB79B4"/>
    <w:rsid w:val="00CB7A57"/>
    <w:rsid w:val="00CC003C"/>
    <w:rsid w:val="00CC01FB"/>
    <w:rsid w:val="00CC12C5"/>
    <w:rsid w:val="00CC16CF"/>
    <w:rsid w:val="00CC217D"/>
    <w:rsid w:val="00CC237A"/>
    <w:rsid w:val="00CC2938"/>
    <w:rsid w:val="00CC2943"/>
    <w:rsid w:val="00CC2EEA"/>
    <w:rsid w:val="00CC30C0"/>
    <w:rsid w:val="00CC3623"/>
    <w:rsid w:val="00CC3926"/>
    <w:rsid w:val="00CC3C62"/>
    <w:rsid w:val="00CC475E"/>
    <w:rsid w:val="00CC4CEC"/>
    <w:rsid w:val="00CC51B2"/>
    <w:rsid w:val="00CC565B"/>
    <w:rsid w:val="00CC56D7"/>
    <w:rsid w:val="00CC5711"/>
    <w:rsid w:val="00CC590C"/>
    <w:rsid w:val="00CC5B28"/>
    <w:rsid w:val="00CC5BE9"/>
    <w:rsid w:val="00CC67EF"/>
    <w:rsid w:val="00CC685F"/>
    <w:rsid w:val="00CC6A3E"/>
    <w:rsid w:val="00CC738E"/>
    <w:rsid w:val="00CC7537"/>
    <w:rsid w:val="00CC757F"/>
    <w:rsid w:val="00CC7775"/>
    <w:rsid w:val="00CC7D73"/>
    <w:rsid w:val="00CD02FB"/>
    <w:rsid w:val="00CD0375"/>
    <w:rsid w:val="00CD11AD"/>
    <w:rsid w:val="00CD12EA"/>
    <w:rsid w:val="00CD22F8"/>
    <w:rsid w:val="00CD23E2"/>
    <w:rsid w:val="00CD2A0B"/>
    <w:rsid w:val="00CD2C21"/>
    <w:rsid w:val="00CD2E0F"/>
    <w:rsid w:val="00CD2FE4"/>
    <w:rsid w:val="00CD30C0"/>
    <w:rsid w:val="00CD3206"/>
    <w:rsid w:val="00CD398B"/>
    <w:rsid w:val="00CD3BA2"/>
    <w:rsid w:val="00CD458D"/>
    <w:rsid w:val="00CD4EC4"/>
    <w:rsid w:val="00CD525B"/>
    <w:rsid w:val="00CD5619"/>
    <w:rsid w:val="00CD5B19"/>
    <w:rsid w:val="00CD5BEF"/>
    <w:rsid w:val="00CD5DCA"/>
    <w:rsid w:val="00CD6074"/>
    <w:rsid w:val="00CD60DD"/>
    <w:rsid w:val="00CD62F1"/>
    <w:rsid w:val="00CD634A"/>
    <w:rsid w:val="00CD68C9"/>
    <w:rsid w:val="00CD69FA"/>
    <w:rsid w:val="00CD7682"/>
    <w:rsid w:val="00CD7B7F"/>
    <w:rsid w:val="00CE02E7"/>
    <w:rsid w:val="00CE07AA"/>
    <w:rsid w:val="00CE07FF"/>
    <w:rsid w:val="00CE0B78"/>
    <w:rsid w:val="00CE0E2F"/>
    <w:rsid w:val="00CE1109"/>
    <w:rsid w:val="00CE1DBE"/>
    <w:rsid w:val="00CE2151"/>
    <w:rsid w:val="00CE2347"/>
    <w:rsid w:val="00CE240F"/>
    <w:rsid w:val="00CE3102"/>
    <w:rsid w:val="00CE32E6"/>
    <w:rsid w:val="00CE4B29"/>
    <w:rsid w:val="00CE4ED3"/>
    <w:rsid w:val="00CE51FA"/>
    <w:rsid w:val="00CE546B"/>
    <w:rsid w:val="00CE5B8C"/>
    <w:rsid w:val="00CE5E38"/>
    <w:rsid w:val="00CE6378"/>
    <w:rsid w:val="00CE641B"/>
    <w:rsid w:val="00CE6676"/>
    <w:rsid w:val="00CE66F3"/>
    <w:rsid w:val="00CE71C5"/>
    <w:rsid w:val="00CE73F7"/>
    <w:rsid w:val="00CE742D"/>
    <w:rsid w:val="00CE74E7"/>
    <w:rsid w:val="00CE75BD"/>
    <w:rsid w:val="00CE75F0"/>
    <w:rsid w:val="00CE7CC9"/>
    <w:rsid w:val="00CF0565"/>
    <w:rsid w:val="00CF09B2"/>
    <w:rsid w:val="00CF0BDD"/>
    <w:rsid w:val="00CF1045"/>
    <w:rsid w:val="00CF10EC"/>
    <w:rsid w:val="00CF1FD6"/>
    <w:rsid w:val="00CF2176"/>
    <w:rsid w:val="00CF2515"/>
    <w:rsid w:val="00CF26D0"/>
    <w:rsid w:val="00CF2790"/>
    <w:rsid w:val="00CF2797"/>
    <w:rsid w:val="00CF28D6"/>
    <w:rsid w:val="00CF293E"/>
    <w:rsid w:val="00CF30D8"/>
    <w:rsid w:val="00CF3BDC"/>
    <w:rsid w:val="00CF3C91"/>
    <w:rsid w:val="00CF446C"/>
    <w:rsid w:val="00CF45D9"/>
    <w:rsid w:val="00CF4802"/>
    <w:rsid w:val="00CF52C6"/>
    <w:rsid w:val="00CF5BB7"/>
    <w:rsid w:val="00CF5C57"/>
    <w:rsid w:val="00CF67DA"/>
    <w:rsid w:val="00CF717D"/>
    <w:rsid w:val="00CF77C1"/>
    <w:rsid w:val="00CF79AA"/>
    <w:rsid w:val="00CF7BDA"/>
    <w:rsid w:val="00D00224"/>
    <w:rsid w:val="00D0097F"/>
    <w:rsid w:val="00D014F5"/>
    <w:rsid w:val="00D0220A"/>
    <w:rsid w:val="00D02290"/>
    <w:rsid w:val="00D02C5D"/>
    <w:rsid w:val="00D02DDD"/>
    <w:rsid w:val="00D038F6"/>
    <w:rsid w:val="00D03EA6"/>
    <w:rsid w:val="00D03F2A"/>
    <w:rsid w:val="00D03F31"/>
    <w:rsid w:val="00D04623"/>
    <w:rsid w:val="00D04DD1"/>
    <w:rsid w:val="00D04F80"/>
    <w:rsid w:val="00D05B28"/>
    <w:rsid w:val="00D05F9B"/>
    <w:rsid w:val="00D06483"/>
    <w:rsid w:val="00D0666A"/>
    <w:rsid w:val="00D06BB4"/>
    <w:rsid w:val="00D07256"/>
    <w:rsid w:val="00D07DDF"/>
    <w:rsid w:val="00D100CB"/>
    <w:rsid w:val="00D11BD7"/>
    <w:rsid w:val="00D12027"/>
    <w:rsid w:val="00D1219C"/>
    <w:rsid w:val="00D1302B"/>
    <w:rsid w:val="00D13948"/>
    <w:rsid w:val="00D1463A"/>
    <w:rsid w:val="00D1482F"/>
    <w:rsid w:val="00D14E4E"/>
    <w:rsid w:val="00D1508B"/>
    <w:rsid w:val="00D15678"/>
    <w:rsid w:val="00D15836"/>
    <w:rsid w:val="00D159B8"/>
    <w:rsid w:val="00D15B85"/>
    <w:rsid w:val="00D15C4F"/>
    <w:rsid w:val="00D1701D"/>
    <w:rsid w:val="00D17322"/>
    <w:rsid w:val="00D178DC"/>
    <w:rsid w:val="00D20797"/>
    <w:rsid w:val="00D20B14"/>
    <w:rsid w:val="00D20E20"/>
    <w:rsid w:val="00D20F4D"/>
    <w:rsid w:val="00D21003"/>
    <w:rsid w:val="00D214C2"/>
    <w:rsid w:val="00D21B8A"/>
    <w:rsid w:val="00D21EEF"/>
    <w:rsid w:val="00D22F19"/>
    <w:rsid w:val="00D23564"/>
    <w:rsid w:val="00D23C03"/>
    <w:rsid w:val="00D23C04"/>
    <w:rsid w:val="00D23F9A"/>
    <w:rsid w:val="00D246C9"/>
    <w:rsid w:val="00D24864"/>
    <w:rsid w:val="00D24B48"/>
    <w:rsid w:val="00D25E33"/>
    <w:rsid w:val="00D26EC6"/>
    <w:rsid w:val="00D271AF"/>
    <w:rsid w:val="00D27871"/>
    <w:rsid w:val="00D302A1"/>
    <w:rsid w:val="00D303D4"/>
    <w:rsid w:val="00D306AA"/>
    <w:rsid w:val="00D30833"/>
    <w:rsid w:val="00D30915"/>
    <w:rsid w:val="00D3093A"/>
    <w:rsid w:val="00D30A38"/>
    <w:rsid w:val="00D30C68"/>
    <w:rsid w:val="00D31434"/>
    <w:rsid w:val="00D3163F"/>
    <w:rsid w:val="00D31B11"/>
    <w:rsid w:val="00D31F3B"/>
    <w:rsid w:val="00D3201E"/>
    <w:rsid w:val="00D32AD7"/>
    <w:rsid w:val="00D331C8"/>
    <w:rsid w:val="00D334B9"/>
    <w:rsid w:val="00D34B6B"/>
    <w:rsid w:val="00D36103"/>
    <w:rsid w:val="00D3658F"/>
    <w:rsid w:val="00D368A3"/>
    <w:rsid w:val="00D370BE"/>
    <w:rsid w:val="00D40013"/>
    <w:rsid w:val="00D40093"/>
    <w:rsid w:val="00D41079"/>
    <w:rsid w:val="00D410A3"/>
    <w:rsid w:val="00D41478"/>
    <w:rsid w:val="00D418DD"/>
    <w:rsid w:val="00D41C45"/>
    <w:rsid w:val="00D41EAF"/>
    <w:rsid w:val="00D420D2"/>
    <w:rsid w:val="00D4215E"/>
    <w:rsid w:val="00D421B3"/>
    <w:rsid w:val="00D42AD0"/>
    <w:rsid w:val="00D42CA9"/>
    <w:rsid w:val="00D4350C"/>
    <w:rsid w:val="00D43A75"/>
    <w:rsid w:val="00D4491B"/>
    <w:rsid w:val="00D44D70"/>
    <w:rsid w:val="00D44D77"/>
    <w:rsid w:val="00D44E85"/>
    <w:rsid w:val="00D451B0"/>
    <w:rsid w:val="00D454FA"/>
    <w:rsid w:val="00D45E7A"/>
    <w:rsid w:val="00D45E83"/>
    <w:rsid w:val="00D46181"/>
    <w:rsid w:val="00D4638B"/>
    <w:rsid w:val="00D500AF"/>
    <w:rsid w:val="00D503B6"/>
    <w:rsid w:val="00D50524"/>
    <w:rsid w:val="00D50600"/>
    <w:rsid w:val="00D5060F"/>
    <w:rsid w:val="00D509AA"/>
    <w:rsid w:val="00D50E99"/>
    <w:rsid w:val="00D51063"/>
    <w:rsid w:val="00D511B2"/>
    <w:rsid w:val="00D519DF"/>
    <w:rsid w:val="00D51C32"/>
    <w:rsid w:val="00D52285"/>
    <w:rsid w:val="00D522EE"/>
    <w:rsid w:val="00D524D8"/>
    <w:rsid w:val="00D52877"/>
    <w:rsid w:val="00D52A40"/>
    <w:rsid w:val="00D52C82"/>
    <w:rsid w:val="00D52C94"/>
    <w:rsid w:val="00D52CCD"/>
    <w:rsid w:val="00D52F47"/>
    <w:rsid w:val="00D5333A"/>
    <w:rsid w:val="00D53419"/>
    <w:rsid w:val="00D53A77"/>
    <w:rsid w:val="00D541DB"/>
    <w:rsid w:val="00D5424A"/>
    <w:rsid w:val="00D54BC9"/>
    <w:rsid w:val="00D5679D"/>
    <w:rsid w:val="00D573F9"/>
    <w:rsid w:val="00D5784C"/>
    <w:rsid w:val="00D605FF"/>
    <w:rsid w:val="00D60EB9"/>
    <w:rsid w:val="00D60FEA"/>
    <w:rsid w:val="00D612C2"/>
    <w:rsid w:val="00D613EF"/>
    <w:rsid w:val="00D61563"/>
    <w:rsid w:val="00D61756"/>
    <w:rsid w:val="00D61C99"/>
    <w:rsid w:val="00D62301"/>
    <w:rsid w:val="00D62546"/>
    <w:rsid w:val="00D626B0"/>
    <w:rsid w:val="00D63BE8"/>
    <w:rsid w:val="00D63E70"/>
    <w:rsid w:val="00D6448B"/>
    <w:rsid w:val="00D64602"/>
    <w:rsid w:val="00D6467A"/>
    <w:rsid w:val="00D64800"/>
    <w:rsid w:val="00D64C54"/>
    <w:rsid w:val="00D64DBD"/>
    <w:rsid w:val="00D65281"/>
    <w:rsid w:val="00D6541D"/>
    <w:rsid w:val="00D6549D"/>
    <w:rsid w:val="00D65961"/>
    <w:rsid w:val="00D659EF"/>
    <w:rsid w:val="00D65B23"/>
    <w:rsid w:val="00D65DAC"/>
    <w:rsid w:val="00D660CE"/>
    <w:rsid w:val="00D668A6"/>
    <w:rsid w:val="00D669D2"/>
    <w:rsid w:val="00D674DC"/>
    <w:rsid w:val="00D67CB5"/>
    <w:rsid w:val="00D67CFF"/>
    <w:rsid w:val="00D706A0"/>
    <w:rsid w:val="00D710C7"/>
    <w:rsid w:val="00D71236"/>
    <w:rsid w:val="00D71266"/>
    <w:rsid w:val="00D71598"/>
    <w:rsid w:val="00D71B9F"/>
    <w:rsid w:val="00D71F0D"/>
    <w:rsid w:val="00D72B19"/>
    <w:rsid w:val="00D7341A"/>
    <w:rsid w:val="00D73BF5"/>
    <w:rsid w:val="00D73BFE"/>
    <w:rsid w:val="00D73CE6"/>
    <w:rsid w:val="00D73E8F"/>
    <w:rsid w:val="00D73F3B"/>
    <w:rsid w:val="00D74642"/>
    <w:rsid w:val="00D74CD3"/>
    <w:rsid w:val="00D75722"/>
    <w:rsid w:val="00D75873"/>
    <w:rsid w:val="00D75F5B"/>
    <w:rsid w:val="00D7610D"/>
    <w:rsid w:val="00D7620A"/>
    <w:rsid w:val="00D7623C"/>
    <w:rsid w:val="00D76BCF"/>
    <w:rsid w:val="00D77593"/>
    <w:rsid w:val="00D777B4"/>
    <w:rsid w:val="00D77D61"/>
    <w:rsid w:val="00D8010C"/>
    <w:rsid w:val="00D804CA"/>
    <w:rsid w:val="00D8089C"/>
    <w:rsid w:val="00D81038"/>
    <w:rsid w:val="00D81F1A"/>
    <w:rsid w:val="00D82C2A"/>
    <w:rsid w:val="00D82FEE"/>
    <w:rsid w:val="00D8347E"/>
    <w:rsid w:val="00D834A0"/>
    <w:rsid w:val="00D83DE0"/>
    <w:rsid w:val="00D858AD"/>
    <w:rsid w:val="00D86045"/>
    <w:rsid w:val="00D8626D"/>
    <w:rsid w:val="00D8633C"/>
    <w:rsid w:val="00D86984"/>
    <w:rsid w:val="00D86B8E"/>
    <w:rsid w:val="00D86FDA"/>
    <w:rsid w:val="00D90181"/>
    <w:rsid w:val="00D909E6"/>
    <w:rsid w:val="00D90CE5"/>
    <w:rsid w:val="00D910A1"/>
    <w:rsid w:val="00D91225"/>
    <w:rsid w:val="00D91417"/>
    <w:rsid w:val="00D918DA"/>
    <w:rsid w:val="00D91FD1"/>
    <w:rsid w:val="00D92C44"/>
    <w:rsid w:val="00D92EE4"/>
    <w:rsid w:val="00D930BB"/>
    <w:rsid w:val="00D93317"/>
    <w:rsid w:val="00D9436B"/>
    <w:rsid w:val="00D94D3D"/>
    <w:rsid w:val="00D9522C"/>
    <w:rsid w:val="00D965D6"/>
    <w:rsid w:val="00D96660"/>
    <w:rsid w:val="00D96C48"/>
    <w:rsid w:val="00D96C4E"/>
    <w:rsid w:val="00D972CA"/>
    <w:rsid w:val="00D973BE"/>
    <w:rsid w:val="00D97635"/>
    <w:rsid w:val="00D977E1"/>
    <w:rsid w:val="00D97D39"/>
    <w:rsid w:val="00D97D8A"/>
    <w:rsid w:val="00D97EC3"/>
    <w:rsid w:val="00DA0064"/>
    <w:rsid w:val="00DA0A26"/>
    <w:rsid w:val="00DA0B19"/>
    <w:rsid w:val="00DA1024"/>
    <w:rsid w:val="00DA1184"/>
    <w:rsid w:val="00DA1447"/>
    <w:rsid w:val="00DA180C"/>
    <w:rsid w:val="00DA18AE"/>
    <w:rsid w:val="00DA1D51"/>
    <w:rsid w:val="00DA2373"/>
    <w:rsid w:val="00DA2B5A"/>
    <w:rsid w:val="00DA3136"/>
    <w:rsid w:val="00DA339E"/>
    <w:rsid w:val="00DA415B"/>
    <w:rsid w:val="00DA4C66"/>
    <w:rsid w:val="00DA549D"/>
    <w:rsid w:val="00DA5DDD"/>
    <w:rsid w:val="00DA623C"/>
    <w:rsid w:val="00DA6988"/>
    <w:rsid w:val="00DA6CEB"/>
    <w:rsid w:val="00DA7EA7"/>
    <w:rsid w:val="00DB0134"/>
    <w:rsid w:val="00DB0679"/>
    <w:rsid w:val="00DB105B"/>
    <w:rsid w:val="00DB1348"/>
    <w:rsid w:val="00DB191B"/>
    <w:rsid w:val="00DB1D3B"/>
    <w:rsid w:val="00DB2137"/>
    <w:rsid w:val="00DB2FA2"/>
    <w:rsid w:val="00DB30CF"/>
    <w:rsid w:val="00DB35DA"/>
    <w:rsid w:val="00DB3E78"/>
    <w:rsid w:val="00DB42F4"/>
    <w:rsid w:val="00DB48E0"/>
    <w:rsid w:val="00DB4BA4"/>
    <w:rsid w:val="00DB4BD4"/>
    <w:rsid w:val="00DB4E60"/>
    <w:rsid w:val="00DB4EB8"/>
    <w:rsid w:val="00DB5604"/>
    <w:rsid w:val="00DB5892"/>
    <w:rsid w:val="00DB5A4B"/>
    <w:rsid w:val="00DB699B"/>
    <w:rsid w:val="00DB6B06"/>
    <w:rsid w:val="00DB6B4C"/>
    <w:rsid w:val="00DB6F67"/>
    <w:rsid w:val="00DB7438"/>
    <w:rsid w:val="00DB7572"/>
    <w:rsid w:val="00DB7A35"/>
    <w:rsid w:val="00DB7CCB"/>
    <w:rsid w:val="00DB7D34"/>
    <w:rsid w:val="00DC0D3F"/>
    <w:rsid w:val="00DC0E21"/>
    <w:rsid w:val="00DC0FC3"/>
    <w:rsid w:val="00DC10A6"/>
    <w:rsid w:val="00DC1109"/>
    <w:rsid w:val="00DC13F8"/>
    <w:rsid w:val="00DC24BC"/>
    <w:rsid w:val="00DC32C5"/>
    <w:rsid w:val="00DC34AA"/>
    <w:rsid w:val="00DC3A3D"/>
    <w:rsid w:val="00DC3DD4"/>
    <w:rsid w:val="00DC3ECF"/>
    <w:rsid w:val="00DC3FA6"/>
    <w:rsid w:val="00DC43AA"/>
    <w:rsid w:val="00DC467E"/>
    <w:rsid w:val="00DC48F6"/>
    <w:rsid w:val="00DC4B4D"/>
    <w:rsid w:val="00DC4DE0"/>
    <w:rsid w:val="00DC5C51"/>
    <w:rsid w:val="00DC6102"/>
    <w:rsid w:val="00DC6503"/>
    <w:rsid w:val="00DC667E"/>
    <w:rsid w:val="00DC6CCA"/>
    <w:rsid w:val="00DC6FED"/>
    <w:rsid w:val="00DC7181"/>
    <w:rsid w:val="00DC7685"/>
    <w:rsid w:val="00DD0A8B"/>
    <w:rsid w:val="00DD0EF4"/>
    <w:rsid w:val="00DD14DE"/>
    <w:rsid w:val="00DD1586"/>
    <w:rsid w:val="00DD1A6F"/>
    <w:rsid w:val="00DD2AE0"/>
    <w:rsid w:val="00DD30B0"/>
    <w:rsid w:val="00DD3496"/>
    <w:rsid w:val="00DD3DF8"/>
    <w:rsid w:val="00DD40AA"/>
    <w:rsid w:val="00DD41BA"/>
    <w:rsid w:val="00DD457D"/>
    <w:rsid w:val="00DD47CA"/>
    <w:rsid w:val="00DD4AB0"/>
    <w:rsid w:val="00DD4D1E"/>
    <w:rsid w:val="00DD4DB7"/>
    <w:rsid w:val="00DD50D7"/>
    <w:rsid w:val="00DD5863"/>
    <w:rsid w:val="00DD5BB1"/>
    <w:rsid w:val="00DD5FE9"/>
    <w:rsid w:val="00DD684D"/>
    <w:rsid w:val="00DD6921"/>
    <w:rsid w:val="00DD6DB8"/>
    <w:rsid w:val="00DD701B"/>
    <w:rsid w:val="00DD715D"/>
    <w:rsid w:val="00DD7B1F"/>
    <w:rsid w:val="00DE002D"/>
    <w:rsid w:val="00DE0906"/>
    <w:rsid w:val="00DE0FC9"/>
    <w:rsid w:val="00DE110A"/>
    <w:rsid w:val="00DE1CA9"/>
    <w:rsid w:val="00DE2956"/>
    <w:rsid w:val="00DE3C42"/>
    <w:rsid w:val="00DE3C68"/>
    <w:rsid w:val="00DE4C3B"/>
    <w:rsid w:val="00DE4D97"/>
    <w:rsid w:val="00DE5987"/>
    <w:rsid w:val="00DE5A1E"/>
    <w:rsid w:val="00DE5B5D"/>
    <w:rsid w:val="00DE632E"/>
    <w:rsid w:val="00DE661B"/>
    <w:rsid w:val="00DE69F7"/>
    <w:rsid w:val="00DE7D74"/>
    <w:rsid w:val="00DF00BA"/>
    <w:rsid w:val="00DF00C6"/>
    <w:rsid w:val="00DF0308"/>
    <w:rsid w:val="00DF0354"/>
    <w:rsid w:val="00DF1CCD"/>
    <w:rsid w:val="00DF1D8A"/>
    <w:rsid w:val="00DF387B"/>
    <w:rsid w:val="00DF38D1"/>
    <w:rsid w:val="00DF3D02"/>
    <w:rsid w:val="00DF43F5"/>
    <w:rsid w:val="00DF545F"/>
    <w:rsid w:val="00DF54F2"/>
    <w:rsid w:val="00DF5519"/>
    <w:rsid w:val="00DF60FA"/>
    <w:rsid w:val="00DF6B53"/>
    <w:rsid w:val="00DF73F6"/>
    <w:rsid w:val="00DF7711"/>
    <w:rsid w:val="00DF7BFD"/>
    <w:rsid w:val="00E000F3"/>
    <w:rsid w:val="00E00947"/>
    <w:rsid w:val="00E00C8B"/>
    <w:rsid w:val="00E01116"/>
    <w:rsid w:val="00E01518"/>
    <w:rsid w:val="00E0173F"/>
    <w:rsid w:val="00E019AE"/>
    <w:rsid w:val="00E01AA3"/>
    <w:rsid w:val="00E01C48"/>
    <w:rsid w:val="00E01CF1"/>
    <w:rsid w:val="00E01EA5"/>
    <w:rsid w:val="00E021F3"/>
    <w:rsid w:val="00E025A1"/>
    <w:rsid w:val="00E025AB"/>
    <w:rsid w:val="00E03C3B"/>
    <w:rsid w:val="00E03C56"/>
    <w:rsid w:val="00E0419C"/>
    <w:rsid w:val="00E041ED"/>
    <w:rsid w:val="00E04780"/>
    <w:rsid w:val="00E047BD"/>
    <w:rsid w:val="00E04926"/>
    <w:rsid w:val="00E04A50"/>
    <w:rsid w:val="00E04E2C"/>
    <w:rsid w:val="00E05613"/>
    <w:rsid w:val="00E05982"/>
    <w:rsid w:val="00E05A9E"/>
    <w:rsid w:val="00E062DF"/>
    <w:rsid w:val="00E063FD"/>
    <w:rsid w:val="00E066C3"/>
    <w:rsid w:val="00E073EE"/>
    <w:rsid w:val="00E07814"/>
    <w:rsid w:val="00E07AF4"/>
    <w:rsid w:val="00E07D10"/>
    <w:rsid w:val="00E101D7"/>
    <w:rsid w:val="00E10655"/>
    <w:rsid w:val="00E10A95"/>
    <w:rsid w:val="00E1105D"/>
    <w:rsid w:val="00E114D4"/>
    <w:rsid w:val="00E11DA6"/>
    <w:rsid w:val="00E1242D"/>
    <w:rsid w:val="00E12849"/>
    <w:rsid w:val="00E12B9E"/>
    <w:rsid w:val="00E12E3F"/>
    <w:rsid w:val="00E12ED0"/>
    <w:rsid w:val="00E130B3"/>
    <w:rsid w:val="00E133FB"/>
    <w:rsid w:val="00E13598"/>
    <w:rsid w:val="00E13B2F"/>
    <w:rsid w:val="00E13D77"/>
    <w:rsid w:val="00E14241"/>
    <w:rsid w:val="00E14555"/>
    <w:rsid w:val="00E14663"/>
    <w:rsid w:val="00E1466E"/>
    <w:rsid w:val="00E149D9"/>
    <w:rsid w:val="00E14DB9"/>
    <w:rsid w:val="00E14E71"/>
    <w:rsid w:val="00E1687B"/>
    <w:rsid w:val="00E1785C"/>
    <w:rsid w:val="00E17B27"/>
    <w:rsid w:val="00E201B3"/>
    <w:rsid w:val="00E209DC"/>
    <w:rsid w:val="00E20D06"/>
    <w:rsid w:val="00E20DEB"/>
    <w:rsid w:val="00E2117F"/>
    <w:rsid w:val="00E21902"/>
    <w:rsid w:val="00E21C2A"/>
    <w:rsid w:val="00E21E2D"/>
    <w:rsid w:val="00E2202D"/>
    <w:rsid w:val="00E22189"/>
    <w:rsid w:val="00E2224E"/>
    <w:rsid w:val="00E22B61"/>
    <w:rsid w:val="00E23355"/>
    <w:rsid w:val="00E23725"/>
    <w:rsid w:val="00E23846"/>
    <w:rsid w:val="00E241C7"/>
    <w:rsid w:val="00E24228"/>
    <w:rsid w:val="00E24255"/>
    <w:rsid w:val="00E244EB"/>
    <w:rsid w:val="00E2496C"/>
    <w:rsid w:val="00E25335"/>
    <w:rsid w:val="00E26608"/>
    <w:rsid w:val="00E26891"/>
    <w:rsid w:val="00E269AA"/>
    <w:rsid w:val="00E26D45"/>
    <w:rsid w:val="00E2744F"/>
    <w:rsid w:val="00E305C3"/>
    <w:rsid w:val="00E3073C"/>
    <w:rsid w:val="00E30F45"/>
    <w:rsid w:val="00E312B0"/>
    <w:rsid w:val="00E31BDF"/>
    <w:rsid w:val="00E3219B"/>
    <w:rsid w:val="00E32430"/>
    <w:rsid w:val="00E326B3"/>
    <w:rsid w:val="00E3289D"/>
    <w:rsid w:val="00E32F41"/>
    <w:rsid w:val="00E3300A"/>
    <w:rsid w:val="00E333B8"/>
    <w:rsid w:val="00E336E0"/>
    <w:rsid w:val="00E33E04"/>
    <w:rsid w:val="00E33E43"/>
    <w:rsid w:val="00E34ADD"/>
    <w:rsid w:val="00E352D9"/>
    <w:rsid w:val="00E354C4"/>
    <w:rsid w:val="00E35551"/>
    <w:rsid w:val="00E35A25"/>
    <w:rsid w:val="00E36418"/>
    <w:rsid w:val="00E371FC"/>
    <w:rsid w:val="00E37475"/>
    <w:rsid w:val="00E375D9"/>
    <w:rsid w:val="00E40570"/>
    <w:rsid w:val="00E40755"/>
    <w:rsid w:val="00E40F73"/>
    <w:rsid w:val="00E40F9D"/>
    <w:rsid w:val="00E4197C"/>
    <w:rsid w:val="00E4198F"/>
    <w:rsid w:val="00E41BCC"/>
    <w:rsid w:val="00E41BF3"/>
    <w:rsid w:val="00E429BE"/>
    <w:rsid w:val="00E42CA2"/>
    <w:rsid w:val="00E4306B"/>
    <w:rsid w:val="00E4350C"/>
    <w:rsid w:val="00E43578"/>
    <w:rsid w:val="00E44EA2"/>
    <w:rsid w:val="00E45013"/>
    <w:rsid w:val="00E4515D"/>
    <w:rsid w:val="00E45A97"/>
    <w:rsid w:val="00E46156"/>
    <w:rsid w:val="00E46509"/>
    <w:rsid w:val="00E46873"/>
    <w:rsid w:val="00E46E87"/>
    <w:rsid w:val="00E47046"/>
    <w:rsid w:val="00E47392"/>
    <w:rsid w:val="00E47438"/>
    <w:rsid w:val="00E47757"/>
    <w:rsid w:val="00E47AD0"/>
    <w:rsid w:val="00E47DB2"/>
    <w:rsid w:val="00E47F72"/>
    <w:rsid w:val="00E50CB1"/>
    <w:rsid w:val="00E512CB"/>
    <w:rsid w:val="00E513AC"/>
    <w:rsid w:val="00E5187B"/>
    <w:rsid w:val="00E52413"/>
    <w:rsid w:val="00E52EDE"/>
    <w:rsid w:val="00E53422"/>
    <w:rsid w:val="00E53812"/>
    <w:rsid w:val="00E53977"/>
    <w:rsid w:val="00E54724"/>
    <w:rsid w:val="00E54B09"/>
    <w:rsid w:val="00E54BF8"/>
    <w:rsid w:val="00E55D4E"/>
    <w:rsid w:val="00E56676"/>
    <w:rsid w:val="00E566FB"/>
    <w:rsid w:val="00E56811"/>
    <w:rsid w:val="00E56B83"/>
    <w:rsid w:val="00E5744A"/>
    <w:rsid w:val="00E576BE"/>
    <w:rsid w:val="00E578B5"/>
    <w:rsid w:val="00E57996"/>
    <w:rsid w:val="00E57DDE"/>
    <w:rsid w:val="00E605D3"/>
    <w:rsid w:val="00E60919"/>
    <w:rsid w:val="00E60ADA"/>
    <w:rsid w:val="00E60B99"/>
    <w:rsid w:val="00E60D59"/>
    <w:rsid w:val="00E60FD9"/>
    <w:rsid w:val="00E610DF"/>
    <w:rsid w:val="00E612F1"/>
    <w:rsid w:val="00E61673"/>
    <w:rsid w:val="00E61DD1"/>
    <w:rsid w:val="00E62381"/>
    <w:rsid w:val="00E62A2D"/>
    <w:rsid w:val="00E62C6B"/>
    <w:rsid w:val="00E63D07"/>
    <w:rsid w:val="00E63D22"/>
    <w:rsid w:val="00E6457F"/>
    <w:rsid w:val="00E64A21"/>
    <w:rsid w:val="00E64AA7"/>
    <w:rsid w:val="00E64DAD"/>
    <w:rsid w:val="00E64FBC"/>
    <w:rsid w:val="00E64FC9"/>
    <w:rsid w:val="00E651A8"/>
    <w:rsid w:val="00E65920"/>
    <w:rsid w:val="00E65E32"/>
    <w:rsid w:val="00E6614B"/>
    <w:rsid w:val="00E66329"/>
    <w:rsid w:val="00E6670F"/>
    <w:rsid w:val="00E66A12"/>
    <w:rsid w:val="00E66E0F"/>
    <w:rsid w:val="00E6704F"/>
    <w:rsid w:val="00E6796D"/>
    <w:rsid w:val="00E67AEA"/>
    <w:rsid w:val="00E67DF3"/>
    <w:rsid w:val="00E700A9"/>
    <w:rsid w:val="00E7047D"/>
    <w:rsid w:val="00E70513"/>
    <w:rsid w:val="00E709B8"/>
    <w:rsid w:val="00E719E0"/>
    <w:rsid w:val="00E71C51"/>
    <w:rsid w:val="00E72288"/>
    <w:rsid w:val="00E728E8"/>
    <w:rsid w:val="00E72FF1"/>
    <w:rsid w:val="00E731CB"/>
    <w:rsid w:val="00E73947"/>
    <w:rsid w:val="00E74398"/>
    <w:rsid w:val="00E745B4"/>
    <w:rsid w:val="00E74764"/>
    <w:rsid w:val="00E75BD0"/>
    <w:rsid w:val="00E75F6E"/>
    <w:rsid w:val="00E76232"/>
    <w:rsid w:val="00E763FF"/>
    <w:rsid w:val="00E76982"/>
    <w:rsid w:val="00E77722"/>
    <w:rsid w:val="00E777CC"/>
    <w:rsid w:val="00E77821"/>
    <w:rsid w:val="00E77918"/>
    <w:rsid w:val="00E77972"/>
    <w:rsid w:val="00E80A60"/>
    <w:rsid w:val="00E80F8F"/>
    <w:rsid w:val="00E81251"/>
    <w:rsid w:val="00E816F4"/>
    <w:rsid w:val="00E81762"/>
    <w:rsid w:val="00E818D1"/>
    <w:rsid w:val="00E81E2C"/>
    <w:rsid w:val="00E82DEA"/>
    <w:rsid w:val="00E84022"/>
    <w:rsid w:val="00E845BC"/>
    <w:rsid w:val="00E8499E"/>
    <w:rsid w:val="00E84CC3"/>
    <w:rsid w:val="00E85057"/>
    <w:rsid w:val="00E852E8"/>
    <w:rsid w:val="00E8568A"/>
    <w:rsid w:val="00E8648C"/>
    <w:rsid w:val="00E86CC7"/>
    <w:rsid w:val="00E86FD7"/>
    <w:rsid w:val="00E87398"/>
    <w:rsid w:val="00E87A28"/>
    <w:rsid w:val="00E9018E"/>
    <w:rsid w:val="00E90AFC"/>
    <w:rsid w:val="00E90EAB"/>
    <w:rsid w:val="00E918F3"/>
    <w:rsid w:val="00E924C0"/>
    <w:rsid w:val="00E92720"/>
    <w:rsid w:val="00E927B0"/>
    <w:rsid w:val="00E92F91"/>
    <w:rsid w:val="00E9406D"/>
    <w:rsid w:val="00E9457C"/>
    <w:rsid w:val="00E94C70"/>
    <w:rsid w:val="00E95FB3"/>
    <w:rsid w:val="00E960BE"/>
    <w:rsid w:val="00E96157"/>
    <w:rsid w:val="00E961CB"/>
    <w:rsid w:val="00E965A0"/>
    <w:rsid w:val="00E9692B"/>
    <w:rsid w:val="00E969A9"/>
    <w:rsid w:val="00E978E3"/>
    <w:rsid w:val="00E97961"/>
    <w:rsid w:val="00E97E5A"/>
    <w:rsid w:val="00EA0057"/>
    <w:rsid w:val="00EA0113"/>
    <w:rsid w:val="00EA04A0"/>
    <w:rsid w:val="00EA0993"/>
    <w:rsid w:val="00EA0997"/>
    <w:rsid w:val="00EA0BAD"/>
    <w:rsid w:val="00EA122F"/>
    <w:rsid w:val="00EA1B20"/>
    <w:rsid w:val="00EA20F9"/>
    <w:rsid w:val="00EA30D5"/>
    <w:rsid w:val="00EA33D7"/>
    <w:rsid w:val="00EA3407"/>
    <w:rsid w:val="00EA3FC2"/>
    <w:rsid w:val="00EA4551"/>
    <w:rsid w:val="00EA4BC2"/>
    <w:rsid w:val="00EA4FE9"/>
    <w:rsid w:val="00EA5317"/>
    <w:rsid w:val="00EA5DC4"/>
    <w:rsid w:val="00EA645B"/>
    <w:rsid w:val="00EA6C5A"/>
    <w:rsid w:val="00EA78F5"/>
    <w:rsid w:val="00EA7F8D"/>
    <w:rsid w:val="00EB0AE5"/>
    <w:rsid w:val="00EB0D60"/>
    <w:rsid w:val="00EB0E06"/>
    <w:rsid w:val="00EB0EEF"/>
    <w:rsid w:val="00EB1094"/>
    <w:rsid w:val="00EB12FB"/>
    <w:rsid w:val="00EB13BA"/>
    <w:rsid w:val="00EB192E"/>
    <w:rsid w:val="00EB1B82"/>
    <w:rsid w:val="00EB1C4B"/>
    <w:rsid w:val="00EB20FE"/>
    <w:rsid w:val="00EB2D6D"/>
    <w:rsid w:val="00EB329F"/>
    <w:rsid w:val="00EB32E6"/>
    <w:rsid w:val="00EB345C"/>
    <w:rsid w:val="00EB3F8F"/>
    <w:rsid w:val="00EB4114"/>
    <w:rsid w:val="00EB435A"/>
    <w:rsid w:val="00EB4420"/>
    <w:rsid w:val="00EB453B"/>
    <w:rsid w:val="00EB52A4"/>
    <w:rsid w:val="00EB58B7"/>
    <w:rsid w:val="00EB5BD6"/>
    <w:rsid w:val="00EB6062"/>
    <w:rsid w:val="00EB6367"/>
    <w:rsid w:val="00EB6907"/>
    <w:rsid w:val="00EB6B2E"/>
    <w:rsid w:val="00EB70FC"/>
    <w:rsid w:val="00EB76A1"/>
    <w:rsid w:val="00EB7762"/>
    <w:rsid w:val="00EB7A46"/>
    <w:rsid w:val="00EB7FF9"/>
    <w:rsid w:val="00EC00F9"/>
    <w:rsid w:val="00EC0A23"/>
    <w:rsid w:val="00EC1672"/>
    <w:rsid w:val="00EC19EA"/>
    <w:rsid w:val="00EC1B0A"/>
    <w:rsid w:val="00EC2534"/>
    <w:rsid w:val="00EC2700"/>
    <w:rsid w:val="00EC33A0"/>
    <w:rsid w:val="00EC425C"/>
    <w:rsid w:val="00EC45A9"/>
    <w:rsid w:val="00EC4756"/>
    <w:rsid w:val="00EC4E03"/>
    <w:rsid w:val="00EC540B"/>
    <w:rsid w:val="00EC5BDD"/>
    <w:rsid w:val="00EC5C69"/>
    <w:rsid w:val="00EC7089"/>
    <w:rsid w:val="00EC728E"/>
    <w:rsid w:val="00EC751C"/>
    <w:rsid w:val="00EC778C"/>
    <w:rsid w:val="00EC78EE"/>
    <w:rsid w:val="00EC7C43"/>
    <w:rsid w:val="00ED0528"/>
    <w:rsid w:val="00ED08AF"/>
    <w:rsid w:val="00ED1576"/>
    <w:rsid w:val="00ED16B0"/>
    <w:rsid w:val="00ED2AD5"/>
    <w:rsid w:val="00ED32A2"/>
    <w:rsid w:val="00ED345B"/>
    <w:rsid w:val="00ED3B46"/>
    <w:rsid w:val="00ED40D1"/>
    <w:rsid w:val="00ED45FE"/>
    <w:rsid w:val="00ED5E01"/>
    <w:rsid w:val="00ED6654"/>
    <w:rsid w:val="00ED683B"/>
    <w:rsid w:val="00ED6914"/>
    <w:rsid w:val="00ED6B0A"/>
    <w:rsid w:val="00ED6B55"/>
    <w:rsid w:val="00ED6F09"/>
    <w:rsid w:val="00ED70F3"/>
    <w:rsid w:val="00ED79DE"/>
    <w:rsid w:val="00EE01D1"/>
    <w:rsid w:val="00EE0416"/>
    <w:rsid w:val="00EE0C9D"/>
    <w:rsid w:val="00EE11FD"/>
    <w:rsid w:val="00EE24CD"/>
    <w:rsid w:val="00EE2817"/>
    <w:rsid w:val="00EE2A79"/>
    <w:rsid w:val="00EE34CF"/>
    <w:rsid w:val="00EE3810"/>
    <w:rsid w:val="00EE3B90"/>
    <w:rsid w:val="00EE4654"/>
    <w:rsid w:val="00EE4C4F"/>
    <w:rsid w:val="00EE4F4B"/>
    <w:rsid w:val="00EE4FA3"/>
    <w:rsid w:val="00EE4FC6"/>
    <w:rsid w:val="00EE5058"/>
    <w:rsid w:val="00EE512D"/>
    <w:rsid w:val="00EE54FA"/>
    <w:rsid w:val="00EE5538"/>
    <w:rsid w:val="00EE56B6"/>
    <w:rsid w:val="00EE5819"/>
    <w:rsid w:val="00EE5AA8"/>
    <w:rsid w:val="00EE6430"/>
    <w:rsid w:val="00EE6B78"/>
    <w:rsid w:val="00EE6CCF"/>
    <w:rsid w:val="00EE6FE3"/>
    <w:rsid w:val="00EE746B"/>
    <w:rsid w:val="00EE7587"/>
    <w:rsid w:val="00EE7D56"/>
    <w:rsid w:val="00EF1087"/>
    <w:rsid w:val="00EF186F"/>
    <w:rsid w:val="00EF289A"/>
    <w:rsid w:val="00EF2CED"/>
    <w:rsid w:val="00EF3171"/>
    <w:rsid w:val="00EF31CE"/>
    <w:rsid w:val="00EF3336"/>
    <w:rsid w:val="00EF3547"/>
    <w:rsid w:val="00EF36CF"/>
    <w:rsid w:val="00EF383C"/>
    <w:rsid w:val="00EF3A53"/>
    <w:rsid w:val="00EF420B"/>
    <w:rsid w:val="00EF4301"/>
    <w:rsid w:val="00EF4748"/>
    <w:rsid w:val="00EF47CF"/>
    <w:rsid w:val="00EF4ECA"/>
    <w:rsid w:val="00EF53D5"/>
    <w:rsid w:val="00EF64EC"/>
    <w:rsid w:val="00EF6511"/>
    <w:rsid w:val="00EF74F1"/>
    <w:rsid w:val="00EF7527"/>
    <w:rsid w:val="00EF7809"/>
    <w:rsid w:val="00F00AAD"/>
    <w:rsid w:val="00F00D04"/>
    <w:rsid w:val="00F00DA7"/>
    <w:rsid w:val="00F00E42"/>
    <w:rsid w:val="00F01136"/>
    <w:rsid w:val="00F014EE"/>
    <w:rsid w:val="00F01871"/>
    <w:rsid w:val="00F018C3"/>
    <w:rsid w:val="00F01907"/>
    <w:rsid w:val="00F01A48"/>
    <w:rsid w:val="00F01BC2"/>
    <w:rsid w:val="00F02B56"/>
    <w:rsid w:val="00F03965"/>
    <w:rsid w:val="00F03A5A"/>
    <w:rsid w:val="00F03C6B"/>
    <w:rsid w:val="00F0429B"/>
    <w:rsid w:val="00F04745"/>
    <w:rsid w:val="00F049A9"/>
    <w:rsid w:val="00F04A50"/>
    <w:rsid w:val="00F04BB1"/>
    <w:rsid w:val="00F0548F"/>
    <w:rsid w:val="00F05C13"/>
    <w:rsid w:val="00F05D56"/>
    <w:rsid w:val="00F0639D"/>
    <w:rsid w:val="00F063B6"/>
    <w:rsid w:val="00F0659E"/>
    <w:rsid w:val="00F069E5"/>
    <w:rsid w:val="00F07165"/>
    <w:rsid w:val="00F071D1"/>
    <w:rsid w:val="00F1022E"/>
    <w:rsid w:val="00F10453"/>
    <w:rsid w:val="00F104C8"/>
    <w:rsid w:val="00F10E61"/>
    <w:rsid w:val="00F11727"/>
    <w:rsid w:val="00F119CE"/>
    <w:rsid w:val="00F12106"/>
    <w:rsid w:val="00F128F8"/>
    <w:rsid w:val="00F12A54"/>
    <w:rsid w:val="00F130B1"/>
    <w:rsid w:val="00F13634"/>
    <w:rsid w:val="00F14853"/>
    <w:rsid w:val="00F151D5"/>
    <w:rsid w:val="00F1585B"/>
    <w:rsid w:val="00F15DC3"/>
    <w:rsid w:val="00F161F9"/>
    <w:rsid w:val="00F1697C"/>
    <w:rsid w:val="00F16D3F"/>
    <w:rsid w:val="00F170CF"/>
    <w:rsid w:val="00F171FE"/>
    <w:rsid w:val="00F174EF"/>
    <w:rsid w:val="00F17FF4"/>
    <w:rsid w:val="00F203AB"/>
    <w:rsid w:val="00F206B7"/>
    <w:rsid w:val="00F20A76"/>
    <w:rsid w:val="00F20B6A"/>
    <w:rsid w:val="00F20B7D"/>
    <w:rsid w:val="00F20C3F"/>
    <w:rsid w:val="00F20F07"/>
    <w:rsid w:val="00F2159E"/>
    <w:rsid w:val="00F21717"/>
    <w:rsid w:val="00F21732"/>
    <w:rsid w:val="00F217DA"/>
    <w:rsid w:val="00F21C00"/>
    <w:rsid w:val="00F22060"/>
    <w:rsid w:val="00F2218C"/>
    <w:rsid w:val="00F230DB"/>
    <w:rsid w:val="00F2312B"/>
    <w:rsid w:val="00F2319A"/>
    <w:rsid w:val="00F23304"/>
    <w:rsid w:val="00F23968"/>
    <w:rsid w:val="00F23FBF"/>
    <w:rsid w:val="00F249D0"/>
    <w:rsid w:val="00F24C78"/>
    <w:rsid w:val="00F24F09"/>
    <w:rsid w:val="00F2560F"/>
    <w:rsid w:val="00F25F99"/>
    <w:rsid w:val="00F265D8"/>
    <w:rsid w:val="00F266DD"/>
    <w:rsid w:val="00F26D37"/>
    <w:rsid w:val="00F26ECF"/>
    <w:rsid w:val="00F26FDB"/>
    <w:rsid w:val="00F2790B"/>
    <w:rsid w:val="00F27C9E"/>
    <w:rsid w:val="00F300D6"/>
    <w:rsid w:val="00F30E68"/>
    <w:rsid w:val="00F315F4"/>
    <w:rsid w:val="00F31D0E"/>
    <w:rsid w:val="00F321F1"/>
    <w:rsid w:val="00F3230F"/>
    <w:rsid w:val="00F32938"/>
    <w:rsid w:val="00F3384C"/>
    <w:rsid w:val="00F33B53"/>
    <w:rsid w:val="00F33BB0"/>
    <w:rsid w:val="00F342CC"/>
    <w:rsid w:val="00F34A63"/>
    <w:rsid w:val="00F34C58"/>
    <w:rsid w:val="00F35CC0"/>
    <w:rsid w:val="00F366A3"/>
    <w:rsid w:val="00F366C8"/>
    <w:rsid w:val="00F36F98"/>
    <w:rsid w:val="00F3797C"/>
    <w:rsid w:val="00F379C7"/>
    <w:rsid w:val="00F37DFF"/>
    <w:rsid w:val="00F40419"/>
    <w:rsid w:val="00F407BB"/>
    <w:rsid w:val="00F409D4"/>
    <w:rsid w:val="00F40E4A"/>
    <w:rsid w:val="00F40FFD"/>
    <w:rsid w:val="00F413B2"/>
    <w:rsid w:val="00F41834"/>
    <w:rsid w:val="00F41A8E"/>
    <w:rsid w:val="00F41FCD"/>
    <w:rsid w:val="00F420AC"/>
    <w:rsid w:val="00F42431"/>
    <w:rsid w:val="00F4384E"/>
    <w:rsid w:val="00F43B2E"/>
    <w:rsid w:val="00F43C32"/>
    <w:rsid w:val="00F43FEA"/>
    <w:rsid w:val="00F44034"/>
    <w:rsid w:val="00F44320"/>
    <w:rsid w:val="00F4494E"/>
    <w:rsid w:val="00F44A00"/>
    <w:rsid w:val="00F44A65"/>
    <w:rsid w:val="00F451D2"/>
    <w:rsid w:val="00F45592"/>
    <w:rsid w:val="00F459F5"/>
    <w:rsid w:val="00F45A12"/>
    <w:rsid w:val="00F4649D"/>
    <w:rsid w:val="00F464CC"/>
    <w:rsid w:val="00F46634"/>
    <w:rsid w:val="00F466AD"/>
    <w:rsid w:val="00F46794"/>
    <w:rsid w:val="00F467EE"/>
    <w:rsid w:val="00F46A9D"/>
    <w:rsid w:val="00F46B7A"/>
    <w:rsid w:val="00F46D77"/>
    <w:rsid w:val="00F476C3"/>
    <w:rsid w:val="00F5046D"/>
    <w:rsid w:val="00F50574"/>
    <w:rsid w:val="00F5087A"/>
    <w:rsid w:val="00F50A4F"/>
    <w:rsid w:val="00F50B0C"/>
    <w:rsid w:val="00F51B48"/>
    <w:rsid w:val="00F520B9"/>
    <w:rsid w:val="00F521DA"/>
    <w:rsid w:val="00F525CA"/>
    <w:rsid w:val="00F52AE8"/>
    <w:rsid w:val="00F52BC8"/>
    <w:rsid w:val="00F52F57"/>
    <w:rsid w:val="00F53374"/>
    <w:rsid w:val="00F5357C"/>
    <w:rsid w:val="00F536CF"/>
    <w:rsid w:val="00F538F4"/>
    <w:rsid w:val="00F53A96"/>
    <w:rsid w:val="00F549E7"/>
    <w:rsid w:val="00F55FB1"/>
    <w:rsid w:val="00F56B90"/>
    <w:rsid w:val="00F56F77"/>
    <w:rsid w:val="00F571E7"/>
    <w:rsid w:val="00F573B4"/>
    <w:rsid w:val="00F57606"/>
    <w:rsid w:val="00F578A8"/>
    <w:rsid w:val="00F6028C"/>
    <w:rsid w:val="00F605D0"/>
    <w:rsid w:val="00F60C8C"/>
    <w:rsid w:val="00F60E0E"/>
    <w:rsid w:val="00F6149C"/>
    <w:rsid w:val="00F61620"/>
    <w:rsid w:val="00F617CA"/>
    <w:rsid w:val="00F619B2"/>
    <w:rsid w:val="00F61B5D"/>
    <w:rsid w:val="00F61D55"/>
    <w:rsid w:val="00F62133"/>
    <w:rsid w:val="00F62542"/>
    <w:rsid w:val="00F62C77"/>
    <w:rsid w:val="00F6311B"/>
    <w:rsid w:val="00F6330C"/>
    <w:rsid w:val="00F63503"/>
    <w:rsid w:val="00F635C7"/>
    <w:rsid w:val="00F63C92"/>
    <w:rsid w:val="00F64530"/>
    <w:rsid w:val="00F64A6E"/>
    <w:rsid w:val="00F65524"/>
    <w:rsid w:val="00F65597"/>
    <w:rsid w:val="00F655EC"/>
    <w:rsid w:val="00F65709"/>
    <w:rsid w:val="00F65AEC"/>
    <w:rsid w:val="00F66305"/>
    <w:rsid w:val="00F66B16"/>
    <w:rsid w:val="00F66E7A"/>
    <w:rsid w:val="00F677CA"/>
    <w:rsid w:val="00F679FB"/>
    <w:rsid w:val="00F67C2E"/>
    <w:rsid w:val="00F70101"/>
    <w:rsid w:val="00F70525"/>
    <w:rsid w:val="00F70904"/>
    <w:rsid w:val="00F71904"/>
    <w:rsid w:val="00F71E63"/>
    <w:rsid w:val="00F72874"/>
    <w:rsid w:val="00F731A4"/>
    <w:rsid w:val="00F7336A"/>
    <w:rsid w:val="00F73497"/>
    <w:rsid w:val="00F73513"/>
    <w:rsid w:val="00F7424C"/>
    <w:rsid w:val="00F7483C"/>
    <w:rsid w:val="00F74D1D"/>
    <w:rsid w:val="00F74FBB"/>
    <w:rsid w:val="00F752A6"/>
    <w:rsid w:val="00F75416"/>
    <w:rsid w:val="00F757EE"/>
    <w:rsid w:val="00F758E4"/>
    <w:rsid w:val="00F75C35"/>
    <w:rsid w:val="00F76651"/>
    <w:rsid w:val="00F769B8"/>
    <w:rsid w:val="00F76FE4"/>
    <w:rsid w:val="00F77272"/>
    <w:rsid w:val="00F80272"/>
    <w:rsid w:val="00F80843"/>
    <w:rsid w:val="00F814D6"/>
    <w:rsid w:val="00F81FFD"/>
    <w:rsid w:val="00F82953"/>
    <w:rsid w:val="00F83186"/>
    <w:rsid w:val="00F836CF"/>
    <w:rsid w:val="00F850F6"/>
    <w:rsid w:val="00F85363"/>
    <w:rsid w:val="00F85850"/>
    <w:rsid w:val="00F85BC0"/>
    <w:rsid w:val="00F85C3B"/>
    <w:rsid w:val="00F87987"/>
    <w:rsid w:val="00F87D18"/>
    <w:rsid w:val="00F9059E"/>
    <w:rsid w:val="00F9098F"/>
    <w:rsid w:val="00F90CD8"/>
    <w:rsid w:val="00F910FA"/>
    <w:rsid w:val="00F91AC3"/>
    <w:rsid w:val="00F91AD1"/>
    <w:rsid w:val="00F92A49"/>
    <w:rsid w:val="00F92B50"/>
    <w:rsid w:val="00F92E98"/>
    <w:rsid w:val="00F934FF"/>
    <w:rsid w:val="00F9376F"/>
    <w:rsid w:val="00F93BF7"/>
    <w:rsid w:val="00F93EFB"/>
    <w:rsid w:val="00F94233"/>
    <w:rsid w:val="00F945A2"/>
    <w:rsid w:val="00F94648"/>
    <w:rsid w:val="00F94706"/>
    <w:rsid w:val="00F94DC7"/>
    <w:rsid w:val="00F94EB0"/>
    <w:rsid w:val="00F9503A"/>
    <w:rsid w:val="00F950C9"/>
    <w:rsid w:val="00F956F5"/>
    <w:rsid w:val="00F95B2D"/>
    <w:rsid w:val="00F95B84"/>
    <w:rsid w:val="00F95CDB"/>
    <w:rsid w:val="00F95DC9"/>
    <w:rsid w:val="00F95F92"/>
    <w:rsid w:val="00F960DB"/>
    <w:rsid w:val="00F962AE"/>
    <w:rsid w:val="00F96BC8"/>
    <w:rsid w:val="00F9751F"/>
    <w:rsid w:val="00F976EF"/>
    <w:rsid w:val="00FA0111"/>
    <w:rsid w:val="00FA0B2A"/>
    <w:rsid w:val="00FA0C8A"/>
    <w:rsid w:val="00FA1523"/>
    <w:rsid w:val="00FA1F9A"/>
    <w:rsid w:val="00FA21E2"/>
    <w:rsid w:val="00FA2212"/>
    <w:rsid w:val="00FA3155"/>
    <w:rsid w:val="00FA3349"/>
    <w:rsid w:val="00FA3671"/>
    <w:rsid w:val="00FA3847"/>
    <w:rsid w:val="00FA38DC"/>
    <w:rsid w:val="00FA393E"/>
    <w:rsid w:val="00FA3E9E"/>
    <w:rsid w:val="00FA3F0C"/>
    <w:rsid w:val="00FA4417"/>
    <w:rsid w:val="00FA46FA"/>
    <w:rsid w:val="00FA4801"/>
    <w:rsid w:val="00FA55C3"/>
    <w:rsid w:val="00FA5D58"/>
    <w:rsid w:val="00FA5E3E"/>
    <w:rsid w:val="00FA5E43"/>
    <w:rsid w:val="00FA6001"/>
    <w:rsid w:val="00FA6E34"/>
    <w:rsid w:val="00FA6F26"/>
    <w:rsid w:val="00FA7081"/>
    <w:rsid w:val="00FA70CB"/>
    <w:rsid w:val="00FA74F3"/>
    <w:rsid w:val="00FA76EB"/>
    <w:rsid w:val="00FA7D94"/>
    <w:rsid w:val="00FA7E32"/>
    <w:rsid w:val="00FB02BF"/>
    <w:rsid w:val="00FB0A40"/>
    <w:rsid w:val="00FB11AA"/>
    <w:rsid w:val="00FB11E9"/>
    <w:rsid w:val="00FB1279"/>
    <w:rsid w:val="00FB1449"/>
    <w:rsid w:val="00FB17E3"/>
    <w:rsid w:val="00FB2156"/>
    <w:rsid w:val="00FB2DDF"/>
    <w:rsid w:val="00FB3192"/>
    <w:rsid w:val="00FB41D8"/>
    <w:rsid w:val="00FB494E"/>
    <w:rsid w:val="00FB4CA8"/>
    <w:rsid w:val="00FB591E"/>
    <w:rsid w:val="00FB5A08"/>
    <w:rsid w:val="00FB5AE9"/>
    <w:rsid w:val="00FB5B03"/>
    <w:rsid w:val="00FB5B4D"/>
    <w:rsid w:val="00FB601E"/>
    <w:rsid w:val="00FB6D51"/>
    <w:rsid w:val="00FC031C"/>
    <w:rsid w:val="00FC0401"/>
    <w:rsid w:val="00FC0538"/>
    <w:rsid w:val="00FC059D"/>
    <w:rsid w:val="00FC0B4F"/>
    <w:rsid w:val="00FC23B3"/>
    <w:rsid w:val="00FC2670"/>
    <w:rsid w:val="00FC26AA"/>
    <w:rsid w:val="00FC2C08"/>
    <w:rsid w:val="00FC3823"/>
    <w:rsid w:val="00FC3B90"/>
    <w:rsid w:val="00FC4560"/>
    <w:rsid w:val="00FC4A6E"/>
    <w:rsid w:val="00FC4DA8"/>
    <w:rsid w:val="00FC5D8C"/>
    <w:rsid w:val="00FC5DA5"/>
    <w:rsid w:val="00FC63F5"/>
    <w:rsid w:val="00FC6C53"/>
    <w:rsid w:val="00FC706C"/>
    <w:rsid w:val="00FC77FD"/>
    <w:rsid w:val="00FD01EA"/>
    <w:rsid w:val="00FD07E7"/>
    <w:rsid w:val="00FD10A7"/>
    <w:rsid w:val="00FD2421"/>
    <w:rsid w:val="00FD28F8"/>
    <w:rsid w:val="00FD2C72"/>
    <w:rsid w:val="00FD2DCE"/>
    <w:rsid w:val="00FD2DD7"/>
    <w:rsid w:val="00FD4070"/>
    <w:rsid w:val="00FD40C3"/>
    <w:rsid w:val="00FD45D2"/>
    <w:rsid w:val="00FD4643"/>
    <w:rsid w:val="00FD4B9C"/>
    <w:rsid w:val="00FD5124"/>
    <w:rsid w:val="00FD52A6"/>
    <w:rsid w:val="00FD547A"/>
    <w:rsid w:val="00FD54D5"/>
    <w:rsid w:val="00FD664C"/>
    <w:rsid w:val="00FD6805"/>
    <w:rsid w:val="00FD7313"/>
    <w:rsid w:val="00FE09DB"/>
    <w:rsid w:val="00FE16AE"/>
    <w:rsid w:val="00FE1A7D"/>
    <w:rsid w:val="00FE1CD0"/>
    <w:rsid w:val="00FE1D5F"/>
    <w:rsid w:val="00FE1FA1"/>
    <w:rsid w:val="00FE23EB"/>
    <w:rsid w:val="00FE2D16"/>
    <w:rsid w:val="00FE30D6"/>
    <w:rsid w:val="00FE3C11"/>
    <w:rsid w:val="00FE3FA3"/>
    <w:rsid w:val="00FE40C8"/>
    <w:rsid w:val="00FE414C"/>
    <w:rsid w:val="00FE4164"/>
    <w:rsid w:val="00FE4562"/>
    <w:rsid w:val="00FE4CCC"/>
    <w:rsid w:val="00FE4E94"/>
    <w:rsid w:val="00FE4F55"/>
    <w:rsid w:val="00FE5330"/>
    <w:rsid w:val="00FE5460"/>
    <w:rsid w:val="00FE5621"/>
    <w:rsid w:val="00FE59AB"/>
    <w:rsid w:val="00FE59E9"/>
    <w:rsid w:val="00FE5AD4"/>
    <w:rsid w:val="00FE5B50"/>
    <w:rsid w:val="00FE5E69"/>
    <w:rsid w:val="00FE645A"/>
    <w:rsid w:val="00FE671C"/>
    <w:rsid w:val="00FE68EB"/>
    <w:rsid w:val="00FE6D0A"/>
    <w:rsid w:val="00FE7AC1"/>
    <w:rsid w:val="00FF045A"/>
    <w:rsid w:val="00FF07C1"/>
    <w:rsid w:val="00FF187F"/>
    <w:rsid w:val="00FF1B7E"/>
    <w:rsid w:val="00FF3593"/>
    <w:rsid w:val="00FF3696"/>
    <w:rsid w:val="00FF37F9"/>
    <w:rsid w:val="00FF424D"/>
    <w:rsid w:val="00FF473F"/>
    <w:rsid w:val="00FF4929"/>
    <w:rsid w:val="00FF4E3E"/>
    <w:rsid w:val="00FF4F29"/>
    <w:rsid w:val="00FF4F48"/>
    <w:rsid w:val="00FF4F52"/>
    <w:rsid w:val="00FF558B"/>
    <w:rsid w:val="00FF58C8"/>
    <w:rsid w:val="00FF5A49"/>
    <w:rsid w:val="00FF5AB8"/>
    <w:rsid w:val="00FF7896"/>
    <w:rsid w:val="00FF794F"/>
    <w:rsid w:val="00FF7ECE"/>
    <w:rsid w:val="00FF7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E3996B"/>
  <w15:chartTrackingRefBased/>
  <w15:docId w15:val="{B00E5A90-A91E-A94C-8A78-F1BA80A6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7E3"/>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0"/>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F34A63"/>
    <w:rPr>
      <w:color w:val="0000FF"/>
      <w:u w:val="single"/>
    </w:rPr>
  </w:style>
  <w:style w:type="character" w:styleId="UnresolvedMention">
    <w:name w:val="Unresolved Mention"/>
    <w:basedOn w:val="DefaultParagraphFont"/>
    <w:uiPriority w:val="99"/>
    <w:semiHidden/>
    <w:unhideWhenUsed/>
    <w:rsid w:val="00A5159E"/>
    <w:rPr>
      <w:color w:val="605E5C"/>
      <w:shd w:val="clear" w:color="auto" w:fill="E1DFDD"/>
    </w:rPr>
  </w:style>
  <w:style w:type="character" w:styleId="FollowedHyperlink">
    <w:name w:val="FollowedHyperlink"/>
    <w:basedOn w:val="DefaultParagraphFont"/>
    <w:uiPriority w:val="99"/>
    <w:semiHidden/>
    <w:unhideWhenUsed/>
    <w:rsid w:val="00271217"/>
    <w:rPr>
      <w:color w:val="919191" w:themeColor="followedHyperlink"/>
      <w:u w:val="single"/>
    </w:rPr>
  </w:style>
  <w:style w:type="character" w:customStyle="1" w:styleId="docurl">
    <w:name w:val="docurl"/>
    <w:basedOn w:val="DefaultParagraphFont"/>
    <w:rsid w:val="00AC6AB1"/>
  </w:style>
  <w:style w:type="paragraph" w:styleId="ListParagraph">
    <w:name w:val="List Paragraph"/>
    <w:basedOn w:val="Normal"/>
    <w:uiPriority w:val="34"/>
    <w:unhideWhenUsed/>
    <w:qFormat/>
    <w:rsid w:val="001B24E4"/>
    <w:pPr>
      <w:ind w:left="720"/>
      <w:contextualSpacing/>
    </w:pPr>
  </w:style>
  <w:style w:type="character" w:customStyle="1" w:styleId="apple-converted-space">
    <w:name w:val="apple-converted-space"/>
    <w:basedOn w:val="DefaultParagraphFont"/>
    <w:rsid w:val="00E64A21"/>
  </w:style>
  <w:style w:type="paragraph" w:styleId="Revision">
    <w:name w:val="Revision"/>
    <w:hidden/>
    <w:uiPriority w:val="99"/>
    <w:semiHidden/>
    <w:rsid w:val="00806E26"/>
    <w:pPr>
      <w:spacing w:line="240" w:lineRule="auto"/>
      <w:ind w:firstLine="0"/>
    </w:pPr>
  </w:style>
  <w:style w:type="paragraph" w:customStyle="1" w:styleId="body-paragraph">
    <w:name w:val="body-paragraph"/>
    <w:basedOn w:val="Normal"/>
    <w:rsid w:val="00B304E8"/>
    <w:pPr>
      <w:suppressAutoHyphens w:val="0"/>
      <w:spacing w:before="100" w:beforeAutospacing="1" w:after="100" w:afterAutospacing="1" w:line="240" w:lineRule="auto"/>
      <w:ind w:firstLine="0"/>
    </w:pPr>
    <w:rPr>
      <w:rFonts w:ascii="Times New Roman" w:eastAsia="Times New Roman" w:hAnsi="Times New Roman" w:cs="Times New Roman"/>
      <w:lang w:eastAsia="en-US"/>
    </w:rPr>
  </w:style>
  <w:style w:type="character" w:customStyle="1" w:styleId="url">
    <w:name w:val="url"/>
    <w:basedOn w:val="DefaultParagraphFont"/>
    <w:rsid w:val="00F01BC2"/>
  </w:style>
  <w:style w:type="paragraph" w:customStyle="1" w:styleId="msonormal0">
    <w:name w:val="msonormal"/>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suppresstype">
    <w:name w:val="suppresstype"/>
    <w:basedOn w:val="Normal"/>
    <w:rsid w:val="006C7E7B"/>
    <w:pPr>
      <w:suppressAutoHyphens w:val="0"/>
      <w:spacing w:before="100" w:beforeAutospacing="1" w:after="100" w:afterAutospacing="1" w:line="240" w:lineRule="auto"/>
      <w:ind w:firstLine="0"/>
    </w:pPr>
    <w:rPr>
      <w:rFonts w:ascii="Times New Roman" w:hAnsi="Times New Roman" w:cs="Times New Roman"/>
      <w:vanish/>
      <w:lang w:eastAsia="en-US"/>
    </w:rPr>
  </w:style>
  <w:style w:type="paragraph" w:customStyle="1" w:styleId="suppressedlabel">
    <w:name w:val="suppressedlabel"/>
    <w:basedOn w:val="Normal"/>
    <w:rsid w:val="006C7E7B"/>
    <w:pPr>
      <w:pBdr>
        <w:top w:val="single" w:sz="6" w:space="1" w:color="555555"/>
        <w:left w:val="single" w:sz="6" w:space="1" w:color="555555"/>
        <w:bottom w:val="single" w:sz="6" w:space="1" w:color="555555"/>
        <w:right w:val="single" w:sz="6" w:space="1" w:color="555555"/>
      </w:pBdr>
      <w:shd w:val="clear" w:color="auto" w:fill="EEEEEE"/>
      <w:suppressAutoHyphens w:val="0"/>
      <w:spacing w:before="100" w:beforeAutospacing="1" w:after="100" w:afterAutospacing="1" w:line="240" w:lineRule="auto"/>
      <w:ind w:firstLine="0"/>
    </w:pPr>
    <w:rPr>
      <w:rFonts w:ascii="Times New Roman" w:hAnsi="Times New Roman" w:cs="Times New Roman"/>
      <w:color w:val="555555"/>
      <w:lang w:eastAsia="en-US"/>
    </w:rPr>
  </w:style>
  <w:style w:type="paragraph" w:customStyle="1" w:styleId="copybutton">
    <w:name w:val="copybutton"/>
    <w:basedOn w:val="Normal"/>
    <w:rsid w:val="006C7E7B"/>
    <w:pPr>
      <w:pBdr>
        <w:top w:val="single" w:sz="6" w:space="1" w:color="555555"/>
        <w:left w:val="single" w:sz="6" w:space="1" w:color="555555"/>
        <w:bottom w:val="single" w:sz="6" w:space="1" w:color="555555"/>
        <w:right w:val="single" w:sz="6" w:space="1" w:color="555555"/>
      </w:pBdr>
      <w:shd w:val="clear" w:color="auto" w:fill="EEEEEE"/>
      <w:suppressAutoHyphens w:val="0"/>
      <w:spacing w:before="100" w:beforeAutospacing="1" w:after="100" w:afterAutospacing="1" w:line="240" w:lineRule="auto"/>
      <w:ind w:firstLine="0"/>
    </w:pPr>
    <w:rPr>
      <w:rFonts w:ascii="Times New Roman" w:hAnsi="Times New Roman" w:cs="Times New Roman"/>
      <w:color w:val="555555"/>
      <w:lang w:eastAsia="en-US"/>
    </w:rPr>
  </w:style>
  <w:style w:type="paragraph" w:customStyle="1" w:styleId="modal-button">
    <w:name w:val="modal-button"/>
    <w:basedOn w:val="Normal"/>
    <w:rsid w:val="006C7E7B"/>
    <w:pPr>
      <w:pBdr>
        <w:top w:val="single" w:sz="6" w:space="1" w:color="555555"/>
        <w:left w:val="single" w:sz="6" w:space="1" w:color="555555"/>
        <w:bottom w:val="single" w:sz="6" w:space="1" w:color="555555"/>
        <w:right w:val="single" w:sz="6" w:space="1" w:color="555555"/>
      </w:pBdr>
      <w:shd w:val="clear" w:color="auto" w:fill="EEEEEE"/>
      <w:suppressAutoHyphens w:val="0"/>
      <w:spacing w:before="100" w:beforeAutospacing="1" w:after="100" w:afterAutospacing="1" w:line="240" w:lineRule="auto"/>
      <w:ind w:firstLine="0"/>
    </w:pPr>
    <w:rPr>
      <w:rFonts w:ascii="Times New Roman" w:hAnsi="Times New Roman" w:cs="Times New Roman"/>
      <w:color w:val="555555"/>
      <w:lang w:eastAsia="en-US"/>
    </w:rPr>
  </w:style>
  <w:style w:type="paragraph" w:customStyle="1" w:styleId="modal-button-right">
    <w:name w:val="modal-button-right"/>
    <w:basedOn w:val="Normal"/>
    <w:rsid w:val="006C7E7B"/>
    <w:pPr>
      <w:pBdr>
        <w:top w:val="single" w:sz="6" w:space="1" w:color="555555"/>
        <w:left w:val="single" w:sz="6" w:space="1" w:color="555555"/>
        <w:bottom w:val="single" w:sz="6" w:space="1" w:color="555555"/>
        <w:right w:val="single" w:sz="6" w:space="1" w:color="555555"/>
      </w:pBdr>
      <w:shd w:val="clear" w:color="auto" w:fill="EEEEEE"/>
      <w:suppressAutoHyphens w:val="0"/>
      <w:spacing w:before="100" w:beforeAutospacing="1" w:after="100" w:afterAutospacing="1" w:line="240" w:lineRule="auto"/>
      <w:ind w:firstLine="0"/>
    </w:pPr>
    <w:rPr>
      <w:rFonts w:ascii="Times New Roman" w:hAnsi="Times New Roman" w:cs="Times New Roman"/>
      <w:color w:val="555555"/>
      <w:lang w:eastAsia="en-US"/>
    </w:rPr>
  </w:style>
  <w:style w:type="paragraph" w:customStyle="1" w:styleId="hidden">
    <w:name w:val="hidden"/>
    <w:basedOn w:val="Normal"/>
    <w:rsid w:val="006C7E7B"/>
    <w:pPr>
      <w:suppressAutoHyphens w:val="0"/>
      <w:spacing w:before="100" w:beforeAutospacing="1" w:after="100" w:afterAutospacing="1" w:line="240" w:lineRule="auto"/>
      <w:ind w:firstLine="0"/>
    </w:pPr>
    <w:rPr>
      <w:rFonts w:ascii="Times New Roman" w:hAnsi="Times New Roman" w:cs="Times New Roman"/>
      <w:vanish/>
      <w:lang w:eastAsia="en-US"/>
    </w:rPr>
  </w:style>
  <w:style w:type="paragraph" w:customStyle="1" w:styleId="expandable">
    <w:name w:val="expandable"/>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collapsed">
    <w:name w:val="collapsed"/>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expandablesubsection">
    <w:name w:val="expandablesubsection"/>
    <w:basedOn w:val="Normal"/>
    <w:rsid w:val="006C7E7B"/>
    <w:pPr>
      <w:pBdr>
        <w:bottom w:val="single" w:sz="6" w:space="0" w:color="CCCCCC"/>
      </w:pBd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collaspablesubsection">
    <w:name w:val="collaspablesubsection"/>
    <w:basedOn w:val="Normal"/>
    <w:rsid w:val="006C7E7B"/>
    <w:pPr>
      <w:pBdr>
        <w:bottom w:val="single" w:sz="2" w:space="0" w:color="FFFFFF"/>
      </w:pBd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standardsubsection">
    <w:name w:val="standardsubsection"/>
    <w:basedOn w:val="Normal"/>
    <w:rsid w:val="006C7E7B"/>
    <w:pPr>
      <w:pBdr>
        <w:bottom w:val="single" w:sz="2" w:space="0" w:color="FFFFFF"/>
      </w:pBd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content">
    <w:name w:val="content"/>
    <w:basedOn w:val="Normal"/>
    <w:rsid w:val="006C7E7B"/>
    <w:pPr>
      <w:shd w:val="clear" w:color="auto" w:fill="FFFFFF"/>
      <w:suppressAutoHyphens w:val="0"/>
      <w:spacing w:after="300" w:line="240" w:lineRule="auto"/>
      <w:ind w:left="300" w:right="300" w:firstLine="0"/>
    </w:pPr>
    <w:rPr>
      <w:rFonts w:ascii="Times New Roman" w:hAnsi="Times New Roman" w:cs="Times New Roman"/>
      <w:lang w:eastAsia="en-US"/>
    </w:rPr>
  </w:style>
  <w:style w:type="paragraph" w:customStyle="1" w:styleId="sectionheader">
    <w:name w:val="sectionheader"/>
    <w:basedOn w:val="Normal"/>
    <w:rsid w:val="006C7E7B"/>
    <w:pPr>
      <w:pBdr>
        <w:top w:val="single" w:sz="6" w:space="8" w:color="CCCCCC"/>
        <w:left w:val="single" w:sz="6" w:space="15" w:color="CCCCCC"/>
        <w:right w:val="single" w:sz="6" w:space="15" w:color="CCCCCC"/>
      </w:pBdr>
      <w:shd w:val="clear" w:color="auto" w:fill="CCCCCC"/>
      <w:suppressAutoHyphens w:val="0"/>
      <w:spacing w:before="300" w:line="240" w:lineRule="auto"/>
      <w:ind w:left="300" w:right="300" w:firstLine="0"/>
    </w:pPr>
    <w:rPr>
      <w:rFonts w:ascii="Times New Roman" w:hAnsi="Times New Roman" w:cs="Times New Roman"/>
      <w:lang w:eastAsia="en-US"/>
    </w:rPr>
  </w:style>
  <w:style w:type="paragraph" w:customStyle="1" w:styleId="sectioncontent">
    <w:name w:val="sectioncontent"/>
    <w:basedOn w:val="Normal"/>
    <w:rsid w:val="006C7E7B"/>
    <w:pPr>
      <w:pBdr>
        <w:left w:val="single" w:sz="6" w:space="15" w:color="CCCCCC"/>
        <w:bottom w:val="single" w:sz="6" w:space="15" w:color="CCCCCC"/>
        <w:right w:val="single" w:sz="6" w:space="15" w:color="CCCCCC"/>
      </w:pBdr>
      <w:shd w:val="clear" w:color="auto" w:fill="FFFFFF"/>
      <w:suppressAutoHyphens w:val="0"/>
      <w:spacing w:after="150" w:line="240" w:lineRule="auto"/>
      <w:ind w:left="300" w:right="300" w:firstLine="0"/>
    </w:pPr>
    <w:rPr>
      <w:rFonts w:ascii="Times New Roman" w:hAnsi="Times New Roman" w:cs="Times New Roman"/>
      <w:lang w:eastAsia="en-US"/>
    </w:rPr>
  </w:style>
  <w:style w:type="paragraph" w:customStyle="1" w:styleId="subsectionheader">
    <w:name w:val="subsectionheader"/>
    <w:basedOn w:val="Normal"/>
    <w:rsid w:val="006C7E7B"/>
    <w:pPr>
      <w:pBdr>
        <w:top w:val="single" w:sz="6" w:space="8" w:color="CCCCCC"/>
        <w:left w:val="single" w:sz="6" w:space="15" w:color="CCCCCC"/>
        <w:right w:val="single" w:sz="6" w:space="15" w:color="CCCCCC"/>
      </w:pBdr>
      <w:shd w:val="clear" w:color="auto" w:fill="CCCCCC"/>
      <w:suppressAutoHyphens w:val="0"/>
      <w:spacing w:before="300" w:line="240" w:lineRule="auto"/>
      <w:ind w:right="300" w:firstLine="0"/>
    </w:pPr>
    <w:rPr>
      <w:rFonts w:ascii="Times New Roman" w:hAnsi="Times New Roman" w:cs="Times New Roman"/>
      <w:lang w:eastAsia="en-US"/>
    </w:rPr>
  </w:style>
  <w:style w:type="paragraph" w:customStyle="1" w:styleId="subsectioncontent">
    <w:name w:val="subsectioncontent"/>
    <w:basedOn w:val="Normal"/>
    <w:rsid w:val="006C7E7B"/>
    <w:pPr>
      <w:pBdr>
        <w:left w:val="single" w:sz="6" w:space="15" w:color="CCCCCC"/>
        <w:bottom w:val="single" w:sz="6" w:space="15" w:color="CCCCCC"/>
        <w:right w:val="single" w:sz="6" w:space="15" w:color="CCCCCC"/>
      </w:pBdr>
      <w:shd w:val="clear" w:color="auto" w:fill="FFFFFF"/>
      <w:suppressAutoHyphens w:val="0"/>
      <w:spacing w:after="150" w:line="240" w:lineRule="auto"/>
      <w:ind w:right="300" w:firstLine="0"/>
    </w:pPr>
    <w:rPr>
      <w:rFonts w:ascii="Times New Roman" w:hAnsi="Times New Roman" w:cs="Times New Roman"/>
      <w:lang w:eastAsia="en-US"/>
    </w:rPr>
  </w:style>
  <w:style w:type="paragraph" w:customStyle="1" w:styleId="white">
    <w:name w:val="white"/>
    <w:basedOn w:val="Normal"/>
    <w:rsid w:val="006C7E7B"/>
    <w:pPr>
      <w:shd w:val="clear" w:color="auto" w:fill="FFFFFF"/>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red">
    <w:name w:val="red"/>
    <w:basedOn w:val="Normal"/>
    <w:rsid w:val="006C7E7B"/>
    <w:pPr>
      <w:shd w:val="clear" w:color="auto" w:fill="DF0101"/>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redtext">
    <w:name w:val="redtext"/>
    <w:basedOn w:val="Normal"/>
    <w:rsid w:val="006C7E7B"/>
    <w:pPr>
      <w:suppressAutoHyphens w:val="0"/>
      <w:spacing w:before="100" w:beforeAutospacing="1" w:after="100" w:afterAutospacing="1" w:line="240" w:lineRule="auto"/>
      <w:ind w:firstLine="0"/>
    </w:pPr>
    <w:rPr>
      <w:rFonts w:ascii="Times New Roman" w:hAnsi="Times New Roman" w:cs="Times New Roman"/>
      <w:color w:val="DF0101"/>
      <w:lang w:eastAsia="en-US"/>
    </w:rPr>
  </w:style>
  <w:style w:type="paragraph" w:customStyle="1" w:styleId="left">
    <w:name w:val="left"/>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indent">
    <w:name w:val="indent"/>
    <w:basedOn w:val="Normal"/>
    <w:rsid w:val="006C7E7B"/>
    <w:pPr>
      <w:suppressAutoHyphens w:val="0"/>
      <w:spacing w:before="100" w:beforeAutospacing="1" w:after="100" w:afterAutospacing="1" w:line="240" w:lineRule="auto"/>
      <w:ind w:left="300" w:firstLine="0"/>
    </w:pPr>
    <w:rPr>
      <w:rFonts w:ascii="Times New Roman" w:hAnsi="Times New Roman" w:cs="Times New Roman"/>
      <w:lang w:eastAsia="en-US"/>
    </w:rPr>
  </w:style>
  <w:style w:type="paragraph" w:customStyle="1" w:styleId="fullwidth">
    <w:name w:val="fullwidth"/>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ulnerable">
    <w:name w:val="vulnerable"/>
    <w:basedOn w:val="Normal"/>
    <w:rsid w:val="006C7E7B"/>
    <w:pPr>
      <w:suppressAutoHyphens w:val="0"/>
      <w:spacing w:before="100" w:beforeAutospacing="1" w:after="100" w:afterAutospacing="1" w:line="240" w:lineRule="auto"/>
      <w:ind w:firstLine="0"/>
    </w:pPr>
    <w:rPr>
      <w:rFonts w:ascii="Times New Roman" w:hAnsi="Times New Roman" w:cs="Times New Roman"/>
      <w:color w:val="000000"/>
      <w:lang w:eastAsia="en-US"/>
    </w:rPr>
  </w:style>
  <w:style w:type="paragraph" w:customStyle="1" w:styleId="notvulnerable">
    <w:name w:val="notvulnerable"/>
    <w:basedOn w:val="Normal"/>
    <w:rsid w:val="006C7E7B"/>
    <w:pPr>
      <w:suppressAutoHyphens w:val="0"/>
      <w:spacing w:before="100" w:beforeAutospacing="1" w:after="100" w:afterAutospacing="1" w:line="240" w:lineRule="auto"/>
      <w:ind w:firstLine="0"/>
    </w:pPr>
    <w:rPr>
      <w:rFonts w:ascii="Times New Roman" w:hAnsi="Times New Roman" w:cs="Times New Roman"/>
      <w:vanish/>
      <w:lang w:eastAsia="en-US"/>
    </w:rPr>
  </w:style>
  <w:style w:type="paragraph" w:customStyle="1" w:styleId="infolink">
    <w:name w:val="infolink"/>
    <w:basedOn w:val="Normal"/>
    <w:rsid w:val="006C7E7B"/>
    <w:pPr>
      <w:suppressAutoHyphens w:val="0"/>
      <w:spacing w:before="100" w:beforeAutospacing="1" w:after="100" w:afterAutospacing="1" w:line="240" w:lineRule="auto"/>
      <w:ind w:firstLine="0"/>
    </w:pPr>
    <w:rPr>
      <w:rFonts w:ascii="Times New Roman" w:hAnsi="Times New Roman" w:cs="Times New Roman"/>
      <w:color w:val="0000FF"/>
      <w:lang w:eastAsia="en-US"/>
    </w:rPr>
  </w:style>
  <w:style w:type="paragraph" w:customStyle="1" w:styleId="disclaimer">
    <w:name w:val="disclaimer"/>
    <w:basedOn w:val="Normal"/>
    <w:rsid w:val="006C7E7B"/>
    <w:pPr>
      <w:suppressAutoHyphens w:val="0"/>
      <w:spacing w:before="100" w:beforeAutospacing="1" w:after="100" w:afterAutospacing="1" w:line="240" w:lineRule="auto"/>
      <w:ind w:firstLine="0"/>
    </w:pPr>
    <w:rPr>
      <w:rFonts w:ascii="Arial" w:hAnsi="Arial" w:cs="Arial"/>
      <w:color w:val="888888"/>
      <w:sz w:val="14"/>
      <w:szCs w:val="14"/>
      <w:lang w:eastAsia="en-US"/>
    </w:rPr>
  </w:style>
  <w:style w:type="paragraph" w:customStyle="1" w:styleId="underline">
    <w:name w:val="underline"/>
    <w:basedOn w:val="Normal"/>
    <w:rsid w:val="006C7E7B"/>
    <w:pPr>
      <w:suppressAutoHyphens w:val="0"/>
      <w:spacing w:before="100" w:beforeAutospacing="1" w:after="100" w:afterAutospacing="1" w:line="240" w:lineRule="auto"/>
      <w:ind w:firstLine="0"/>
    </w:pPr>
    <w:rPr>
      <w:rFonts w:ascii="Times New Roman" w:hAnsi="Times New Roman" w:cs="Times New Roman"/>
      <w:u w:val="single"/>
      <w:lang w:eastAsia="en-US"/>
    </w:rPr>
  </w:style>
  <w:style w:type="paragraph" w:customStyle="1" w:styleId="tooltip">
    <w:name w:val="tooltip"/>
    <w:basedOn w:val="Normal"/>
    <w:rsid w:val="006C7E7B"/>
    <w:pPr>
      <w:pBdr>
        <w:bottom w:val="dotted" w:sz="6" w:space="0" w:color="000000"/>
      </w:pBd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sortable">
    <w:name w:val="sortable"/>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tooltiptext">
    <w:name w:val="tooltiptext"/>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tooltiptext1">
    <w:name w:val="tooltiptext1"/>
    <w:basedOn w:val="Normal"/>
    <w:rsid w:val="006C7E7B"/>
    <w:pPr>
      <w:shd w:val="clear" w:color="auto" w:fill="CCCCCC"/>
      <w:suppressAutoHyphens w:val="0"/>
      <w:spacing w:before="100" w:beforeAutospacing="1" w:after="100" w:afterAutospacing="1" w:line="240" w:lineRule="auto"/>
      <w:ind w:firstLine="0"/>
      <w:jc w:val="center"/>
    </w:pPr>
    <w:rPr>
      <w:rFonts w:ascii="Times New Roman" w:hAnsi="Times New Roman" w:cs="Times New Roman"/>
      <w:lang w:eastAsia="en-US"/>
    </w:rPr>
  </w:style>
  <w:style w:type="paragraph" w:customStyle="1" w:styleId="scaninfo">
    <w:name w:val="scaninfo"/>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character" w:customStyle="1" w:styleId="tooltip1">
    <w:name w:val="tooltip1"/>
    <w:basedOn w:val="DefaultParagraphFont"/>
    <w:rsid w:val="006C7E7B"/>
  </w:style>
  <w:style w:type="character" w:customStyle="1" w:styleId="underline1">
    <w:name w:val="underline1"/>
    <w:basedOn w:val="DefaultParagraphFont"/>
    <w:rsid w:val="006C7E7B"/>
    <w:rPr>
      <w:u w:val="single"/>
    </w:rPr>
  </w:style>
  <w:style w:type="paragraph" w:customStyle="1" w:styleId="vs1">
    <w:name w:val="vs1"/>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2">
    <w:name w:val="vs2"/>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3">
    <w:name w:val="vs3"/>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4">
    <w:name w:val="vs4"/>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5">
    <w:name w:val="vs5"/>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6">
    <w:name w:val="vs6"/>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7">
    <w:name w:val="vs7"/>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8">
    <w:name w:val="vs8"/>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9">
    <w:name w:val="vs9"/>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0">
    <w:name w:val="vs10"/>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1">
    <w:name w:val="vs11"/>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2">
    <w:name w:val="vs12"/>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3">
    <w:name w:val="vs13"/>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4">
    <w:name w:val="vs14"/>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5">
    <w:name w:val="vs15"/>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6">
    <w:name w:val="vs16"/>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7">
    <w:name w:val="vs17"/>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8">
    <w:name w:val="vs18"/>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9">
    <w:name w:val="vs19"/>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20">
    <w:name w:val="vs20"/>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21">
    <w:name w:val="vs21"/>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22">
    <w:name w:val="vs22"/>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23">
    <w:name w:val="vs23"/>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24">
    <w:name w:val="vs24"/>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25">
    <w:name w:val="vs25"/>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26">
    <w:name w:val="vs26"/>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27">
    <w:name w:val="vs27"/>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28">
    <w:name w:val="vs28"/>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29">
    <w:name w:val="vs29"/>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30">
    <w:name w:val="vs30"/>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31">
    <w:name w:val="vs31"/>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32">
    <w:name w:val="vs32"/>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33">
    <w:name w:val="vs33"/>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34">
    <w:name w:val="vs34"/>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35">
    <w:name w:val="vs35"/>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36">
    <w:name w:val="vs36"/>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37">
    <w:name w:val="vs37"/>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38">
    <w:name w:val="vs38"/>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39">
    <w:name w:val="vs39"/>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40">
    <w:name w:val="vs40"/>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41">
    <w:name w:val="vs41"/>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42">
    <w:name w:val="vs42"/>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43">
    <w:name w:val="vs43"/>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44">
    <w:name w:val="vs44"/>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45">
    <w:name w:val="vs45"/>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46">
    <w:name w:val="vs46"/>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character" w:customStyle="1" w:styleId="redtext1">
    <w:name w:val="redtext1"/>
    <w:basedOn w:val="DefaultParagraphFont"/>
    <w:rsid w:val="006C7E7B"/>
    <w:rPr>
      <w:color w:val="DF0101"/>
    </w:rPr>
  </w:style>
  <w:style w:type="paragraph" w:customStyle="1" w:styleId="vs47">
    <w:name w:val="vs47"/>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48">
    <w:name w:val="vs48"/>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49">
    <w:name w:val="vs49"/>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50">
    <w:name w:val="vs50"/>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51">
    <w:name w:val="vs51"/>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52">
    <w:name w:val="vs52"/>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53">
    <w:name w:val="vs53"/>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54">
    <w:name w:val="vs54"/>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55">
    <w:name w:val="vs55"/>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56">
    <w:name w:val="vs56"/>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57">
    <w:name w:val="vs57"/>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58">
    <w:name w:val="vs58"/>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59">
    <w:name w:val="vs59"/>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60">
    <w:name w:val="vs60"/>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61">
    <w:name w:val="vs61"/>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62">
    <w:name w:val="vs62"/>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63">
    <w:name w:val="vs63"/>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64">
    <w:name w:val="vs64"/>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65">
    <w:name w:val="vs65"/>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66">
    <w:name w:val="vs66"/>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67">
    <w:name w:val="vs67"/>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68">
    <w:name w:val="vs68"/>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69">
    <w:name w:val="vs69"/>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70">
    <w:name w:val="vs70"/>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71">
    <w:name w:val="vs71"/>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72">
    <w:name w:val="vs72"/>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73">
    <w:name w:val="vs73"/>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74">
    <w:name w:val="vs74"/>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75">
    <w:name w:val="vs75"/>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76">
    <w:name w:val="vs76"/>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77">
    <w:name w:val="vs77"/>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78">
    <w:name w:val="vs78"/>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79">
    <w:name w:val="vs79"/>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80">
    <w:name w:val="vs80"/>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81">
    <w:name w:val="vs81"/>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82">
    <w:name w:val="vs82"/>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83">
    <w:name w:val="vs83"/>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84">
    <w:name w:val="vs84"/>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85">
    <w:name w:val="vs85"/>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86">
    <w:name w:val="vs86"/>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87">
    <w:name w:val="vs87"/>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88">
    <w:name w:val="vs88"/>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89">
    <w:name w:val="vs89"/>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90">
    <w:name w:val="vs90"/>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91">
    <w:name w:val="vs91"/>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92">
    <w:name w:val="vs92"/>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93">
    <w:name w:val="vs93"/>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94">
    <w:name w:val="vs94"/>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95">
    <w:name w:val="vs95"/>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96">
    <w:name w:val="vs96"/>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97">
    <w:name w:val="vs97"/>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98">
    <w:name w:val="vs98"/>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99">
    <w:name w:val="vs99"/>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00">
    <w:name w:val="vs100"/>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01">
    <w:name w:val="vs101"/>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02">
    <w:name w:val="vs102"/>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03">
    <w:name w:val="vs103"/>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04">
    <w:name w:val="vs104"/>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05">
    <w:name w:val="vs105"/>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06">
    <w:name w:val="vs106"/>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07">
    <w:name w:val="vs107"/>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08">
    <w:name w:val="vs108"/>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09">
    <w:name w:val="vs109"/>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10">
    <w:name w:val="vs110"/>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11">
    <w:name w:val="vs111"/>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12">
    <w:name w:val="vs112"/>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13">
    <w:name w:val="vs113"/>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14">
    <w:name w:val="vs114"/>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15">
    <w:name w:val="vs115"/>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16">
    <w:name w:val="vs116"/>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17">
    <w:name w:val="vs117"/>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18">
    <w:name w:val="vs118"/>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19">
    <w:name w:val="vs119"/>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20">
    <w:name w:val="vs120"/>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21">
    <w:name w:val="vs121"/>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22">
    <w:name w:val="vs122"/>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23">
    <w:name w:val="vs123"/>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24">
    <w:name w:val="vs124"/>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25">
    <w:name w:val="vs125"/>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26">
    <w:name w:val="vs126"/>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27">
    <w:name w:val="vs127"/>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28">
    <w:name w:val="vs128"/>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29">
    <w:name w:val="vs129"/>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30">
    <w:name w:val="vs130"/>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31">
    <w:name w:val="vs131"/>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32">
    <w:name w:val="vs132"/>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33">
    <w:name w:val="vs133"/>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34">
    <w:name w:val="vs134"/>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paragraph" w:customStyle="1" w:styleId="vs135">
    <w:name w:val="vs135"/>
    <w:basedOn w:val="Normal"/>
    <w:rsid w:val="006C7E7B"/>
    <w:pPr>
      <w:suppressAutoHyphens w:val="0"/>
      <w:spacing w:before="100" w:beforeAutospacing="1" w:after="100" w:afterAutospacing="1" w:line="240" w:lineRule="auto"/>
      <w:ind w:firstLine="0"/>
    </w:pPr>
    <w:rPr>
      <w:rFonts w:ascii="Times New Roman" w:hAnsi="Times New Roman" w:cs="Times New Roman"/>
      <w:lang w:eastAsia="en-US"/>
    </w:rPr>
  </w:style>
  <w:style w:type="character" w:customStyle="1" w:styleId="suppressedlabel1">
    <w:name w:val="suppressedlabel1"/>
    <w:basedOn w:val="DefaultParagraphFont"/>
    <w:rsid w:val="006C7E7B"/>
    <w:rPr>
      <w:strike w:val="0"/>
      <w:dstrike w:val="0"/>
      <w:color w:val="555555"/>
      <w:u w:val="none"/>
      <w:effect w:val="none"/>
      <w:bdr w:val="single" w:sz="6" w:space="1" w:color="555555" w:frame="1"/>
      <w:shd w:val="clear" w:color="auto" w:fill="EEEE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4987">
      <w:bodyDiv w:val="1"/>
      <w:marLeft w:val="0"/>
      <w:marRight w:val="0"/>
      <w:marTop w:val="0"/>
      <w:marBottom w:val="0"/>
      <w:divBdr>
        <w:top w:val="none" w:sz="0" w:space="0" w:color="auto"/>
        <w:left w:val="none" w:sz="0" w:space="0" w:color="auto"/>
        <w:bottom w:val="none" w:sz="0" w:space="0" w:color="auto"/>
        <w:right w:val="none" w:sz="0" w:space="0" w:color="auto"/>
      </w:divBdr>
      <w:divsChild>
        <w:div w:id="1916233569">
          <w:marLeft w:val="-2400"/>
          <w:marRight w:val="0"/>
          <w:marTop w:val="0"/>
          <w:marBottom w:val="0"/>
          <w:divBdr>
            <w:top w:val="none" w:sz="0" w:space="0" w:color="auto"/>
            <w:left w:val="none" w:sz="0" w:space="0" w:color="auto"/>
            <w:bottom w:val="none" w:sz="0" w:space="0" w:color="auto"/>
            <w:right w:val="none" w:sz="0" w:space="0" w:color="auto"/>
          </w:divBdr>
          <w:divsChild>
            <w:div w:id="1158110985">
              <w:marLeft w:val="0"/>
              <w:marRight w:val="0"/>
              <w:marTop w:val="0"/>
              <w:marBottom w:val="0"/>
              <w:divBdr>
                <w:top w:val="none" w:sz="0" w:space="0" w:color="auto"/>
                <w:left w:val="none" w:sz="0" w:space="0" w:color="auto"/>
                <w:bottom w:val="none" w:sz="0" w:space="0" w:color="auto"/>
                <w:right w:val="none" w:sz="0" w:space="0" w:color="auto"/>
              </w:divBdr>
            </w:div>
          </w:divsChild>
        </w:div>
        <w:div w:id="1429043285">
          <w:marLeft w:val="0"/>
          <w:marRight w:val="0"/>
          <w:marTop w:val="0"/>
          <w:marBottom w:val="0"/>
          <w:divBdr>
            <w:top w:val="none" w:sz="0" w:space="0" w:color="auto"/>
            <w:left w:val="none" w:sz="0" w:space="0" w:color="auto"/>
            <w:bottom w:val="none" w:sz="0" w:space="0" w:color="auto"/>
            <w:right w:val="none" w:sz="0" w:space="0" w:color="auto"/>
          </w:divBdr>
          <w:divsChild>
            <w:div w:id="399137977">
              <w:marLeft w:val="0"/>
              <w:marRight w:val="0"/>
              <w:marTop w:val="0"/>
              <w:marBottom w:val="0"/>
              <w:divBdr>
                <w:top w:val="none" w:sz="0" w:space="0" w:color="auto"/>
                <w:left w:val="none" w:sz="0" w:space="0" w:color="auto"/>
                <w:bottom w:val="none" w:sz="0" w:space="0" w:color="auto"/>
                <w:right w:val="none" w:sz="0" w:space="0" w:color="auto"/>
              </w:divBdr>
              <w:divsChild>
                <w:div w:id="561986824">
                  <w:marLeft w:val="0"/>
                  <w:marRight w:val="300"/>
                  <w:marTop w:val="0"/>
                  <w:marBottom w:val="150"/>
                  <w:divBdr>
                    <w:top w:val="none" w:sz="0" w:space="0" w:color="auto"/>
                    <w:left w:val="single" w:sz="6" w:space="15" w:color="CCCCCC"/>
                    <w:bottom w:val="single" w:sz="6" w:space="15" w:color="CCCCCC"/>
                    <w:right w:val="single" w:sz="6" w:space="15" w:color="CCCCCC"/>
                  </w:divBdr>
                  <w:divsChild>
                    <w:div w:id="1436825381">
                      <w:marLeft w:val="0"/>
                      <w:marRight w:val="300"/>
                      <w:marTop w:val="0"/>
                      <w:marBottom w:val="150"/>
                      <w:divBdr>
                        <w:top w:val="none" w:sz="0" w:space="0" w:color="auto"/>
                        <w:left w:val="single" w:sz="6" w:space="15" w:color="CCCCCC"/>
                        <w:bottom w:val="single" w:sz="6" w:space="15" w:color="CCCCCC"/>
                        <w:right w:val="single" w:sz="6" w:space="15" w:color="CCCCCC"/>
                      </w:divBdr>
                    </w:div>
                    <w:div w:id="430704241">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540823347">
                  <w:marLeft w:val="0"/>
                  <w:marRight w:val="300"/>
                  <w:marTop w:val="0"/>
                  <w:marBottom w:val="150"/>
                  <w:divBdr>
                    <w:top w:val="none" w:sz="0" w:space="0" w:color="auto"/>
                    <w:left w:val="single" w:sz="6" w:space="15" w:color="CCCCCC"/>
                    <w:bottom w:val="single" w:sz="6" w:space="15" w:color="CCCCCC"/>
                    <w:right w:val="single" w:sz="6" w:space="15" w:color="CCCCCC"/>
                  </w:divBdr>
                  <w:divsChild>
                    <w:div w:id="1977372075">
                      <w:marLeft w:val="0"/>
                      <w:marRight w:val="300"/>
                      <w:marTop w:val="0"/>
                      <w:marBottom w:val="150"/>
                      <w:divBdr>
                        <w:top w:val="none" w:sz="0" w:space="0" w:color="auto"/>
                        <w:left w:val="single" w:sz="6" w:space="15" w:color="CCCCCC"/>
                        <w:bottom w:val="single" w:sz="6" w:space="15" w:color="CCCCCC"/>
                        <w:right w:val="single" w:sz="6" w:space="15" w:color="CCCCCC"/>
                      </w:divBdr>
                    </w:div>
                    <w:div w:id="1580407626">
                      <w:marLeft w:val="0"/>
                      <w:marRight w:val="300"/>
                      <w:marTop w:val="0"/>
                      <w:marBottom w:val="150"/>
                      <w:divBdr>
                        <w:top w:val="none" w:sz="0" w:space="0" w:color="auto"/>
                        <w:left w:val="single" w:sz="6" w:space="15" w:color="CCCCCC"/>
                        <w:bottom w:val="single" w:sz="6" w:space="15" w:color="CCCCCC"/>
                        <w:right w:val="single" w:sz="6" w:space="15" w:color="CCCCCC"/>
                      </w:divBdr>
                    </w:div>
                    <w:div w:id="1119647072">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332999979">
                  <w:marLeft w:val="0"/>
                  <w:marRight w:val="300"/>
                  <w:marTop w:val="0"/>
                  <w:marBottom w:val="150"/>
                  <w:divBdr>
                    <w:top w:val="none" w:sz="0" w:space="0" w:color="auto"/>
                    <w:left w:val="single" w:sz="6" w:space="15" w:color="CCCCCC"/>
                    <w:bottom w:val="single" w:sz="6" w:space="15" w:color="CCCCCC"/>
                    <w:right w:val="single" w:sz="6" w:space="15" w:color="CCCCCC"/>
                  </w:divBdr>
                  <w:divsChild>
                    <w:div w:id="1323461931">
                      <w:marLeft w:val="0"/>
                      <w:marRight w:val="300"/>
                      <w:marTop w:val="0"/>
                      <w:marBottom w:val="150"/>
                      <w:divBdr>
                        <w:top w:val="none" w:sz="0" w:space="0" w:color="auto"/>
                        <w:left w:val="single" w:sz="6" w:space="15" w:color="CCCCCC"/>
                        <w:bottom w:val="single" w:sz="6" w:space="15" w:color="CCCCCC"/>
                        <w:right w:val="single" w:sz="6" w:space="15" w:color="CCCCCC"/>
                      </w:divBdr>
                    </w:div>
                    <w:div w:id="711463631">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926915711">
                  <w:marLeft w:val="0"/>
                  <w:marRight w:val="300"/>
                  <w:marTop w:val="0"/>
                  <w:marBottom w:val="150"/>
                  <w:divBdr>
                    <w:top w:val="none" w:sz="0" w:space="0" w:color="auto"/>
                    <w:left w:val="single" w:sz="6" w:space="15" w:color="CCCCCC"/>
                    <w:bottom w:val="single" w:sz="6" w:space="15" w:color="CCCCCC"/>
                    <w:right w:val="single" w:sz="6" w:space="15" w:color="CCCCCC"/>
                  </w:divBdr>
                  <w:divsChild>
                    <w:div w:id="798300349">
                      <w:marLeft w:val="0"/>
                      <w:marRight w:val="300"/>
                      <w:marTop w:val="0"/>
                      <w:marBottom w:val="150"/>
                      <w:divBdr>
                        <w:top w:val="none" w:sz="0" w:space="0" w:color="auto"/>
                        <w:left w:val="single" w:sz="6" w:space="15" w:color="CCCCCC"/>
                        <w:bottom w:val="single" w:sz="6" w:space="15" w:color="CCCCCC"/>
                        <w:right w:val="single" w:sz="6" w:space="15" w:color="CCCCCC"/>
                      </w:divBdr>
                    </w:div>
                    <w:div w:id="91947201">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131291254">
                  <w:marLeft w:val="0"/>
                  <w:marRight w:val="300"/>
                  <w:marTop w:val="0"/>
                  <w:marBottom w:val="150"/>
                  <w:divBdr>
                    <w:top w:val="none" w:sz="0" w:space="0" w:color="auto"/>
                    <w:left w:val="single" w:sz="6" w:space="15" w:color="CCCCCC"/>
                    <w:bottom w:val="single" w:sz="6" w:space="15" w:color="CCCCCC"/>
                    <w:right w:val="single" w:sz="6" w:space="15" w:color="CCCCCC"/>
                  </w:divBdr>
                  <w:divsChild>
                    <w:div w:id="1685085542">
                      <w:marLeft w:val="0"/>
                      <w:marRight w:val="300"/>
                      <w:marTop w:val="0"/>
                      <w:marBottom w:val="150"/>
                      <w:divBdr>
                        <w:top w:val="none" w:sz="0" w:space="0" w:color="auto"/>
                        <w:left w:val="single" w:sz="6" w:space="15" w:color="CCCCCC"/>
                        <w:bottom w:val="single" w:sz="6" w:space="15" w:color="CCCCCC"/>
                        <w:right w:val="single" w:sz="6" w:space="15" w:color="CCCCCC"/>
                      </w:divBdr>
                    </w:div>
                    <w:div w:id="1476068898">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520002341">
                  <w:marLeft w:val="0"/>
                  <w:marRight w:val="300"/>
                  <w:marTop w:val="0"/>
                  <w:marBottom w:val="150"/>
                  <w:divBdr>
                    <w:top w:val="none" w:sz="0" w:space="0" w:color="auto"/>
                    <w:left w:val="single" w:sz="6" w:space="15" w:color="CCCCCC"/>
                    <w:bottom w:val="single" w:sz="6" w:space="15" w:color="CCCCCC"/>
                    <w:right w:val="single" w:sz="6" w:space="15" w:color="CCCCCC"/>
                  </w:divBdr>
                  <w:divsChild>
                    <w:div w:id="1079710189">
                      <w:marLeft w:val="0"/>
                      <w:marRight w:val="300"/>
                      <w:marTop w:val="0"/>
                      <w:marBottom w:val="150"/>
                      <w:divBdr>
                        <w:top w:val="none" w:sz="0" w:space="0" w:color="auto"/>
                        <w:left w:val="single" w:sz="6" w:space="15" w:color="CCCCCC"/>
                        <w:bottom w:val="single" w:sz="6" w:space="15" w:color="CCCCCC"/>
                        <w:right w:val="single" w:sz="6" w:space="15" w:color="CCCCCC"/>
                      </w:divBdr>
                    </w:div>
                    <w:div w:id="152824933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824346703">
                  <w:marLeft w:val="0"/>
                  <w:marRight w:val="300"/>
                  <w:marTop w:val="0"/>
                  <w:marBottom w:val="150"/>
                  <w:divBdr>
                    <w:top w:val="none" w:sz="0" w:space="0" w:color="auto"/>
                    <w:left w:val="single" w:sz="6" w:space="15" w:color="CCCCCC"/>
                    <w:bottom w:val="single" w:sz="6" w:space="15" w:color="CCCCCC"/>
                    <w:right w:val="single" w:sz="6" w:space="15" w:color="CCCCCC"/>
                  </w:divBdr>
                  <w:divsChild>
                    <w:div w:id="348338650">
                      <w:marLeft w:val="0"/>
                      <w:marRight w:val="300"/>
                      <w:marTop w:val="0"/>
                      <w:marBottom w:val="150"/>
                      <w:divBdr>
                        <w:top w:val="none" w:sz="0" w:space="0" w:color="auto"/>
                        <w:left w:val="single" w:sz="6" w:space="15" w:color="CCCCCC"/>
                        <w:bottom w:val="single" w:sz="6" w:space="15" w:color="CCCCCC"/>
                        <w:right w:val="single" w:sz="6" w:space="15" w:color="CCCCCC"/>
                      </w:divBdr>
                    </w:div>
                    <w:div w:id="1394964785">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57168303">
                  <w:marLeft w:val="0"/>
                  <w:marRight w:val="300"/>
                  <w:marTop w:val="0"/>
                  <w:marBottom w:val="150"/>
                  <w:divBdr>
                    <w:top w:val="none" w:sz="0" w:space="0" w:color="auto"/>
                    <w:left w:val="single" w:sz="6" w:space="15" w:color="CCCCCC"/>
                    <w:bottom w:val="single" w:sz="6" w:space="15" w:color="CCCCCC"/>
                    <w:right w:val="single" w:sz="6" w:space="15" w:color="CCCCCC"/>
                  </w:divBdr>
                  <w:divsChild>
                    <w:div w:id="490221573">
                      <w:marLeft w:val="0"/>
                      <w:marRight w:val="300"/>
                      <w:marTop w:val="0"/>
                      <w:marBottom w:val="150"/>
                      <w:divBdr>
                        <w:top w:val="none" w:sz="0" w:space="0" w:color="auto"/>
                        <w:left w:val="single" w:sz="6" w:space="15" w:color="CCCCCC"/>
                        <w:bottom w:val="single" w:sz="6" w:space="15" w:color="CCCCCC"/>
                        <w:right w:val="single" w:sz="6" w:space="15" w:color="CCCCCC"/>
                      </w:divBdr>
                    </w:div>
                    <w:div w:id="494491501">
                      <w:marLeft w:val="0"/>
                      <w:marRight w:val="300"/>
                      <w:marTop w:val="0"/>
                      <w:marBottom w:val="150"/>
                      <w:divBdr>
                        <w:top w:val="none" w:sz="0" w:space="0" w:color="auto"/>
                        <w:left w:val="single" w:sz="6" w:space="15" w:color="CCCCCC"/>
                        <w:bottom w:val="single" w:sz="6" w:space="15" w:color="CCCCCC"/>
                        <w:right w:val="single" w:sz="6" w:space="15" w:color="CCCCCC"/>
                      </w:divBdr>
                    </w:div>
                    <w:div w:id="166405162">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56239216">
                  <w:marLeft w:val="0"/>
                  <w:marRight w:val="300"/>
                  <w:marTop w:val="0"/>
                  <w:marBottom w:val="150"/>
                  <w:divBdr>
                    <w:top w:val="none" w:sz="0" w:space="0" w:color="auto"/>
                    <w:left w:val="single" w:sz="6" w:space="15" w:color="CCCCCC"/>
                    <w:bottom w:val="single" w:sz="6" w:space="15" w:color="CCCCCC"/>
                    <w:right w:val="single" w:sz="6" w:space="15" w:color="CCCCCC"/>
                  </w:divBdr>
                  <w:divsChild>
                    <w:div w:id="479200973">
                      <w:marLeft w:val="0"/>
                      <w:marRight w:val="300"/>
                      <w:marTop w:val="0"/>
                      <w:marBottom w:val="150"/>
                      <w:divBdr>
                        <w:top w:val="none" w:sz="0" w:space="0" w:color="auto"/>
                        <w:left w:val="single" w:sz="6" w:space="15" w:color="CCCCCC"/>
                        <w:bottom w:val="single" w:sz="6" w:space="15" w:color="CCCCCC"/>
                        <w:right w:val="single" w:sz="6" w:space="15" w:color="CCCCCC"/>
                      </w:divBdr>
                    </w:div>
                    <w:div w:id="27533200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454761632">
                  <w:marLeft w:val="0"/>
                  <w:marRight w:val="300"/>
                  <w:marTop w:val="0"/>
                  <w:marBottom w:val="150"/>
                  <w:divBdr>
                    <w:top w:val="none" w:sz="0" w:space="0" w:color="auto"/>
                    <w:left w:val="single" w:sz="6" w:space="15" w:color="CCCCCC"/>
                    <w:bottom w:val="single" w:sz="6" w:space="15" w:color="CCCCCC"/>
                    <w:right w:val="single" w:sz="6" w:space="15" w:color="CCCCCC"/>
                  </w:divBdr>
                  <w:divsChild>
                    <w:div w:id="205915539">
                      <w:marLeft w:val="0"/>
                      <w:marRight w:val="300"/>
                      <w:marTop w:val="0"/>
                      <w:marBottom w:val="150"/>
                      <w:divBdr>
                        <w:top w:val="none" w:sz="0" w:space="0" w:color="auto"/>
                        <w:left w:val="single" w:sz="6" w:space="15" w:color="CCCCCC"/>
                        <w:bottom w:val="single" w:sz="6" w:space="15" w:color="CCCCCC"/>
                        <w:right w:val="single" w:sz="6" w:space="15" w:color="CCCCCC"/>
                      </w:divBdr>
                    </w:div>
                    <w:div w:id="863520363">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664163145">
                  <w:marLeft w:val="0"/>
                  <w:marRight w:val="300"/>
                  <w:marTop w:val="0"/>
                  <w:marBottom w:val="150"/>
                  <w:divBdr>
                    <w:top w:val="none" w:sz="0" w:space="0" w:color="auto"/>
                    <w:left w:val="single" w:sz="6" w:space="15" w:color="CCCCCC"/>
                    <w:bottom w:val="single" w:sz="6" w:space="15" w:color="CCCCCC"/>
                    <w:right w:val="single" w:sz="6" w:space="15" w:color="CCCCCC"/>
                  </w:divBdr>
                  <w:divsChild>
                    <w:div w:id="1533301986">
                      <w:marLeft w:val="0"/>
                      <w:marRight w:val="300"/>
                      <w:marTop w:val="0"/>
                      <w:marBottom w:val="150"/>
                      <w:divBdr>
                        <w:top w:val="none" w:sz="0" w:space="0" w:color="auto"/>
                        <w:left w:val="single" w:sz="6" w:space="15" w:color="CCCCCC"/>
                        <w:bottom w:val="single" w:sz="6" w:space="15" w:color="CCCCCC"/>
                        <w:right w:val="single" w:sz="6" w:space="15" w:color="CCCCCC"/>
                      </w:divBdr>
                    </w:div>
                    <w:div w:id="29233406">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2020505853">
                  <w:marLeft w:val="0"/>
                  <w:marRight w:val="300"/>
                  <w:marTop w:val="0"/>
                  <w:marBottom w:val="150"/>
                  <w:divBdr>
                    <w:top w:val="none" w:sz="0" w:space="0" w:color="auto"/>
                    <w:left w:val="single" w:sz="6" w:space="15" w:color="CCCCCC"/>
                    <w:bottom w:val="single" w:sz="6" w:space="15" w:color="CCCCCC"/>
                    <w:right w:val="single" w:sz="6" w:space="15" w:color="CCCCCC"/>
                  </w:divBdr>
                  <w:divsChild>
                    <w:div w:id="435751002">
                      <w:marLeft w:val="0"/>
                      <w:marRight w:val="300"/>
                      <w:marTop w:val="0"/>
                      <w:marBottom w:val="150"/>
                      <w:divBdr>
                        <w:top w:val="none" w:sz="0" w:space="0" w:color="auto"/>
                        <w:left w:val="single" w:sz="6" w:space="15" w:color="CCCCCC"/>
                        <w:bottom w:val="single" w:sz="6" w:space="15" w:color="CCCCCC"/>
                        <w:right w:val="single" w:sz="6" w:space="15" w:color="CCCCCC"/>
                      </w:divBdr>
                    </w:div>
                    <w:div w:id="568728721">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2045206724">
                  <w:marLeft w:val="0"/>
                  <w:marRight w:val="300"/>
                  <w:marTop w:val="0"/>
                  <w:marBottom w:val="150"/>
                  <w:divBdr>
                    <w:top w:val="none" w:sz="0" w:space="0" w:color="auto"/>
                    <w:left w:val="single" w:sz="6" w:space="15" w:color="CCCCCC"/>
                    <w:bottom w:val="single" w:sz="6" w:space="15" w:color="CCCCCC"/>
                    <w:right w:val="single" w:sz="6" w:space="15" w:color="CCCCCC"/>
                  </w:divBdr>
                  <w:divsChild>
                    <w:div w:id="367411081">
                      <w:marLeft w:val="0"/>
                      <w:marRight w:val="300"/>
                      <w:marTop w:val="0"/>
                      <w:marBottom w:val="150"/>
                      <w:divBdr>
                        <w:top w:val="none" w:sz="0" w:space="0" w:color="auto"/>
                        <w:left w:val="single" w:sz="6" w:space="15" w:color="CCCCCC"/>
                        <w:bottom w:val="single" w:sz="6" w:space="15" w:color="CCCCCC"/>
                        <w:right w:val="single" w:sz="6" w:space="15" w:color="CCCCCC"/>
                      </w:divBdr>
                    </w:div>
                    <w:div w:id="856238542">
                      <w:marLeft w:val="0"/>
                      <w:marRight w:val="300"/>
                      <w:marTop w:val="0"/>
                      <w:marBottom w:val="150"/>
                      <w:divBdr>
                        <w:top w:val="none" w:sz="0" w:space="0" w:color="auto"/>
                        <w:left w:val="single" w:sz="6" w:space="15" w:color="CCCCCC"/>
                        <w:bottom w:val="single" w:sz="6" w:space="15" w:color="CCCCCC"/>
                        <w:right w:val="single" w:sz="6" w:space="15" w:color="CCCCCC"/>
                      </w:divBdr>
                    </w:div>
                    <w:div w:id="1672290543">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533416439">
                  <w:marLeft w:val="0"/>
                  <w:marRight w:val="300"/>
                  <w:marTop w:val="0"/>
                  <w:marBottom w:val="150"/>
                  <w:divBdr>
                    <w:top w:val="none" w:sz="0" w:space="0" w:color="auto"/>
                    <w:left w:val="single" w:sz="6" w:space="15" w:color="CCCCCC"/>
                    <w:bottom w:val="single" w:sz="6" w:space="15" w:color="CCCCCC"/>
                    <w:right w:val="single" w:sz="6" w:space="15" w:color="CCCCCC"/>
                  </w:divBdr>
                  <w:divsChild>
                    <w:div w:id="1816992588">
                      <w:marLeft w:val="0"/>
                      <w:marRight w:val="300"/>
                      <w:marTop w:val="0"/>
                      <w:marBottom w:val="150"/>
                      <w:divBdr>
                        <w:top w:val="none" w:sz="0" w:space="0" w:color="auto"/>
                        <w:left w:val="single" w:sz="6" w:space="15" w:color="CCCCCC"/>
                        <w:bottom w:val="single" w:sz="6" w:space="15" w:color="CCCCCC"/>
                        <w:right w:val="single" w:sz="6" w:space="15" w:color="CCCCCC"/>
                      </w:divBdr>
                    </w:div>
                    <w:div w:id="1040056939">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855223571">
                  <w:marLeft w:val="0"/>
                  <w:marRight w:val="300"/>
                  <w:marTop w:val="0"/>
                  <w:marBottom w:val="150"/>
                  <w:divBdr>
                    <w:top w:val="none" w:sz="0" w:space="0" w:color="auto"/>
                    <w:left w:val="single" w:sz="6" w:space="15" w:color="CCCCCC"/>
                    <w:bottom w:val="single" w:sz="6" w:space="15" w:color="CCCCCC"/>
                    <w:right w:val="single" w:sz="6" w:space="15" w:color="CCCCCC"/>
                  </w:divBdr>
                  <w:divsChild>
                    <w:div w:id="1611206140">
                      <w:marLeft w:val="0"/>
                      <w:marRight w:val="300"/>
                      <w:marTop w:val="0"/>
                      <w:marBottom w:val="150"/>
                      <w:divBdr>
                        <w:top w:val="none" w:sz="0" w:space="0" w:color="auto"/>
                        <w:left w:val="single" w:sz="6" w:space="15" w:color="CCCCCC"/>
                        <w:bottom w:val="single" w:sz="6" w:space="15" w:color="CCCCCC"/>
                        <w:right w:val="single" w:sz="6" w:space="15" w:color="CCCCCC"/>
                      </w:divBdr>
                    </w:div>
                    <w:div w:id="1812555892">
                      <w:marLeft w:val="0"/>
                      <w:marRight w:val="300"/>
                      <w:marTop w:val="0"/>
                      <w:marBottom w:val="150"/>
                      <w:divBdr>
                        <w:top w:val="none" w:sz="0" w:space="0" w:color="auto"/>
                        <w:left w:val="single" w:sz="6" w:space="15" w:color="CCCCCC"/>
                        <w:bottom w:val="single" w:sz="6" w:space="15" w:color="CCCCCC"/>
                        <w:right w:val="single" w:sz="6" w:space="15" w:color="CCCCCC"/>
                      </w:divBdr>
                    </w:div>
                    <w:div w:id="434521549">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561258948">
                  <w:marLeft w:val="0"/>
                  <w:marRight w:val="300"/>
                  <w:marTop w:val="0"/>
                  <w:marBottom w:val="150"/>
                  <w:divBdr>
                    <w:top w:val="none" w:sz="0" w:space="0" w:color="auto"/>
                    <w:left w:val="single" w:sz="6" w:space="15" w:color="CCCCCC"/>
                    <w:bottom w:val="single" w:sz="6" w:space="15" w:color="CCCCCC"/>
                    <w:right w:val="single" w:sz="6" w:space="15" w:color="CCCCCC"/>
                  </w:divBdr>
                  <w:divsChild>
                    <w:div w:id="950741020">
                      <w:marLeft w:val="0"/>
                      <w:marRight w:val="300"/>
                      <w:marTop w:val="0"/>
                      <w:marBottom w:val="150"/>
                      <w:divBdr>
                        <w:top w:val="none" w:sz="0" w:space="0" w:color="auto"/>
                        <w:left w:val="single" w:sz="6" w:space="15" w:color="CCCCCC"/>
                        <w:bottom w:val="single" w:sz="6" w:space="15" w:color="CCCCCC"/>
                        <w:right w:val="single" w:sz="6" w:space="15" w:color="CCCCCC"/>
                      </w:divBdr>
                    </w:div>
                    <w:div w:id="1256087228">
                      <w:marLeft w:val="0"/>
                      <w:marRight w:val="300"/>
                      <w:marTop w:val="0"/>
                      <w:marBottom w:val="150"/>
                      <w:divBdr>
                        <w:top w:val="none" w:sz="0" w:space="0" w:color="auto"/>
                        <w:left w:val="single" w:sz="6" w:space="15" w:color="CCCCCC"/>
                        <w:bottom w:val="single" w:sz="6" w:space="15" w:color="CCCCCC"/>
                        <w:right w:val="single" w:sz="6" w:space="15" w:color="CCCCCC"/>
                      </w:divBdr>
                    </w:div>
                    <w:div w:id="360134394">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221791599">
                  <w:marLeft w:val="0"/>
                  <w:marRight w:val="300"/>
                  <w:marTop w:val="0"/>
                  <w:marBottom w:val="150"/>
                  <w:divBdr>
                    <w:top w:val="none" w:sz="0" w:space="0" w:color="auto"/>
                    <w:left w:val="single" w:sz="6" w:space="15" w:color="CCCCCC"/>
                    <w:bottom w:val="single" w:sz="6" w:space="15" w:color="CCCCCC"/>
                    <w:right w:val="single" w:sz="6" w:space="15" w:color="CCCCCC"/>
                  </w:divBdr>
                  <w:divsChild>
                    <w:div w:id="7292249">
                      <w:marLeft w:val="0"/>
                      <w:marRight w:val="300"/>
                      <w:marTop w:val="0"/>
                      <w:marBottom w:val="150"/>
                      <w:divBdr>
                        <w:top w:val="none" w:sz="0" w:space="0" w:color="auto"/>
                        <w:left w:val="single" w:sz="6" w:space="15" w:color="CCCCCC"/>
                        <w:bottom w:val="single" w:sz="6" w:space="15" w:color="CCCCCC"/>
                        <w:right w:val="single" w:sz="6" w:space="15" w:color="CCCCCC"/>
                      </w:divBdr>
                    </w:div>
                    <w:div w:id="1075592999">
                      <w:marLeft w:val="0"/>
                      <w:marRight w:val="300"/>
                      <w:marTop w:val="0"/>
                      <w:marBottom w:val="150"/>
                      <w:divBdr>
                        <w:top w:val="none" w:sz="0" w:space="0" w:color="auto"/>
                        <w:left w:val="single" w:sz="6" w:space="15" w:color="CCCCCC"/>
                        <w:bottom w:val="single" w:sz="6" w:space="15" w:color="CCCCCC"/>
                        <w:right w:val="single" w:sz="6" w:space="15" w:color="CCCCCC"/>
                      </w:divBdr>
                    </w:div>
                    <w:div w:id="25193313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550658020">
                  <w:marLeft w:val="0"/>
                  <w:marRight w:val="300"/>
                  <w:marTop w:val="0"/>
                  <w:marBottom w:val="150"/>
                  <w:divBdr>
                    <w:top w:val="none" w:sz="0" w:space="0" w:color="auto"/>
                    <w:left w:val="single" w:sz="6" w:space="15" w:color="CCCCCC"/>
                    <w:bottom w:val="single" w:sz="6" w:space="15" w:color="CCCCCC"/>
                    <w:right w:val="single" w:sz="6" w:space="15" w:color="CCCCCC"/>
                  </w:divBdr>
                  <w:divsChild>
                    <w:div w:id="1572234368">
                      <w:marLeft w:val="0"/>
                      <w:marRight w:val="300"/>
                      <w:marTop w:val="0"/>
                      <w:marBottom w:val="150"/>
                      <w:divBdr>
                        <w:top w:val="none" w:sz="0" w:space="0" w:color="auto"/>
                        <w:left w:val="single" w:sz="6" w:space="15" w:color="CCCCCC"/>
                        <w:bottom w:val="single" w:sz="6" w:space="15" w:color="CCCCCC"/>
                        <w:right w:val="single" w:sz="6" w:space="15" w:color="CCCCCC"/>
                      </w:divBdr>
                    </w:div>
                    <w:div w:id="427889316">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449200800">
                  <w:marLeft w:val="0"/>
                  <w:marRight w:val="0"/>
                  <w:marTop w:val="0"/>
                  <w:marBottom w:val="0"/>
                  <w:divBdr>
                    <w:top w:val="none" w:sz="0" w:space="0" w:color="auto"/>
                    <w:left w:val="none" w:sz="0" w:space="0" w:color="auto"/>
                    <w:bottom w:val="none" w:sz="0" w:space="0" w:color="auto"/>
                    <w:right w:val="none" w:sz="0" w:space="0" w:color="auto"/>
                  </w:divBdr>
                  <w:divsChild>
                    <w:div w:id="297994529">
                      <w:marLeft w:val="0"/>
                      <w:marRight w:val="300"/>
                      <w:marTop w:val="0"/>
                      <w:marBottom w:val="150"/>
                      <w:divBdr>
                        <w:top w:val="none" w:sz="0" w:space="0" w:color="auto"/>
                        <w:left w:val="single" w:sz="6" w:space="15" w:color="CCCCCC"/>
                        <w:bottom w:val="single" w:sz="6" w:space="15" w:color="CCCCCC"/>
                        <w:right w:val="single" w:sz="6" w:space="15" w:color="CCCCCC"/>
                      </w:divBdr>
                      <w:divsChild>
                        <w:div w:id="435948183">
                          <w:marLeft w:val="0"/>
                          <w:marRight w:val="300"/>
                          <w:marTop w:val="0"/>
                          <w:marBottom w:val="150"/>
                          <w:divBdr>
                            <w:top w:val="none" w:sz="0" w:space="0" w:color="auto"/>
                            <w:left w:val="single" w:sz="6" w:space="15" w:color="CCCCCC"/>
                            <w:bottom w:val="single" w:sz="6" w:space="15" w:color="CCCCCC"/>
                            <w:right w:val="single" w:sz="6" w:space="15" w:color="CCCCCC"/>
                          </w:divBdr>
                        </w:div>
                        <w:div w:id="38895489">
                          <w:marLeft w:val="0"/>
                          <w:marRight w:val="300"/>
                          <w:marTop w:val="0"/>
                          <w:marBottom w:val="150"/>
                          <w:divBdr>
                            <w:top w:val="none" w:sz="0" w:space="0" w:color="auto"/>
                            <w:left w:val="single" w:sz="6" w:space="15" w:color="CCCCCC"/>
                            <w:bottom w:val="single" w:sz="6" w:space="15" w:color="CCCCCC"/>
                            <w:right w:val="single" w:sz="6" w:space="15" w:color="CCCCCC"/>
                          </w:divBdr>
                        </w:div>
                        <w:div w:id="1957326426">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506894758">
                      <w:marLeft w:val="0"/>
                      <w:marRight w:val="300"/>
                      <w:marTop w:val="0"/>
                      <w:marBottom w:val="150"/>
                      <w:divBdr>
                        <w:top w:val="none" w:sz="0" w:space="0" w:color="auto"/>
                        <w:left w:val="single" w:sz="6" w:space="15" w:color="CCCCCC"/>
                        <w:bottom w:val="single" w:sz="6" w:space="15" w:color="CCCCCC"/>
                        <w:right w:val="single" w:sz="6" w:space="15" w:color="CCCCCC"/>
                      </w:divBdr>
                      <w:divsChild>
                        <w:div w:id="1687708661">
                          <w:marLeft w:val="0"/>
                          <w:marRight w:val="300"/>
                          <w:marTop w:val="0"/>
                          <w:marBottom w:val="150"/>
                          <w:divBdr>
                            <w:top w:val="none" w:sz="0" w:space="0" w:color="auto"/>
                            <w:left w:val="single" w:sz="6" w:space="15" w:color="CCCCCC"/>
                            <w:bottom w:val="single" w:sz="6" w:space="15" w:color="CCCCCC"/>
                            <w:right w:val="single" w:sz="6" w:space="15" w:color="CCCCCC"/>
                          </w:divBdr>
                        </w:div>
                        <w:div w:id="2123256357">
                          <w:marLeft w:val="0"/>
                          <w:marRight w:val="300"/>
                          <w:marTop w:val="0"/>
                          <w:marBottom w:val="150"/>
                          <w:divBdr>
                            <w:top w:val="none" w:sz="0" w:space="0" w:color="auto"/>
                            <w:left w:val="single" w:sz="6" w:space="15" w:color="CCCCCC"/>
                            <w:bottom w:val="single" w:sz="6" w:space="15" w:color="CCCCCC"/>
                            <w:right w:val="single" w:sz="6" w:space="15" w:color="CCCCCC"/>
                          </w:divBdr>
                        </w:div>
                        <w:div w:id="36040432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3969385">
                      <w:marLeft w:val="0"/>
                      <w:marRight w:val="300"/>
                      <w:marTop w:val="0"/>
                      <w:marBottom w:val="150"/>
                      <w:divBdr>
                        <w:top w:val="none" w:sz="0" w:space="0" w:color="auto"/>
                        <w:left w:val="single" w:sz="6" w:space="15" w:color="CCCCCC"/>
                        <w:bottom w:val="single" w:sz="6" w:space="15" w:color="CCCCCC"/>
                        <w:right w:val="single" w:sz="6" w:space="15" w:color="CCCCCC"/>
                      </w:divBdr>
                      <w:divsChild>
                        <w:div w:id="1846479376">
                          <w:marLeft w:val="0"/>
                          <w:marRight w:val="300"/>
                          <w:marTop w:val="0"/>
                          <w:marBottom w:val="150"/>
                          <w:divBdr>
                            <w:top w:val="none" w:sz="0" w:space="0" w:color="auto"/>
                            <w:left w:val="single" w:sz="6" w:space="15" w:color="CCCCCC"/>
                            <w:bottom w:val="single" w:sz="6" w:space="15" w:color="CCCCCC"/>
                            <w:right w:val="single" w:sz="6" w:space="15" w:color="CCCCCC"/>
                          </w:divBdr>
                        </w:div>
                        <w:div w:id="784933340">
                          <w:marLeft w:val="0"/>
                          <w:marRight w:val="300"/>
                          <w:marTop w:val="0"/>
                          <w:marBottom w:val="150"/>
                          <w:divBdr>
                            <w:top w:val="none" w:sz="0" w:space="0" w:color="auto"/>
                            <w:left w:val="single" w:sz="6" w:space="15" w:color="CCCCCC"/>
                            <w:bottom w:val="single" w:sz="6" w:space="15" w:color="CCCCCC"/>
                            <w:right w:val="single" w:sz="6" w:space="15" w:color="CCCCCC"/>
                          </w:divBdr>
                        </w:div>
                        <w:div w:id="1270431145">
                          <w:marLeft w:val="0"/>
                          <w:marRight w:val="300"/>
                          <w:marTop w:val="0"/>
                          <w:marBottom w:val="150"/>
                          <w:divBdr>
                            <w:top w:val="none" w:sz="0" w:space="0" w:color="auto"/>
                            <w:left w:val="single" w:sz="6" w:space="15" w:color="CCCCCC"/>
                            <w:bottom w:val="single" w:sz="6" w:space="15" w:color="CCCCCC"/>
                            <w:right w:val="single" w:sz="6" w:space="15" w:color="CCCCCC"/>
                          </w:divBdr>
                        </w:div>
                        <w:div w:id="920944442">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372800021">
                      <w:marLeft w:val="0"/>
                      <w:marRight w:val="300"/>
                      <w:marTop w:val="0"/>
                      <w:marBottom w:val="150"/>
                      <w:divBdr>
                        <w:top w:val="none" w:sz="0" w:space="0" w:color="auto"/>
                        <w:left w:val="single" w:sz="6" w:space="15" w:color="CCCCCC"/>
                        <w:bottom w:val="single" w:sz="6" w:space="15" w:color="CCCCCC"/>
                        <w:right w:val="single" w:sz="6" w:space="15" w:color="CCCCCC"/>
                      </w:divBdr>
                      <w:divsChild>
                        <w:div w:id="438526897">
                          <w:marLeft w:val="0"/>
                          <w:marRight w:val="300"/>
                          <w:marTop w:val="0"/>
                          <w:marBottom w:val="150"/>
                          <w:divBdr>
                            <w:top w:val="none" w:sz="0" w:space="0" w:color="auto"/>
                            <w:left w:val="single" w:sz="6" w:space="15" w:color="CCCCCC"/>
                            <w:bottom w:val="single" w:sz="6" w:space="15" w:color="CCCCCC"/>
                            <w:right w:val="single" w:sz="6" w:space="15" w:color="CCCCCC"/>
                          </w:divBdr>
                        </w:div>
                        <w:div w:id="752045778">
                          <w:marLeft w:val="0"/>
                          <w:marRight w:val="300"/>
                          <w:marTop w:val="0"/>
                          <w:marBottom w:val="150"/>
                          <w:divBdr>
                            <w:top w:val="none" w:sz="0" w:space="0" w:color="auto"/>
                            <w:left w:val="single" w:sz="6" w:space="15" w:color="CCCCCC"/>
                            <w:bottom w:val="single" w:sz="6" w:space="15" w:color="CCCCCC"/>
                            <w:right w:val="single" w:sz="6" w:space="15" w:color="CCCCCC"/>
                          </w:divBdr>
                        </w:div>
                        <w:div w:id="887299289">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121850069">
                      <w:marLeft w:val="0"/>
                      <w:marRight w:val="300"/>
                      <w:marTop w:val="0"/>
                      <w:marBottom w:val="150"/>
                      <w:divBdr>
                        <w:top w:val="none" w:sz="0" w:space="0" w:color="auto"/>
                        <w:left w:val="single" w:sz="6" w:space="15" w:color="CCCCCC"/>
                        <w:bottom w:val="single" w:sz="6" w:space="15" w:color="CCCCCC"/>
                        <w:right w:val="single" w:sz="6" w:space="15" w:color="CCCCCC"/>
                      </w:divBdr>
                      <w:divsChild>
                        <w:div w:id="151262064">
                          <w:marLeft w:val="0"/>
                          <w:marRight w:val="300"/>
                          <w:marTop w:val="0"/>
                          <w:marBottom w:val="150"/>
                          <w:divBdr>
                            <w:top w:val="none" w:sz="0" w:space="0" w:color="auto"/>
                            <w:left w:val="single" w:sz="6" w:space="15" w:color="CCCCCC"/>
                            <w:bottom w:val="single" w:sz="6" w:space="15" w:color="CCCCCC"/>
                            <w:right w:val="single" w:sz="6" w:space="15" w:color="CCCCCC"/>
                          </w:divBdr>
                        </w:div>
                        <w:div w:id="112093994">
                          <w:marLeft w:val="0"/>
                          <w:marRight w:val="300"/>
                          <w:marTop w:val="0"/>
                          <w:marBottom w:val="150"/>
                          <w:divBdr>
                            <w:top w:val="none" w:sz="0" w:space="0" w:color="auto"/>
                            <w:left w:val="single" w:sz="6" w:space="15" w:color="CCCCCC"/>
                            <w:bottom w:val="single" w:sz="6" w:space="15" w:color="CCCCCC"/>
                            <w:right w:val="single" w:sz="6" w:space="15" w:color="CCCCCC"/>
                          </w:divBdr>
                        </w:div>
                        <w:div w:id="1460339580">
                          <w:marLeft w:val="0"/>
                          <w:marRight w:val="300"/>
                          <w:marTop w:val="0"/>
                          <w:marBottom w:val="150"/>
                          <w:divBdr>
                            <w:top w:val="none" w:sz="0" w:space="0" w:color="auto"/>
                            <w:left w:val="single" w:sz="6" w:space="15" w:color="CCCCCC"/>
                            <w:bottom w:val="single" w:sz="6" w:space="15" w:color="CCCCCC"/>
                            <w:right w:val="single" w:sz="6" w:space="15" w:color="CCCCCC"/>
                          </w:divBdr>
                        </w:div>
                        <w:div w:id="259412182">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915360835">
                      <w:marLeft w:val="0"/>
                      <w:marRight w:val="300"/>
                      <w:marTop w:val="0"/>
                      <w:marBottom w:val="150"/>
                      <w:divBdr>
                        <w:top w:val="none" w:sz="0" w:space="0" w:color="auto"/>
                        <w:left w:val="single" w:sz="6" w:space="15" w:color="CCCCCC"/>
                        <w:bottom w:val="single" w:sz="6" w:space="15" w:color="CCCCCC"/>
                        <w:right w:val="single" w:sz="6" w:space="15" w:color="CCCCCC"/>
                      </w:divBdr>
                      <w:divsChild>
                        <w:div w:id="741876407">
                          <w:marLeft w:val="0"/>
                          <w:marRight w:val="300"/>
                          <w:marTop w:val="0"/>
                          <w:marBottom w:val="150"/>
                          <w:divBdr>
                            <w:top w:val="none" w:sz="0" w:space="0" w:color="auto"/>
                            <w:left w:val="single" w:sz="6" w:space="15" w:color="CCCCCC"/>
                            <w:bottom w:val="single" w:sz="6" w:space="15" w:color="CCCCCC"/>
                            <w:right w:val="single" w:sz="6" w:space="15" w:color="CCCCCC"/>
                          </w:divBdr>
                        </w:div>
                        <w:div w:id="387648892">
                          <w:marLeft w:val="0"/>
                          <w:marRight w:val="300"/>
                          <w:marTop w:val="0"/>
                          <w:marBottom w:val="150"/>
                          <w:divBdr>
                            <w:top w:val="none" w:sz="0" w:space="0" w:color="auto"/>
                            <w:left w:val="single" w:sz="6" w:space="15" w:color="CCCCCC"/>
                            <w:bottom w:val="single" w:sz="6" w:space="15" w:color="CCCCCC"/>
                            <w:right w:val="single" w:sz="6" w:space="15" w:color="CCCCCC"/>
                          </w:divBdr>
                        </w:div>
                        <w:div w:id="992610701">
                          <w:marLeft w:val="0"/>
                          <w:marRight w:val="300"/>
                          <w:marTop w:val="0"/>
                          <w:marBottom w:val="150"/>
                          <w:divBdr>
                            <w:top w:val="none" w:sz="0" w:space="0" w:color="auto"/>
                            <w:left w:val="single" w:sz="6" w:space="15" w:color="CCCCCC"/>
                            <w:bottom w:val="single" w:sz="6" w:space="15" w:color="CCCCCC"/>
                            <w:right w:val="single" w:sz="6" w:space="15" w:color="CCCCCC"/>
                          </w:divBdr>
                        </w:div>
                        <w:div w:id="97125579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sChild>
        </w:div>
        <w:div w:id="1956015665">
          <w:marLeft w:val="0"/>
          <w:marRight w:val="0"/>
          <w:marTop w:val="0"/>
          <w:marBottom w:val="0"/>
          <w:divBdr>
            <w:top w:val="none" w:sz="0" w:space="0" w:color="auto"/>
            <w:left w:val="none" w:sz="0" w:space="0" w:color="auto"/>
            <w:bottom w:val="none" w:sz="0" w:space="0" w:color="auto"/>
            <w:right w:val="none" w:sz="0" w:space="0" w:color="auto"/>
          </w:divBdr>
        </w:div>
      </w:divsChild>
    </w:div>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10381944">
      <w:bodyDiv w:val="1"/>
      <w:marLeft w:val="0"/>
      <w:marRight w:val="0"/>
      <w:marTop w:val="0"/>
      <w:marBottom w:val="0"/>
      <w:divBdr>
        <w:top w:val="none" w:sz="0" w:space="0" w:color="auto"/>
        <w:left w:val="none" w:sz="0" w:space="0" w:color="auto"/>
        <w:bottom w:val="none" w:sz="0" w:space="0" w:color="auto"/>
        <w:right w:val="none" w:sz="0" w:space="0" w:color="auto"/>
      </w:divBdr>
      <w:divsChild>
        <w:div w:id="899706240">
          <w:marLeft w:val="-720"/>
          <w:marRight w:val="0"/>
          <w:marTop w:val="0"/>
          <w:marBottom w:val="0"/>
          <w:divBdr>
            <w:top w:val="none" w:sz="0" w:space="0" w:color="auto"/>
            <w:left w:val="none" w:sz="0" w:space="0" w:color="auto"/>
            <w:bottom w:val="none" w:sz="0" w:space="0" w:color="auto"/>
            <w:right w:val="none" w:sz="0" w:space="0" w:color="auto"/>
          </w:divBdr>
        </w:div>
      </w:divsChild>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82580576">
      <w:bodyDiv w:val="1"/>
      <w:marLeft w:val="0"/>
      <w:marRight w:val="0"/>
      <w:marTop w:val="0"/>
      <w:marBottom w:val="0"/>
      <w:divBdr>
        <w:top w:val="none" w:sz="0" w:space="0" w:color="auto"/>
        <w:left w:val="none" w:sz="0" w:space="0" w:color="auto"/>
        <w:bottom w:val="none" w:sz="0" w:space="0" w:color="auto"/>
        <w:right w:val="none" w:sz="0" w:space="0" w:color="auto"/>
      </w:divBdr>
      <w:divsChild>
        <w:div w:id="968973242">
          <w:marLeft w:val="480"/>
          <w:marRight w:val="0"/>
          <w:marTop w:val="0"/>
          <w:marBottom w:val="0"/>
          <w:divBdr>
            <w:top w:val="none" w:sz="0" w:space="0" w:color="auto"/>
            <w:left w:val="none" w:sz="0" w:space="0" w:color="auto"/>
            <w:bottom w:val="none" w:sz="0" w:space="0" w:color="auto"/>
            <w:right w:val="none" w:sz="0" w:space="0" w:color="auto"/>
          </w:divBdr>
          <w:divsChild>
            <w:div w:id="165442165">
              <w:marLeft w:val="0"/>
              <w:marRight w:val="0"/>
              <w:marTop w:val="0"/>
              <w:marBottom w:val="0"/>
              <w:divBdr>
                <w:top w:val="none" w:sz="0" w:space="0" w:color="auto"/>
                <w:left w:val="none" w:sz="0" w:space="0" w:color="auto"/>
                <w:bottom w:val="none" w:sz="0" w:space="0" w:color="auto"/>
                <w:right w:val="none" w:sz="0" w:space="0" w:color="auto"/>
              </w:divBdr>
            </w:div>
            <w:div w:id="502474337">
              <w:marLeft w:val="0"/>
              <w:marRight w:val="0"/>
              <w:marTop w:val="0"/>
              <w:marBottom w:val="0"/>
              <w:divBdr>
                <w:top w:val="none" w:sz="0" w:space="0" w:color="auto"/>
                <w:left w:val="none" w:sz="0" w:space="0" w:color="auto"/>
                <w:bottom w:val="none" w:sz="0" w:space="0" w:color="auto"/>
                <w:right w:val="none" w:sz="0" w:space="0" w:color="auto"/>
              </w:divBdr>
            </w:div>
            <w:div w:id="589237881">
              <w:marLeft w:val="0"/>
              <w:marRight w:val="0"/>
              <w:marTop w:val="0"/>
              <w:marBottom w:val="0"/>
              <w:divBdr>
                <w:top w:val="none" w:sz="0" w:space="0" w:color="auto"/>
                <w:left w:val="none" w:sz="0" w:space="0" w:color="auto"/>
                <w:bottom w:val="none" w:sz="0" w:space="0" w:color="auto"/>
                <w:right w:val="none" w:sz="0" w:space="0" w:color="auto"/>
              </w:divBdr>
            </w:div>
            <w:div w:id="815611231">
              <w:marLeft w:val="0"/>
              <w:marRight w:val="0"/>
              <w:marTop w:val="0"/>
              <w:marBottom w:val="0"/>
              <w:divBdr>
                <w:top w:val="none" w:sz="0" w:space="0" w:color="auto"/>
                <w:left w:val="none" w:sz="0" w:space="0" w:color="auto"/>
                <w:bottom w:val="none" w:sz="0" w:space="0" w:color="auto"/>
                <w:right w:val="none" w:sz="0" w:space="0" w:color="auto"/>
              </w:divBdr>
            </w:div>
            <w:div w:id="826165901">
              <w:marLeft w:val="0"/>
              <w:marRight w:val="0"/>
              <w:marTop w:val="0"/>
              <w:marBottom w:val="0"/>
              <w:divBdr>
                <w:top w:val="none" w:sz="0" w:space="0" w:color="auto"/>
                <w:left w:val="none" w:sz="0" w:space="0" w:color="auto"/>
                <w:bottom w:val="none" w:sz="0" w:space="0" w:color="auto"/>
                <w:right w:val="none" w:sz="0" w:space="0" w:color="auto"/>
              </w:divBdr>
            </w:div>
            <w:div w:id="20161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5972">
      <w:bodyDiv w:val="1"/>
      <w:marLeft w:val="0"/>
      <w:marRight w:val="0"/>
      <w:marTop w:val="0"/>
      <w:marBottom w:val="0"/>
      <w:divBdr>
        <w:top w:val="none" w:sz="0" w:space="0" w:color="auto"/>
        <w:left w:val="none" w:sz="0" w:space="0" w:color="auto"/>
        <w:bottom w:val="none" w:sz="0" w:space="0" w:color="auto"/>
        <w:right w:val="none" w:sz="0" w:space="0" w:color="auto"/>
      </w:divBdr>
      <w:divsChild>
        <w:div w:id="1895118655">
          <w:marLeft w:val="0"/>
          <w:marRight w:val="0"/>
          <w:marTop w:val="0"/>
          <w:marBottom w:val="0"/>
          <w:divBdr>
            <w:top w:val="none" w:sz="0" w:space="0" w:color="auto"/>
            <w:left w:val="none" w:sz="0" w:space="0" w:color="auto"/>
            <w:bottom w:val="none" w:sz="0" w:space="0" w:color="auto"/>
            <w:right w:val="none" w:sz="0" w:space="0" w:color="auto"/>
          </w:divBdr>
        </w:div>
      </w:divsChild>
    </w:div>
    <w:div w:id="139733516">
      <w:bodyDiv w:val="1"/>
      <w:marLeft w:val="0"/>
      <w:marRight w:val="0"/>
      <w:marTop w:val="0"/>
      <w:marBottom w:val="0"/>
      <w:divBdr>
        <w:top w:val="none" w:sz="0" w:space="0" w:color="auto"/>
        <w:left w:val="none" w:sz="0" w:space="0" w:color="auto"/>
        <w:bottom w:val="none" w:sz="0" w:space="0" w:color="auto"/>
        <w:right w:val="none" w:sz="0" w:space="0" w:color="auto"/>
      </w:divBdr>
      <w:divsChild>
        <w:div w:id="2084137655">
          <w:marLeft w:val="-720"/>
          <w:marRight w:val="0"/>
          <w:marTop w:val="0"/>
          <w:marBottom w:val="0"/>
          <w:divBdr>
            <w:top w:val="none" w:sz="0" w:space="0" w:color="auto"/>
            <w:left w:val="none" w:sz="0" w:space="0" w:color="auto"/>
            <w:bottom w:val="none" w:sz="0" w:space="0" w:color="auto"/>
            <w:right w:val="none" w:sz="0" w:space="0" w:color="auto"/>
          </w:divBdr>
        </w:div>
      </w:divsChild>
    </w:div>
    <w:div w:id="150605325">
      <w:bodyDiv w:val="1"/>
      <w:marLeft w:val="0"/>
      <w:marRight w:val="0"/>
      <w:marTop w:val="0"/>
      <w:marBottom w:val="0"/>
      <w:divBdr>
        <w:top w:val="none" w:sz="0" w:space="0" w:color="auto"/>
        <w:left w:val="none" w:sz="0" w:space="0" w:color="auto"/>
        <w:bottom w:val="none" w:sz="0" w:space="0" w:color="auto"/>
        <w:right w:val="none" w:sz="0" w:space="0" w:color="auto"/>
      </w:divBdr>
      <w:divsChild>
        <w:div w:id="2089382917">
          <w:marLeft w:val="0"/>
          <w:marRight w:val="0"/>
          <w:marTop w:val="0"/>
          <w:marBottom w:val="0"/>
          <w:divBdr>
            <w:top w:val="none" w:sz="0" w:space="0" w:color="auto"/>
            <w:left w:val="none" w:sz="0" w:space="0" w:color="auto"/>
            <w:bottom w:val="none" w:sz="0" w:space="0" w:color="auto"/>
            <w:right w:val="none" w:sz="0" w:space="0" w:color="auto"/>
          </w:divBdr>
        </w:div>
      </w:divsChild>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70685482">
      <w:bodyDiv w:val="1"/>
      <w:marLeft w:val="0"/>
      <w:marRight w:val="0"/>
      <w:marTop w:val="0"/>
      <w:marBottom w:val="0"/>
      <w:divBdr>
        <w:top w:val="none" w:sz="0" w:space="0" w:color="auto"/>
        <w:left w:val="none" w:sz="0" w:space="0" w:color="auto"/>
        <w:bottom w:val="none" w:sz="0" w:space="0" w:color="auto"/>
        <w:right w:val="none" w:sz="0" w:space="0" w:color="auto"/>
      </w:divBdr>
      <w:divsChild>
        <w:div w:id="1266377732">
          <w:marLeft w:val="0"/>
          <w:marRight w:val="0"/>
          <w:marTop w:val="0"/>
          <w:marBottom w:val="0"/>
          <w:divBdr>
            <w:top w:val="none" w:sz="0" w:space="0" w:color="auto"/>
            <w:left w:val="none" w:sz="0" w:space="0" w:color="auto"/>
            <w:bottom w:val="none" w:sz="0" w:space="0" w:color="auto"/>
            <w:right w:val="none" w:sz="0" w:space="0" w:color="auto"/>
          </w:divBdr>
        </w:div>
      </w:divsChild>
    </w:div>
    <w:div w:id="196701676">
      <w:bodyDiv w:val="1"/>
      <w:marLeft w:val="0"/>
      <w:marRight w:val="0"/>
      <w:marTop w:val="0"/>
      <w:marBottom w:val="0"/>
      <w:divBdr>
        <w:top w:val="none" w:sz="0" w:space="0" w:color="auto"/>
        <w:left w:val="none" w:sz="0" w:space="0" w:color="auto"/>
        <w:bottom w:val="none" w:sz="0" w:space="0" w:color="auto"/>
        <w:right w:val="none" w:sz="0" w:space="0" w:color="auto"/>
      </w:divBdr>
    </w:div>
    <w:div w:id="205994359">
      <w:bodyDiv w:val="1"/>
      <w:marLeft w:val="0"/>
      <w:marRight w:val="0"/>
      <w:marTop w:val="0"/>
      <w:marBottom w:val="0"/>
      <w:divBdr>
        <w:top w:val="none" w:sz="0" w:space="0" w:color="auto"/>
        <w:left w:val="none" w:sz="0" w:space="0" w:color="auto"/>
        <w:bottom w:val="none" w:sz="0" w:space="0" w:color="auto"/>
        <w:right w:val="none" w:sz="0" w:space="0" w:color="auto"/>
      </w:divBdr>
      <w:divsChild>
        <w:div w:id="939487000">
          <w:marLeft w:val="480"/>
          <w:marRight w:val="0"/>
          <w:marTop w:val="0"/>
          <w:marBottom w:val="0"/>
          <w:divBdr>
            <w:top w:val="none" w:sz="0" w:space="0" w:color="auto"/>
            <w:left w:val="none" w:sz="0" w:space="0" w:color="auto"/>
            <w:bottom w:val="none" w:sz="0" w:space="0" w:color="auto"/>
            <w:right w:val="none" w:sz="0" w:space="0" w:color="auto"/>
          </w:divBdr>
          <w:divsChild>
            <w:div w:id="14857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7257">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36480880">
      <w:bodyDiv w:val="1"/>
      <w:marLeft w:val="0"/>
      <w:marRight w:val="0"/>
      <w:marTop w:val="0"/>
      <w:marBottom w:val="0"/>
      <w:divBdr>
        <w:top w:val="none" w:sz="0" w:space="0" w:color="auto"/>
        <w:left w:val="none" w:sz="0" w:space="0" w:color="auto"/>
        <w:bottom w:val="none" w:sz="0" w:space="0" w:color="auto"/>
        <w:right w:val="none" w:sz="0" w:space="0" w:color="auto"/>
      </w:divBdr>
      <w:divsChild>
        <w:div w:id="178087199">
          <w:marLeft w:val="0"/>
          <w:marRight w:val="0"/>
          <w:marTop w:val="0"/>
          <w:marBottom w:val="0"/>
          <w:divBdr>
            <w:top w:val="none" w:sz="0" w:space="0" w:color="auto"/>
            <w:left w:val="none" w:sz="0" w:space="0" w:color="auto"/>
            <w:bottom w:val="none" w:sz="0" w:space="0" w:color="auto"/>
            <w:right w:val="none" w:sz="0" w:space="0" w:color="auto"/>
          </w:divBdr>
          <w:divsChild>
            <w:div w:id="1396471670">
              <w:marLeft w:val="0"/>
              <w:marRight w:val="0"/>
              <w:marTop w:val="0"/>
              <w:marBottom w:val="0"/>
              <w:divBdr>
                <w:top w:val="none" w:sz="0" w:space="0" w:color="auto"/>
                <w:left w:val="none" w:sz="0" w:space="0" w:color="auto"/>
                <w:bottom w:val="none" w:sz="0" w:space="0" w:color="auto"/>
                <w:right w:val="none" w:sz="0" w:space="0" w:color="auto"/>
              </w:divBdr>
              <w:divsChild>
                <w:div w:id="14104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045678">
      <w:bodyDiv w:val="1"/>
      <w:marLeft w:val="0"/>
      <w:marRight w:val="0"/>
      <w:marTop w:val="0"/>
      <w:marBottom w:val="0"/>
      <w:divBdr>
        <w:top w:val="none" w:sz="0" w:space="0" w:color="auto"/>
        <w:left w:val="none" w:sz="0" w:space="0" w:color="auto"/>
        <w:bottom w:val="none" w:sz="0" w:space="0" w:color="auto"/>
        <w:right w:val="none" w:sz="0" w:space="0" w:color="auto"/>
      </w:divBdr>
      <w:divsChild>
        <w:div w:id="421992290">
          <w:marLeft w:val="-720"/>
          <w:marRight w:val="0"/>
          <w:marTop w:val="0"/>
          <w:marBottom w:val="0"/>
          <w:divBdr>
            <w:top w:val="none" w:sz="0" w:space="0" w:color="auto"/>
            <w:left w:val="none" w:sz="0" w:space="0" w:color="auto"/>
            <w:bottom w:val="none" w:sz="0" w:space="0" w:color="auto"/>
            <w:right w:val="none" w:sz="0" w:space="0" w:color="auto"/>
          </w:divBdr>
        </w:div>
      </w:divsChild>
    </w:div>
    <w:div w:id="258149098">
      <w:bodyDiv w:val="1"/>
      <w:marLeft w:val="0"/>
      <w:marRight w:val="0"/>
      <w:marTop w:val="0"/>
      <w:marBottom w:val="0"/>
      <w:divBdr>
        <w:top w:val="none" w:sz="0" w:space="0" w:color="auto"/>
        <w:left w:val="none" w:sz="0" w:space="0" w:color="auto"/>
        <w:bottom w:val="none" w:sz="0" w:space="0" w:color="auto"/>
        <w:right w:val="none" w:sz="0" w:space="0" w:color="auto"/>
      </w:divBdr>
      <w:divsChild>
        <w:div w:id="1684939058">
          <w:marLeft w:val="0"/>
          <w:marRight w:val="0"/>
          <w:marTop w:val="0"/>
          <w:marBottom w:val="0"/>
          <w:divBdr>
            <w:top w:val="none" w:sz="0" w:space="0" w:color="auto"/>
            <w:left w:val="none" w:sz="0" w:space="0" w:color="auto"/>
            <w:bottom w:val="none" w:sz="0" w:space="0" w:color="auto"/>
            <w:right w:val="none" w:sz="0" w:space="0" w:color="auto"/>
          </w:divBdr>
        </w:div>
      </w:divsChild>
    </w:div>
    <w:div w:id="269747935">
      <w:bodyDiv w:val="1"/>
      <w:marLeft w:val="0"/>
      <w:marRight w:val="0"/>
      <w:marTop w:val="0"/>
      <w:marBottom w:val="0"/>
      <w:divBdr>
        <w:top w:val="none" w:sz="0" w:space="0" w:color="auto"/>
        <w:left w:val="none" w:sz="0" w:space="0" w:color="auto"/>
        <w:bottom w:val="none" w:sz="0" w:space="0" w:color="auto"/>
        <w:right w:val="none" w:sz="0" w:space="0" w:color="auto"/>
      </w:divBdr>
    </w:div>
    <w:div w:id="287009294">
      <w:bodyDiv w:val="1"/>
      <w:marLeft w:val="0"/>
      <w:marRight w:val="0"/>
      <w:marTop w:val="0"/>
      <w:marBottom w:val="0"/>
      <w:divBdr>
        <w:top w:val="none" w:sz="0" w:space="0" w:color="auto"/>
        <w:left w:val="none" w:sz="0" w:space="0" w:color="auto"/>
        <w:bottom w:val="none" w:sz="0" w:space="0" w:color="auto"/>
        <w:right w:val="none" w:sz="0" w:space="0" w:color="auto"/>
      </w:divBdr>
      <w:divsChild>
        <w:div w:id="1464957781">
          <w:marLeft w:val="0"/>
          <w:marRight w:val="0"/>
          <w:marTop w:val="0"/>
          <w:marBottom w:val="0"/>
          <w:divBdr>
            <w:top w:val="none" w:sz="0" w:space="0" w:color="auto"/>
            <w:left w:val="none" w:sz="0" w:space="0" w:color="auto"/>
            <w:bottom w:val="none" w:sz="0" w:space="0" w:color="auto"/>
            <w:right w:val="none" w:sz="0" w:space="0" w:color="auto"/>
          </w:divBdr>
        </w:div>
      </w:divsChild>
    </w:div>
    <w:div w:id="289362290">
      <w:bodyDiv w:val="1"/>
      <w:marLeft w:val="0"/>
      <w:marRight w:val="0"/>
      <w:marTop w:val="0"/>
      <w:marBottom w:val="0"/>
      <w:divBdr>
        <w:top w:val="none" w:sz="0" w:space="0" w:color="auto"/>
        <w:left w:val="none" w:sz="0" w:space="0" w:color="auto"/>
        <w:bottom w:val="none" w:sz="0" w:space="0" w:color="auto"/>
        <w:right w:val="none" w:sz="0" w:space="0" w:color="auto"/>
      </w:divBdr>
      <w:divsChild>
        <w:div w:id="2130123151">
          <w:marLeft w:val="0"/>
          <w:marRight w:val="0"/>
          <w:marTop w:val="0"/>
          <w:marBottom w:val="0"/>
          <w:divBdr>
            <w:top w:val="none" w:sz="0" w:space="0" w:color="auto"/>
            <w:left w:val="none" w:sz="0" w:space="0" w:color="auto"/>
            <w:bottom w:val="none" w:sz="0" w:space="0" w:color="auto"/>
            <w:right w:val="none" w:sz="0" w:space="0" w:color="auto"/>
          </w:divBdr>
        </w:div>
      </w:divsChild>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293609749">
      <w:bodyDiv w:val="1"/>
      <w:marLeft w:val="0"/>
      <w:marRight w:val="0"/>
      <w:marTop w:val="0"/>
      <w:marBottom w:val="0"/>
      <w:divBdr>
        <w:top w:val="none" w:sz="0" w:space="0" w:color="auto"/>
        <w:left w:val="none" w:sz="0" w:space="0" w:color="auto"/>
        <w:bottom w:val="none" w:sz="0" w:space="0" w:color="auto"/>
        <w:right w:val="none" w:sz="0" w:space="0" w:color="auto"/>
      </w:divBdr>
      <w:divsChild>
        <w:div w:id="1975016104">
          <w:marLeft w:val="-720"/>
          <w:marRight w:val="0"/>
          <w:marTop w:val="0"/>
          <w:marBottom w:val="0"/>
          <w:divBdr>
            <w:top w:val="none" w:sz="0" w:space="0" w:color="auto"/>
            <w:left w:val="none" w:sz="0" w:space="0" w:color="auto"/>
            <w:bottom w:val="none" w:sz="0" w:space="0" w:color="auto"/>
            <w:right w:val="none" w:sz="0" w:space="0" w:color="auto"/>
          </w:divBdr>
        </w:div>
      </w:divsChild>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36464848">
      <w:bodyDiv w:val="1"/>
      <w:marLeft w:val="0"/>
      <w:marRight w:val="0"/>
      <w:marTop w:val="0"/>
      <w:marBottom w:val="0"/>
      <w:divBdr>
        <w:top w:val="none" w:sz="0" w:space="0" w:color="auto"/>
        <w:left w:val="none" w:sz="0" w:space="0" w:color="auto"/>
        <w:bottom w:val="none" w:sz="0" w:space="0" w:color="auto"/>
        <w:right w:val="none" w:sz="0" w:space="0" w:color="auto"/>
      </w:divBdr>
      <w:divsChild>
        <w:div w:id="222255790">
          <w:marLeft w:val="-2400"/>
          <w:marRight w:val="0"/>
          <w:marTop w:val="0"/>
          <w:marBottom w:val="0"/>
          <w:divBdr>
            <w:top w:val="none" w:sz="0" w:space="0" w:color="auto"/>
            <w:left w:val="none" w:sz="0" w:space="0" w:color="auto"/>
            <w:bottom w:val="none" w:sz="0" w:space="0" w:color="auto"/>
            <w:right w:val="none" w:sz="0" w:space="0" w:color="auto"/>
          </w:divBdr>
          <w:divsChild>
            <w:div w:id="1520007917">
              <w:marLeft w:val="0"/>
              <w:marRight w:val="0"/>
              <w:marTop w:val="0"/>
              <w:marBottom w:val="0"/>
              <w:divBdr>
                <w:top w:val="none" w:sz="0" w:space="0" w:color="auto"/>
                <w:left w:val="none" w:sz="0" w:space="0" w:color="auto"/>
                <w:bottom w:val="none" w:sz="0" w:space="0" w:color="auto"/>
                <w:right w:val="none" w:sz="0" w:space="0" w:color="auto"/>
              </w:divBdr>
            </w:div>
          </w:divsChild>
        </w:div>
        <w:div w:id="317465790">
          <w:marLeft w:val="0"/>
          <w:marRight w:val="0"/>
          <w:marTop w:val="0"/>
          <w:marBottom w:val="0"/>
          <w:divBdr>
            <w:top w:val="none" w:sz="0" w:space="0" w:color="auto"/>
            <w:left w:val="none" w:sz="0" w:space="0" w:color="auto"/>
            <w:bottom w:val="none" w:sz="0" w:space="0" w:color="auto"/>
            <w:right w:val="none" w:sz="0" w:space="0" w:color="auto"/>
          </w:divBdr>
          <w:divsChild>
            <w:div w:id="2124033468">
              <w:marLeft w:val="0"/>
              <w:marRight w:val="0"/>
              <w:marTop w:val="0"/>
              <w:marBottom w:val="0"/>
              <w:divBdr>
                <w:top w:val="none" w:sz="0" w:space="0" w:color="auto"/>
                <w:left w:val="none" w:sz="0" w:space="0" w:color="auto"/>
                <w:bottom w:val="none" w:sz="0" w:space="0" w:color="auto"/>
                <w:right w:val="none" w:sz="0" w:space="0" w:color="auto"/>
              </w:divBdr>
              <w:divsChild>
                <w:div w:id="1411150478">
                  <w:marLeft w:val="0"/>
                  <w:marRight w:val="300"/>
                  <w:marTop w:val="0"/>
                  <w:marBottom w:val="150"/>
                  <w:divBdr>
                    <w:top w:val="none" w:sz="0" w:space="0" w:color="auto"/>
                    <w:left w:val="single" w:sz="6" w:space="15" w:color="CCCCCC"/>
                    <w:bottom w:val="single" w:sz="6" w:space="15" w:color="CCCCCC"/>
                    <w:right w:val="single" w:sz="6" w:space="15" w:color="CCCCCC"/>
                  </w:divBdr>
                  <w:divsChild>
                    <w:div w:id="909467364">
                      <w:marLeft w:val="0"/>
                      <w:marRight w:val="300"/>
                      <w:marTop w:val="0"/>
                      <w:marBottom w:val="150"/>
                      <w:divBdr>
                        <w:top w:val="none" w:sz="0" w:space="0" w:color="auto"/>
                        <w:left w:val="single" w:sz="6" w:space="15" w:color="CCCCCC"/>
                        <w:bottom w:val="single" w:sz="6" w:space="15" w:color="CCCCCC"/>
                        <w:right w:val="single" w:sz="6" w:space="15" w:color="CCCCCC"/>
                      </w:divBdr>
                    </w:div>
                    <w:div w:id="1576429066">
                      <w:marLeft w:val="0"/>
                      <w:marRight w:val="300"/>
                      <w:marTop w:val="0"/>
                      <w:marBottom w:val="150"/>
                      <w:divBdr>
                        <w:top w:val="none" w:sz="0" w:space="0" w:color="auto"/>
                        <w:left w:val="single" w:sz="6" w:space="15" w:color="CCCCCC"/>
                        <w:bottom w:val="single" w:sz="6" w:space="15" w:color="CCCCCC"/>
                        <w:right w:val="single" w:sz="6" w:space="15" w:color="CCCCCC"/>
                      </w:divBdr>
                    </w:div>
                    <w:div w:id="1984430843">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042947810">
                  <w:marLeft w:val="0"/>
                  <w:marRight w:val="300"/>
                  <w:marTop w:val="0"/>
                  <w:marBottom w:val="150"/>
                  <w:divBdr>
                    <w:top w:val="none" w:sz="0" w:space="0" w:color="auto"/>
                    <w:left w:val="single" w:sz="6" w:space="15" w:color="CCCCCC"/>
                    <w:bottom w:val="single" w:sz="6" w:space="15" w:color="CCCCCC"/>
                    <w:right w:val="single" w:sz="6" w:space="15" w:color="CCCCCC"/>
                  </w:divBdr>
                  <w:divsChild>
                    <w:div w:id="1883252710">
                      <w:marLeft w:val="0"/>
                      <w:marRight w:val="300"/>
                      <w:marTop w:val="0"/>
                      <w:marBottom w:val="150"/>
                      <w:divBdr>
                        <w:top w:val="none" w:sz="0" w:space="0" w:color="auto"/>
                        <w:left w:val="single" w:sz="6" w:space="15" w:color="CCCCCC"/>
                        <w:bottom w:val="single" w:sz="6" w:space="15" w:color="CCCCCC"/>
                        <w:right w:val="single" w:sz="6" w:space="15" w:color="CCCCCC"/>
                      </w:divBdr>
                    </w:div>
                    <w:div w:id="890700194">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024399269">
                  <w:marLeft w:val="0"/>
                  <w:marRight w:val="300"/>
                  <w:marTop w:val="0"/>
                  <w:marBottom w:val="150"/>
                  <w:divBdr>
                    <w:top w:val="none" w:sz="0" w:space="0" w:color="auto"/>
                    <w:left w:val="single" w:sz="6" w:space="15" w:color="CCCCCC"/>
                    <w:bottom w:val="single" w:sz="6" w:space="15" w:color="CCCCCC"/>
                    <w:right w:val="single" w:sz="6" w:space="15" w:color="CCCCCC"/>
                  </w:divBdr>
                  <w:divsChild>
                    <w:div w:id="1664240287">
                      <w:marLeft w:val="0"/>
                      <w:marRight w:val="300"/>
                      <w:marTop w:val="0"/>
                      <w:marBottom w:val="150"/>
                      <w:divBdr>
                        <w:top w:val="none" w:sz="0" w:space="0" w:color="auto"/>
                        <w:left w:val="single" w:sz="6" w:space="15" w:color="CCCCCC"/>
                        <w:bottom w:val="single" w:sz="6" w:space="15" w:color="CCCCCC"/>
                        <w:right w:val="single" w:sz="6" w:space="15" w:color="CCCCCC"/>
                      </w:divBdr>
                    </w:div>
                    <w:div w:id="1761221548">
                      <w:marLeft w:val="0"/>
                      <w:marRight w:val="300"/>
                      <w:marTop w:val="0"/>
                      <w:marBottom w:val="150"/>
                      <w:divBdr>
                        <w:top w:val="none" w:sz="0" w:space="0" w:color="auto"/>
                        <w:left w:val="single" w:sz="6" w:space="15" w:color="CCCCCC"/>
                        <w:bottom w:val="single" w:sz="6" w:space="15" w:color="CCCCCC"/>
                        <w:right w:val="single" w:sz="6" w:space="15" w:color="CCCCCC"/>
                      </w:divBdr>
                    </w:div>
                    <w:div w:id="107086803">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495923020">
                  <w:marLeft w:val="0"/>
                  <w:marRight w:val="300"/>
                  <w:marTop w:val="0"/>
                  <w:marBottom w:val="150"/>
                  <w:divBdr>
                    <w:top w:val="none" w:sz="0" w:space="0" w:color="auto"/>
                    <w:left w:val="single" w:sz="6" w:space="15" w:color="CCCCCC"/>
                    <w:bottom w:val="single" w:sz="6" w:space="15" w:color="CCCCCC"/>
                    <w:right w:val="single" w:sz="6" w:space="15" w:color="CCCCCC"/>
                  </w:divBdr>
                  <w:divsChild>
                    <w:div w:id="1754937570">
                      <w:marLeft w:val="0"/>
                      <w:marRight w:val="300"/>
                      <w:marTop w:val="0"/>
                      <w:marBottom w:val="150"/>
                      <w:divBdr>
                        <w:top w:val="none" w:sz="0" w:space="0" w:color="auto"/>
                        <w:left w:val="single" w:sz="6" w:space="15" w:color="CCCCCC"/>
                        <w:bottom w:val="single" w:sz="6" w:space="15" w:color="CCCCCC"/>
                        <w:right w:val="single" w:sz="6" w:space="15" w:color="CCCCCC"/>
                      </w:divBdr>
                    </w:div>
                    <w:div w:id="1015036440">
                      <w:marLeft w:val="0"/>
                      <w:marRight w:val="300"/>
                      <w:marTop w:val="0"/>
                      <w:marBottom w:val="150"/>
                      <w:divBdr>
                        <w:top w:val="none" w:sz="0" w:space="0" w:color="auto"/>
                        <w:left w:val="single" w:sz="6" w:space="15" w:color="CCCCCC"/>
                        <w:bottom w:val="single" w:sz="6" w:space="15" w:color="CCCCCC"/>
                        <w:right w:val="single" w:sz="6" w:space="15" w:color="CCCCCC"/>
                      </w:divBdr>
                    </w:div>
                    <w:div w:id="59713115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183200089">
                  <w:marLeft w:val="0"/>
                  <w:marRight w:val="300"/>
                  <w:marTop w:val="0"/>
                  <w:marBottom w:val="150"/>
                  <w:divBdr>
                    <w:top w:val="none" w:sz="0" w:space="0" w:color="auto"/>
                    <w:left w:val="single" w:sz="6" w:space="15" w:color="CCCCCC"/>
                    <w:bottom w:val="single" w:sz="6" w:space="15" w:color="CCCCCC"/>
                    <w:right w:val="single" w:sz="6" w:space="15" w:color="CCCCCC"/>
                  </w:divBdr>
                  <w:divsChild>
                    <w:div w:id="262033730">
                      <w:marLeft w:val="0"/>
                      <w:marRight w:val="300"/>
                      <w:marTop w:val="0"/>
                      <w:marBottom w:val="150"/>
                      <w:divBdr>
                        <w:top w:val="none" w:sz="0" w:space="0" w:color="auto"/>
                        <w:left w:val="single" w:sz="6" w:space="15" w:color="CCCCCC"/>
                        <w:bottom w:val="single" w:sz="6" w:space="15" w:color="CCCCCC"/>
                        <w:right w:val="single" w:sz="6" w:space="15" w:color="CCCCCC"/>
                      </w:divBdr>
                    </w:div>
                    <w:div w:id="97482383">
                      <w:marLeft w:val="0"/>
                      <w:marRight w:val="300"/>
                      <w:marTop w:val="0"/>
                      <w:marBottom w:val="150"/>
                      <w:divBdr>
                        <w:top w:val="none" w:sz="0" w:space="0" w:color="auto"/>
                        <w:left w:val="single" w:sz="6" w:space="15" w:color="CCCCCC"/>
                        <w:bottom w:val="single" w:sz="6" w:space="15" w:color="CCCCCC"/>
                        <w:right w:val="single" w:sz="6" w:space="15" w:color="CCCCCC"/>
                      </w:divBdr>
                    </w:div>
                    <w:div w:id="1231233889">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930428544">
                  <w:marLeft w:val="0"/>
                  <w:marRight w:val="300"/>
                  <w:marTop w:val="0"/>
                  <w:marBottom w:val="150"/>
                  <w:divBdr>
                    <w:top w:val="none" w:sz="0" w:space="0" w:color="auto"/>
                    <w:left w:val="single" w:sz="6" w:space="15" w:color="CCCCCC"/>
                    <w:bottom w:val="single" w:sz="6" w:space="15" w:color="CCCCCC"/>
                    <w:right w:val="single" w:sz="6" w:space="15" w:color="CCCCCC"/>
                  </w:divBdr>
                  <w:divsChild>
                    <w:div w:id="1038118373">
                      <w:marLeft w:val="0"/>
                      <w:marRight w:val="300"/>
                      <w:marTop w:val="0"/>
                      <w:marBottom w:val="150"/>
                      <w:divBdr>
                        <w:top w:val="none" w:sz="0" w:space="0" w:color="auto"/>
                        <w:left w:val="single" w:sz="6" w:space="15" w:color="CCCCCC"/>
                        <w:bottom w:val="single" w:sz="6" w:space="15" w:color="CCCCCC"/>
                        <w:right w:val="single" w:sz="6" w:space="15" w:color="CCCCCC"/>
                      </w:divBdr>
                    </w:div>
                    <w:div w:id="567812874">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43990369">
                  <w:marLeft w:val="0"/>
                  <w:marRight w:val="300"/>
                  <w:marTop w:val="0"/>
                  <w:marBottom w:val="150"/>
                  <w:divBdr>
                    <w:top w:val="none" w:sz="0" w:space="0" w:color="auto"/>
                    <w:left w:val="single" w:sz="6" w:space="15" w:color="CCCCCC"/>
                    <w:bottom w:val="single" w:sz="6" w:space="15" w:color="CCCCCC"/>
                    <w:right w:val="single" w:sz="6" w:space="15" w:color="CCCCCC"/>
                  </w:divBdr>
                  <w:divsChild>
                    <w:div w:id="741372923">
                      <w:marLeft w:val="0"/>
                      <w:marRight w:val="300"/>
                      <w:marTop w:val="0"/>
                      <w:marBottom w:val="150"/>
                      <w:divBdr>
                        <w:top w:val="none" w:sz="0" w:space="0" w:color="auto"/>
                        <w:left w:val="single" w:sz="6" w:space="15" w:color="CCCCCC"/>
                        <w:bottom w:val="single" w:sz="6" w:space="15" w:color="CCCCCC"/>
                        <w:right w:val="single" w:sz="6" w:space="15" w:color="CCCCCC"/>
                      </w:divBdr>
                    </w:div>
                    <w:div w:id="773860462">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422722131">
                  <w:marLeft w:val="0"/>
                  <w:marRight w:val="300"/>
                  <w:marTop w:val="0"/>
                  <w:marBottom w:val="150"/>
                  <w:divBdr>
                    <w:top w:val="none" w:sz="0" w:space="0" w:color="auto"/>
                    <w:left w:val="single" w:sz="6" w:space="15" w:color="CCCCCC"/>
                    <w:bottom w:val="single" w:sz="6" w:space="15" w:color="CCCCCC"/>
                    <w:right w:val="single" w:sz="6" w:space="15" w:color="CCCCCC"/>
                  </w:divBdr>
                  <w:divsChild>
                    <w:div w:id="520439326">
                      <w:marLeft w:val="0"/>
                      <w:marRight w:val="300"/>
                      <w:marTop w:val="0"/>
                      <w:marBottom w:val="150"/>
                      <w:divBdr>
                        <w:top w:val="none" w:sz="0" w:space="0" w:color="auto"/>
                        <w:left w:val="single" w:sz="6" w:space="15" w:color="CCCCCC"/>
                        <w:bottom w:val="single" w:sz="6" w:space="15" w:color="CCCCCC"/>
                        <w:right w:val="single" w:sz="6" w:space="15" w:color="CCCCCC"/>
                      </w:divBdr>
                    </w:div>
                    <w:div w:id="1970435448">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034842193">
                  <w:marLeft w:val="0"/>
                  <w:marRight w:val="300"/>
                  <w:marTop w:val="0"/>
                  <w:marBottom w:val="150"/>
                  <w:divBdr>
                    <w:top w:val="none" w:sz="0" w:space="0" w:color="auto"/>
                    <w:left w:val="single" w:sz="6" w:space="15" w:color="CCCCCC"/>
                    <w:bottom w:val="single" w:sz="6" w:space="15" w:color="CCCCCC"/>
                    <w:right w:val="single" w:sz="6" w:space="15" w:color="CCCCCC"/>
                  </w:divBdr>
                  <w:divsChild>
                    <w:div w:id="973752694">
                      <w:marLeft w:val="0"/>
                      <w:marRight w:val="300"/>
                      <w:marTop w:val="0"/>
                      <w:marBottom w:val="150"/>
                      <w:divBdr>
                        <w:top w:val="none" w:sz="0" w:space="0" w:color="auto"/>
                        <w:left w:val="single" w:sz="6" w:space="15" w:color="CCCCCC"/>
                        <w:bottom w:val="single" w:sz="6" w:space="15" w:color="CCCCCC"/>
                        <w:right w:val="single" w:sz="6" w:space="15" w:color="CCCCCC"/>
                      </w:divBdr>
                    </w:div>
                    <w:div w:id="959803254">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331834709">
                  <w:marLeft w:val="0"/>
                  <w:marRight w:val="300"/>
                  <w:marTop w:val="0"/>
                  <w:marBottom w:val="150"/>
                  <w:divBdr>
                    <w:top w:val="none" w:sz="0" w:space="0" w:color="auto"/>
                    <w:left w:val="single" w:sz="6" w:space="15" w:color="CCCCCC"/>
                    <w:bottom w:val="single" w:sz="6" w:space="15" w:color="CCCCCC"/>
                    <w:right w:val="single" w:sz="6" w:space="15" w:color="CCCCCC"/>
                  </w:divBdr>
                  <w:divsChild>
                    <w:div w:id="1824351829">
                      <w:marLeft w:val="0"/>
                      <w:marRight w:val="300"/>
                      <w:marTop w:val="0"/>
                      <w:marBottom w:val="150"/>
                      <w:divBdr>
                        <w:top w:val="none" w:sz="0" w:space="0" w:color="auto"/>
                        <w:left w:val="single" w:sz="6" w:space="15" w:color="CCCCCC"/>
                        <w:bottom w:val="single" w:sz="6" w:space="15" w:color="CCCCCC"/>
                        <w:right w:val="single" w:sz="6" w:space="15" w:color="CCCCCC"/>
                      </w:divBdr>
                    </w:div>
                    <w:div w:id="339435669">
                      <w:marLeft w:val="0"/>
                      <w:marRight w:val="300"/>
                      <w:marTop w:val="0"/>
                      <w:marBottom w:val="150"/>
                      <w:divBdr>
                        <w:top w:val="none" w:sz="0" w:space="0" w:color="auto"/>
                        <w:left w:val="single" w:sz="6" w:space="15" w:color="CCCCCC"/>
                        <w:bottom w:val="single" w:sz="6" w:space="15" w:color="CCCCCC"/>
                        <w:right w:val="single" w:sz="6" w:space="15" w:color="CCCCCC"/>
                      </w:divBdr>
                    </w:div>
                    <w:div w:id="2068793695">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812281502">
                  <w:marLeft w:val="0"/>
                  <w:marRight w:val="300"/>
                  <w:marTop w:val="0"/>
                  <w:marBottom w:val="150"/>
                  <w:divBdr>
                    <w:top w:val="none" w:sz="0" w:space="0" w:color="auto"/>
                    <w:left w:val="single" w:sz="6" w:space="15" w:color="CCCCCC"/>
                    <w:bottom w:val="single" w:sz="6" w:space="15" w:color="CCCCCC"/>
                    <w:right w:val="single" w:sz="6" w:space="15" w:color="CCCCCC"/>
                  </w:divBdr>
                  <w:divsChild>
                    <w:div w:id="551113236">
                      <w:marLeft w:val="0"/>
                      <w:marRight w:val="300"/>
                      <w:marTop w:val="0"/>
                      <w:marBottom w:val="150"/>
                      <w:divBdr>
                        <w:top w:val="none" w:sz="0" w:space="0" w:color="auto"/>
                        <w:left w:val="single" w:sz="6" w:space="15" w:color="CCCCCC"/>
                        <w:bottom w:val="single" w:sz="6" w:space="15" w:color="CCCCCC"/>
                        <w:right w:val="single" w:sz="6" w:space="15" w:color="CCCCCC"/>
                      </w:divBdr>
                    </w:div>
                    <w:div w:id="176046588">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153256620">
                  <w:marLeft w:val="0"/>
                  <w:marRight w:val="300"/>
                  <w:marTop w:val="0"/>
                  <w:marBottom w:val="150"/>
                  <w:divBdr>
                    <w:top w:val="none" w:sz="0" w:space="0" w:color="auto"/>
                    <w:left w:val="single" w:sz="6" w:space="15" w:color="CCCCCC"/>
                    <w:bottom w:val="single" w:sz="6" w:space="15" w:color="CCCCCC"/>
                    <w:right w:val="single" w:sz="6" w:space="15" w:color="CCCCCC"/>
                  </w:divBdr>
                  <w:divsChild>
                    <w:div w:id="1291127110">
                      <w:marLeft w:val="0"/>
                      <w:marRight w:val="300"/>
                      <w:marTop w:val="0"/>
                      <w:marBottom w:val="150"/>
                      <w:divBdr>
                        <w:top w:val="none" w:sz="0" w:space="0" w:color="auto"/>
                        <w:left w:val="single" w:sz="6" w:space="15" w:color="CCCCCC"/>
                        <w:bottom w:val="single" w:sz="6" w:space="15" w:color="CCCCCC"/>
                        <w:right w:val="single" w:sz="6" w:space="15" w:color="CCCCCC"/>
                      </w:divBdr>
                    </w:div>
                    <w:div w:id="1416592103">
                      <w:marLeft w:val="0"/>
                      <w:marRight w:val="300"/>
                      <w:marTop w:val="0"/>
                      <w:marBottom w:val="150"/>
                      <w:divBdr>
                        <w:top w:val="none" w:sz="0" w:space="0" w:color="auto"/>
                        <w:left w:val="single" w:sz="6" w:space="15" w:color="CCCCCC"/>
                        <w:bottom w:val="single" w:sz="6" w:space="15" w:color="CCCCCC"/>
                        <w:right w:val="single" w:sz="6" w:space="15" w:color="CCCCCC"/>
                      </w:divBdr>
                    </w:div>
                    <w:div w:id="290063163">
                      <w:marLeft w:val="0"/>
                      <w:marRight w:val="300"/>
                      <w:marTop w:val="0"/>
                      <w:marBottom w:val="150"/>
                      <w:divBdr>
                        <w:top w:val="none" w:sz="0" w:space="0" w:color="auto"/>
                        <w:left w:val="single" w:sz="6" w:space="15" w:color="CCCCCC"/>
                        <w:bottom w:val="single" w:sz="6" w:space="15" w:color="CCCCCC"/>
                        <w:right w:val="single" w:sz="6" w:space="15" w:color="CCCCCC"/>
                      </w:divBdr>
                    </w:div>
                    <w:div w:id="7243701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808742305">
                  <w:marLeft w:val="0"/>
                  <w:marRight w:val="300"/>
                  <w:marTop w:val="0"/>
                  <w:marBottom w:val="150"/>
                  <w:divBdr>
                    <w:top w:val="none" w:sz="0" w:space="0" w:color="auto"/>
                    <w:left w:val="single" w:sz="6" w:space="15" w:color="CCCCCC"/>
                    <w:bottom w:val="single" w:sz="6" w:space="15" w:color="CCCCCC"/>
                    <w:right w:val="single" w:sz="6" w:space="15" w:color="CCCCCC"/>
                  </w:divBdr>
                  <w:divsChild>
                    <w:div w:id="1877573422">
                      <w:marLeft w:val="0"/>
                      <w:marRight w:val="300"/>
                      <w:marTop w:val="0"/>
                      <w:marBottom w:val="150"/>
                      <w:divBdr>
                        <w:top w:val="none" w:sz="0" w:space="0" w:color="auto"/>
                        <w:left w:val="single" w:sz="6" w:space="15" w:color="CCCCCC"/>
                        <w:bottom w:val="single" w:sz="6" w:space="15" w:color="CCCCCC"/>
                        <w:right w:val="single" w:sz="6" w:space="15" w:color="CCCCCC"/>
                      </w:divBdr>
                    </w:div>
                    <w:div w:id="709568874">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571354514">
                  <w:marLeft w:val="0"/>
                  <w:marRight w:val="300"/>
                  <w:marTop w:val="0"/>
                  <w:marBottom w:val="150"/>
                  <w:divBdr>
                    <w:top w:val="none" w:sz="0" w:space="0" w:color="auto"/>
                    <w:left w:val="single" w:sz="6" w:space="15" w:color="CCCCCC"/>
                    <w:bottom w:val="single" w:sz="6" w:space="15" w:color="CCCCCC"/>
                    <w:right w:val="single" w:sz="6" w:space="15" w:color="CCCCCC"/>
                  </w:divBdr>
                  <w:divsChild>
                    <w:div w:id="1930775693">
                      <w:marLeft w:val="0"/>
                      <w:marRight w:val="300"/>
                      <w:marTop w:val="0"/>
                      <w:marBottom w:val="150"/>
                      <w:divBdr>
                        <w:top w:val="none" w:sz="0" w:space="0" w:color="auto"/>
                        <w:left w:val="single" w:sz="6" w:space="15" w:color="CCCCCC"/>
                        <w:bottom w:val="single" w:sz="6" w:space="15" w:color="CCCCCC"/>
                        <w:right w:val="single" w:sz="6" w:space="15" w:color="CCCCCC"/>
                      </w:divBdr>
                    </w:div>
                    <w:div w:id="1778407260">
                      <w:marLeft w:val="0"/>
                      <w:marRight w:val="300"/>
                      <w:marTop w:val="0"/>
                      <w:marBottom w:val="150"/>
                      <w:divBdr>
                        <w:top w:val="none" w:sz="0" w:space="0" w:color="auto"/>
                        <w:left w:val="single" w:sz="6" w:space="15" w:color="CCCCCC"/>
                        <w:bottom w:val="single" w:sz="6" w:space="15" w:color="CCCCCC"/>
                        <w:right w:val="single" w:sz="6" w:space="15" w:color="CCCCCC"/>
                      </w:divBdr>
                    </w:div>
                    <w:div w:id="1307004761">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746755228">
                  <w:marLeft w:val="0"/>
                  <w:marRight w:val="300"/>
                  <w:marTop w:val="0"/>
                  <w:marBottom w:val="150"/>
                  <w:divBdr>
                    <w:top w:val="none" w:sz="0" w:space="0" w:color="auto"/>
                    <w:left w:val="single" w:sz="6" w:space="15" w:color="CCCCCC"/>
                    <w:bottom w:val="single" w:sz="6" w:space="15" w:color="CCCCCC"/>
                    <w:right w:val="single" w:sz="6" w:space="15" w:color="CCCCCC"/>
                  </w:divBdr>
                  <w:divsChild>
                    <w:div w:id="1400598360">
                      <w:marLeft w:val="0"/>
                      <w:marRight w:val="300"/>
                      <w:marTop w:val="0"/>
                      <w:marBottom w:val="150"/>
                      <w:divBdr>
                        <w:top w:val="none" w:sz="0" w:space="0" w:color="auto"/>
                        <w:left w:val="single" w:sz="6" w:space="15" w:color="CCCCCC"/>
                        <w:bottom w:val="single" w:sz="6" w:space="15" w:color="CCCCCC"/>
                        <w:right w:val="single" w:sz="6" w:space="15" w:color="CCCCCC"/>
                      </w:divBdr>
                    </w:div>
                    <w:div w:id="2025931935">
                      <w:marLeft w:val="0"/>
                      <w:marRight w:val="300"/>
                      <w:marTop w:val="0"/>
                      <w:marBottom w:val="150"/>
                      <w:divBdr>
                        <w:top w:val="none" w:sz="0" w:space="0" w:color="auto"/>
                        <w:left w:val="single" w:sz="6" w:space="15" w:color="CCCCCC"/>
                        <w:bottom w:val="single" w:sz="6" w:space="15" w:color="CCCCCC"/>
                        <w:right w:val="single" w:sz="6" w:space="15" w:color="CCCCCC"/>
                      </w:divBdr>
                    </w:div>
                    <w:div w:id="1924758662">
                      <w:marLeft w:val="0"/>
                      <w:marRight w:val="300"/>
                      <w:marTop w:val="0"/>
                      <w:marBottom w:val="150"/>
                      <w:divBdr>
                        <w:top w:val="none" w:sz="0" w:space="0" w:color="auto"/>
                        <w:left w:val="single" w:sz="6" w:space="15" w:color="CCCCCC"/>
                        <w:bottom w:val="single" w:sz="6" w:space="15" w:color="CCCCCC"/>
                        <w:right w:val="single" w:sz="6" w:space="15" w:color="CCCCCC"/>
                      </w:divBdr>
                    </w:div>
                    <w:div w:id="1911766246">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507796081">
                  <w:marLeft w:val="0"/>
                  <w:marRight w:val="300"/>
                  <w:marTop w:val="0"/>
                  <w:marBottom w:val="150"/>
                  <w:divBdr>
                    <w:top w:val="none" w:sz="0" w:space="0" w:color="auto"/>
                    <w:left w:val="single" w:sz="6" w:space="15" w:color="CCCCCC"/>
                    <w:bottom w:val="single" w:sz="6" w:space="15" w:color="CCCCCC"/>
                    <w:right w:val="single" w:sz="6" w:space="15" w:color="CCCCCC"/>
                  </w:divBdr>
                  <w:divsChild>
                    <w:div w:id="795828830">
                      <w:marLeft w:val="0"/>
                      <w:marRight w:val="300"/>
                      <w:marTop w:val="0"/>
                      <w:marBottom w:val="150"/>
                      <w:divBdr>
                        <w:top w:val="none" w:sz="0" w:space="0" w:color="auto"/>
                        <w:left w:val="single" w:sz="6" w:space="15" w:color="CCCCCC"/>
                        <w:bottom w:val="single" w:sz="6" w:space="15" w:color="CCCCCC"/>
                        <w:right w:val="single" w:sz="6" w:space="15" w:color="CCCCCC"/>
                      </w:divBdr>
                    </w:div>
                    <w:div w:id="530386482">
                      <w:marLeft w:val="0"/>
                      <w:marRight w:val="300"/>
                      <w:marTop w:val="0"/>
                      <w:marBottom w:val="150"/>
                      <w:divBdr>
                        <w:top w:val="none" w:sz="0" w:space="0" w:color="auto"/>
                        <w:left w:val="single" w:sz="6" w:space="15" w:color="CCCCCC"/>
                        <w:bottom w:val="single" w:sz="6" w:space="15" w:color="CCCCCC"/>
                        <w:right w:val="single" w:sz="6" w:space="15" w:color="CCCCCC"/>
                      </w:divBdr>
                    </w:div>
                    <w:div w:id="1806964815">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563831397">
                  <w:marLeft w:val="0"/>
                  <w:marRight w:val="300"/>
                  <w:marTop w:val="0"/>
                  <w:marBottom w:val="150"/>
                  <w:divBdr>
                    <w:top w:val="none" w:sz="0" w:space="0" w:color="auto"/>
                    <w:left w:val="single" w:sz="6" w:space="15" w:color="CCCCCC"/>
                    <w:bottom w:val="single" w:sz="6" w:space="15" w:color="CCCCCC"/>
                    <w:right w:val="single" w:sz="6" w:space="15" w:color="CCCCCC"/>
                  </w:divBdr>
                  <w:divsChild>
                    <w:div w:id="301345511">
                      <w:marLeft w:val="0"/>
                      <w:marRight w:val="300"/>
                      <w:marTop w:val="0"/>
                      <w:marBottom w:val="150"/>
                      <w:divBdr>
                        <w:top w:val="none" w:sz="0" w:space="0" w:color="auto"/>
                        <w:left w:val="single" w:sz="6" w:space="15" w:color="CCCCCC"/>
                        <w:bottom w:val="single" w:sz="6" w:space="15" w:color="CCCCCC"/>
                        <w:right w:val="single" w:sz="6" w:space="15" w:color="CCCCCC"/>
                      </w:divBdr>
                    </w:div>
                    <w:div w:id="1384063667">
                      <w:marLeft w:val="0"/>
                      <w:marRight w:val="300"/>
                      <w:marTop w:val="0"/>
                      <w:marBottom w:val="150"/>
                      <w:divBdr>
                        <w:top w:val="none" w:sz="0" w:space="0" w:color="auto"/>
                        <w:left w:val="single" w:sz="6" w:space="15" w:color="CCCCCC"/>
                        <w:bottom w:val="single" w:sz="6" w:space="15" w:color="CCCCCC"/>
                        <w:right w:val="single" w:sz="6" w:space="15" w:color="CCCCCC"/>
                      </w:divBdr>
                    </w:div>
                    <w:div w:id="1361929730">
                      <w:marLeft w:val="0"/>
                      <w:marRight w:val="300"/>
                      <w:marTop w:val="0"/>
                      <w:marBottom w:val="150"/>
                      <w:divBdr>
                        <w:top w:val="none" w:sz="0" w:space="0" w:color="auto"/>
                        <w:left w:val="single" w:sz="6" w:space="15" w:color="CCCCCC"/>
                        <w:bottom w:val="single" w:sz="6" w:space="15" w:color="CCCCCC"/>
                        <w:right w:val="single" w:sz="6" w:space="15" w:color="CCCCCC"/>
                      </w:divBdr>
                    </w:div>
                    <w:div w:id="145085772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773433493">
                  <w:marLeft w:val="0"/>
                  <w:marRight w:val="300"/>
                  <w:marTop w:val="0"/>
                  <w:marBottom w:val="150"/>
                  <w:divBdr>
                    <w:top w:val="none" w:sz="0" w:space="0" w:color="auto"/>
                    <w:left w:val="single" w:sz="6" w:space="15" w:color="CCCCCC"/>
                    <w:bottom w:val="single" w:sz="6" w:space="15" w:color="CCCCCC"/>
                    <w:right w:val="single" w:sz="6" w:space="15" w:color="CCCCCC"/>
                  </w:divBdr>
                  <w:divsChild>
                    <w:div w:id="193544678">
                      <w:marLeft w:val="0"/>
                      <w:marRight w:val="300"/>
                      <w:marTop w:val="0"/>
                      <w:marBottom w:val="150"/>
                      <w:divBdr>
                        <w:top w:val="none" w:sz="0" w:space="0" w:color="auto"/>
                        <w:left w:val="single" w:sz="6" w:space="15" w:color="CCCCCC"/>
                        <w:bottom w:val="single" w:sz="6" w:space="15" w:color="CCCCCC"/>
                        <w:right w:val="single" w:sz="6" w:space="15" w:color="CCCCCC"/>
                      </w:divBdr>
                    </w:div>
                    <w:div w:id="1275019035">
                      <w:marLeft w:val="0"/>
                      <w:marRight w:val="300"/>
                      <w:marTop w:val="0"/>
                      <w:marBottom w:val="150"/>
                      <w:divBdr>
                        <w:top w:val="none" w:sz="0" w:space="0" w:color="auto"/>
                        <w:left w:val="single" w:sz="6" w:space="15" w:color="CCCCCC"/>
                        <w:bottom w:val="single" w:sz="6" w:space="15" w:color="CCCCCC"/>
                        <w:right w:val="single" w:sz="6" w:space="15" w:color="CCCCCC"/>
                      </w:divBdr>
                    </w:div>
                    <w:div w:id="26179265">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45631528">
                  <w:marLeft w:val="0"/>
                  <w:marRight w:val="300"/>
                  <w:marTop w:val="0"/>
                  <w:marBottom w:val="150"/>
                  <w:divBdr>
                    <w:top w:val="none" w:sz="0" w:space="0" w:color="auto"/>
                    <w:left w:val="single" w:sz="6" w:space="15" w:color="CCCCCC"/>
                    <w:bottom w:val="single" w:sz="6" w:space="15" w:color="CCCCCC"/>
                    <w:right w:val="single" w:sz="6" w:space="15" w:color="CCCCCC"/>
                  </w:divBdr>
                  <w:divsChild>
                    <w:div w:id="2104766666">
                      <w:marLeft w:val="0"/>
                      <w:marRight w:val="300"/>
                      <w:marTop w:val="0"/>
                      <w:marBottom w:val="150"/>
                      <w:divBdr>
                        <w:top w:val="none" w:sz="0" w:space="0" w:color="auto"/>
                        <w:left w:val="single" w:sz="6" w:space="15" w:color="CCCCCC"/>
                        <w:bottom w:val="single" w:sz="6" w:space="15" w:color="CCCCCC"/>
                        <w:right w:val="single" w:sz="6" w:space="15" w:color="CCCCCC"/>
                      </w:divBdr>
                    </w:div>
                    <w:div w:id="1858807309">
                      <w:marLeft w:val="0"/>
                      <w:marRight w:val="300"/>
                      <w:marTop w:val="0"/>
                      <w:marBottom w:val="150"/>
                      <w:divBdr>
                        <w:top w:val="none" w:sz="0" w:space="0" w:color="auto"/>
                        <w:left w:val="single" w:sz="6" w:space="15" w:color="CCCCCC"/>
                        <w:bottom w:val="single" w:sz="6" w:space="15" w:color="CCCCCC"/>
                        <w:right w:val="single" w:sz="6" w:space="15" w:color="CCCCCC"/>
                      </w:divBdr>
                    </w:div>
                    <w:div w:id="1456286803">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204829338">
                  <w:marLeft w:val="0"/>
                  <w:marRight w:val="300"/>
                  <w:marTop w:val="0"/>
                  <w:marBottom w:val="150"/>
                  <w:divBdr>
                    <w:top w:val="none" w:sz="0" w:space="0" w:color="auto"/>
                    <w:left w:val="single" w:sz="6" w:space="15" w:color="CCCCCC"/>
                    <w:bottom w:val="single" w:sz="6" w:space="15" w:color="CCCCCC"/>
                    <w:right w:val="single" w:sz="6" w:space="15" w:color="CCCCCC"/>
                  </w:divBdr>
                  <w:divsChild>
                    <w:div w:id="1445920994">
                      <w:marLeft w:val="0"/>
                      <w:marRight w:val="300"/>
                      <w:marTop w:val="0"/>
                      <w:marBottom w:val="150"/>
                      <w:divBdr>
                        <w:top w:val="none" w:sz="0" w:space="0" w:color="auto"/>
                        <w:left w:val="single" w:sz="6" w:space="15" w:color="CCCCCC"/>
                        <w:bottom w:val="single" w:sz="6" w:space="15" w:color="CCCCCC"/>
                        <w:right w:val="single" w:sz="6" w:space="15" w:color="CCCCCC"/>
                      </w:divBdr>
                    </w:div>
                    <w:div w:id="1199902652">
                      <w:marLeft w:val="0"/>
                      <w:marRight w:val="300"/>
                      <w:marTop w:val="0"/>
                      <w:marBottom w:val="150"/>
                      <w:divBdr>
                        <w:top w:val="none" w:sz="0" w:space="0" w:color="auto"/>
                        <w:left w:val="single" w:sz="6" w:space="15" w:color="CCCCCC"/>
                        <w:bottom w:val="single" w:sz="6" w:space="15" w:color="CCCCCC"/>
                        <w:right w:val="single" w:sz="6" w:space="15" w:color="CCCCCC"/>
                      </w:divBdr>
                    </w:div>
                    <w:div w:id="1818455693">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742558599">
                  <w:marLeft w:val="0"/>
                  <w:marRight w:val="300"/>
                  <w:marTop w:val="0"/>
                  <w:marBottom w:val="150"/>
                  <w:divBdr>
                    <w:top w:val="none" w:sz="0" w:space="0" w:color="auto"/>
                    <w:left w:val="single" w:sz="6" w:space="15" w:color="CCCCCC"/>
                    <w:bottom w:val="single" w:sz="6" w:space="15" w:color="CCCCCC"/>
                    <w:right w:val="single" w:sz="6" w:space="15" w:color="CCCCCC"/>
                  </w:divBdr>
                  <w:divsChild>
                    <w:div w:id="708796053">
                      <w:marLeft w:val="0"/>
                      <w:marRight w:val="300"/>
                      <w:marTop w:val="0"/>
                      <w:marBottom w:val="150"/>
                      <w:divBdr>
                        <w:top w:val="none" w:sz="0" w:space="0" w:color="auto"/>
                        <w:left w:val="single" w:sz="6" w:space="15" w:color="CCCCCC"/>
                        <w:bottom w:val="single" w:sz="6" w:space="15" w:color="CCCCCC"/>
                        <w:right w:val="single" w:sz="6" w:space="15" w:color="CCCCCC"/>
                      </w:divBdr>
                    </w:div>
                    <w:div w:id="198012805">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347566288">
                  <w:marLeft w:val="0"/>
                  <w:marRight w:val="300"/>
                  <w:marTop w:val="0"/>
                  <w:marBottom w:val="150"/>
                  <w:divBdr>
                    <w:top w:val="none" w:sz="0" w:space="0" w:color="auto"/>
                    <w:left w:val="single" w:sz="6" w:space="15" w:color="CCCCCC"/>
                    <w:bottom w:val="single" w:sz="6" w:space="15" w:color="CCCCCC"/>
                    <w:right w:val="single" w:sz="6" w:space="15" w:color="CCCCCC"/>
                  </w:divBdr>
                  <w:divsChild>
                    <w:div w:id="1014112782">
                      <w:marLeft w:val="0"/>
                      <w:marRight w:val="300"/>
                      <w:marTop w:val="0"/>
                      <w:marBottom w:val="150"/>
                      <w:divBdr>
                        <w:top w:val="none" w:sz="0" w:space="0" w:color="auto"/>
                        <w:left w:val="single" w:sz="6" w:space="15" w:color="CCCCCC"/>
                        <w:bottom w:val="single" w:sz="6" w:space="15" w:color="CCCCCC"/>
                        <w:right w:val="single" w:sz="6" w:space="15" w:color="CCCCCC"/>
                      </w:divBdr>
                    </w:div>
                    <w:div w:id="1719357368">
                      <w:marLeft w:val="0"/>
                      <w:marRight w:val="300"/>
                      <w:marTop w:val="0"/>
                      <w:marBottom w:val="150"/>
                      <w:divBdr>
                        <w:top w:val="none" w:sz="0" w:space="0" w:color="auto"/>
                        <w:left w:val="single" w:sz="6" w:space="15" w:color="CCCCCC"/>
                        <w:bottom w:val="single" w:sz="6" w:space="15" w:color="CCCCCC"/>
                        <w:right w:val="single" w:sz="6" w:space="15" w:color="CCCCCC"/>
                      </w:divBdr>
                    </w:div>
                    <w:div w:id="525021395">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402685578">
          <w:marLeft w:val="0"/>
          <w:marRight w:val="0"/>
          <w:marTop w:val="0"/>
          <w:marBottom w:val="0"/>
          <w:divBdr>
            <w:top w:val="none" w:sz="0" w:space="0" w:color="auto"/>
            <w:left w:val="none" w:sz="0" w:space="0" w:color="auto"/>
            <w:bottom w:val="none" w:sz="0" w:space="0" w:color="auto"/>
            <w:right w:val="none" w:sz="0" w:space="0" w:color="auto"/>
          </w:divBdr>
        </w:div>
      </w:divsChild>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80711508">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50130078">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28225647">
      <w:bodyDiv w:val="1"/>
      <w:marLeft w:val="0"/>
      <w:marRight w:val="0"/>
      <w:marTop w:val="0"/>
      <w:marBottom w:val="0"/>
      <w:divBdr>
        <w:top w:val="none" w:sz="0" w:space="0" w:color="auto"/>
        <w:left w:val="none" w:sz="0" w:space="0" w:color="auto"/>
        <w:bottom w:val="none" w:sz="0" w:space="0" w:color="auto"/>
        <w:right w:val="none" w:sz="0" w:space="0" w:color="auto"/>
      </w:divBdr>
    </w:div>
    <w:div w:id="530267663">
      <w:bodyDiv w:val="1"/>
      <w:marLeft w:val="0"/>
      <w:marRight w:val="0"/>
      <w:marTop w:val="0"/>
      <w:marBottom w:val="0"/>
      <w:divBdr>
        <w:top w:val="none" w:sz="0" w:space="0" w:color="auto"/>
        <w:left w:val="none" w:sz="0" w:space="0" w:color="auto"/>
        <w:bottom w:val="none" w:sz="0" w:space="0" w:color="auto"/>
        <w:right w:val="none" w:sz="0" w:space="0" w:color="auto"/>
      </w:divBdr>
      <w:divsChild>
        <w:div w:id="748163261">
          <w:marLeft w:val="480"/>
          <w:marRight w:val="0"/>
          <w:marTop w:val="0"/>
          <w:marBottom w:val="0"/>
          <w:divBdr>
            <w:top w:val="none" w:sz="0" w:space="0" w:color="auto"/>
            <w:left w:val="none" w:sz="0" w:space="0" w:color="auto"/>
            <w:bottom w:val="none" w:sz="0" w:space="0" w:color="auto"/>
            <w:right w:val="none" w:sz="0" w:space="0" w:color="auto"/>
          </w:divBdr>
          <w:divsChild>
            <w:div w:id="1355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15528726">
      <w:bodyDiv w:val="1"/>
      <w:marLeft w:val="0"/>
      <w:marRight w:val="0"/>
      <w:marTop w:val="0"/>
      <w:marBottom w:val="0"/>
      <w:divBdr>
        <w:top w:val="none" w:sz="0" w:space="0" w:color="auto"/>
        <w:left w:val="none" w:sz="0" w:space="0" w:color="auto"/>
        <w:bottom w:val="none" w:sz="0" w:space="0" w:color="auto"/>
        <w:right w:val="none" w:sz="0" w:space="0" w:color="auto"/>
      </w:divBdr>
      <w:divsChild>
        <w:div w:id="409230050">
          <w:marLeft w:val="-720"/>
          <w:marRight w:val="0"/>
          <w:marTop w:val="0"/>
          <w:marBottom w:val="0"/>
          <w:divBdr>
            <w:top w:val="none" w:sz="0" w:space="0" w:color="auto"/>
            <w:left w:val="none" w:sz="0" w:space="0" w:color="auto"/>
            <w:bottom w:val="none" w:sz="0" w:space="0" w:color="auto"/>
            <w:right w:val="none" w:sz="0" w:space="0" w:color="auto"/>
          </w:divBdr>
        </w:div>
      </w:divsChild>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78388318">
      <w:bodyDiv w:val="1"/>
      <w:marLeft w:val="0"/>
      <w:marRight w:val="0"/>
      <w:marTop w:val="0"/>
      <w:marBottom w:val="0"/>
      <w:divBdr>
        <w:top w:val="none" w:sz="0" w:space="0" w:color="auto"/>
        <w:left w:val="none" w:sz="0" w:space="0" w:color="auto"/>
        <w:bottom w:val="none" w:sz="0" w:space="0" w:color="auto"/>
        <w:right w:val="none" w:sz="0" w:space="0" w:color="auto"/>
      </w:divBdr>
      <w:divsChild>
        <w:div w:id="1905604802">
          <w:marLeft w:val="-2400"/>
          <w:marRight w:val="0"/>
          <w:marTop w:val="0"/>
          <w:marBottom w:val="0"/>
          <w:divBdr>
            <w:top w:val="none" w:sz="0" w:space="0" w:color="auto"/>
            <w:left w:val="none" w:sz="0" w:space="0" w:color="auto"/>
            <w:bottom w:val="none" w:sz="0" w:space="0" w:color="auto"/>
            <w:right w:val="none" w:sz="0" w:space="0" w:color="auto"/>
          </w:divBdr>
          <w:divsChild>
            <w:div w:id="1379167766">
              <w:marLeft w:val="0"/>
              <w:marRight w:val="0"/>
              <w:marTop w:val="0"/>
              <w:marBottom w:val="0"/>
              <w:divBdr>
                <w:top w:val="none" w:sz="0" w:space="0" w:color="auto"/>
                <w:left w:val="none" w:sz="0" w:space="0" w:color="auto"/>
                <w:bottom w:val="none" w:sz="0" w:space="0" w:color="auto"/>
                <w:right w:val="none" w:sz="0" w:space="0" w:color="auto"/>
              </w:divBdr>
            </w:div>
          </w:divsChild>
        </w:div>
        <w:div w:id="116488461">
          <w:marLeft w:val="0"/>
          <w:marRight w:val="0"/>
          <w:marTop w:val="0"/>
          <w:marBottom w:val="0"/>
          <w:divBdr>
            <w:top w:val="none" w:sz="0" w:space="0" w:color="auto"/>
            <w:left w:val="none" w:sz="0" w:space="0" w:color="auto"/>
            <w:bottom w:val="none" w:sz="0" w:space="0" w:color="auto"/>
            <w:right w:val="none" w:sz="0" w:space="0" w:color="auto"/>
          </w:divBdr>
          <w:divsChild>
            <w:div w:id="541089065">
              <w:marLeft w:val="0"/>
              <w:marRight w:val="0"/>
              <w:marTop w:val="0"/>
              <w:marBottom w:val="0"/>
              <w:divBdr>
                <w:top w:val="none" w:sz="0" w:space="0" w:color="auto"/>
                <w:left w:val="none" w:sz="0" w:space="0" w:color="auto"/>
                <w:bottom w:val="none" w:sz="0" w:space="0" w:color="auto"/>
                <w:right w:val="none" w:sz="0" w:space="0" w:color="auto"/>
              </w:divBdr>
              <w:divsChild>
                <w:div w:id="42757918">
                  <w:marLeft w:val="0"/>
                  <w:marRight w:val="300"/>
                  <w:marTop w:val="0"/>
                  <w:marBottom w:val="150"/>
                  <w:divBdr>
                    <w:top w:val="none" w:sz="0" w:space="0" w:color="auto"/>
                    <w:left w:val="single" w:sz="6" w:space="15" w:color="CCCCCC"/>
                    <w:bottom w:val="single" w:sz="6" w:space="15" w:color="CCCCCC"/>
                    <w:right w:val="single" w:sz="6" w:space="15" w:color="CCCCCC"/>
                  </w:divBdr>
                  <w:divsChild>
                    <w:div w:id="45109654">
                      <w:marLeft w:val="0"/>
                      <w:marRight w:val="300"/>
                      <w:marTop w:val="0"/>
                      <w:marBottom w:val="150"/>
                      <w:divBdr>
                        <w:top w:val="none" w:sz="0" w:space="0" w:color="auto"/>
                        <w:left w:val="single" w:sz="6" w:space="15" w:color="CCCCCC"/>
                        <w:bottom w:val="single" w:sz="6" w:space="15" w:color="CCCCCC"/>
                        <w:right w:val="single" w:sz="6" w:space="15" w:color="CCCCCC"/>
                      </w:divBdr>
                    </w:div>
                    <w:div w:id="988557597">
                      <w:marLeft w:val="0"/>
                      <w:marRight w:val="300"/>
                      <w:marTop w:val="0"/>
                      <w:marBottom w:val="150"/>
                      <w:divBdr>
                        <w:top w:val="none" w:sz="0" w:space="0" w:color="auto"/>
                        <w:left w:val="single" w:sz="6" w:space="15" w:color="CCCCCC"/>
                        <w:bottom w:val="single" w:sz="6" w:space="15" w:color="CCCCCC"/>
                        <w:right w:val="single" w:sz="6" w:space="15" w:color="CCCCCC"/>
                      </w:divBdr>
                    </w:div>
                    <w:div w:id="528294794">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888298455">
                  <w:marLeft w:val="0"/>
                  <w:marRight w:val="300"/>
                  <w:marTop w:val="0"/>
                  <w:marBottom w:val="150"/>
                  <w:divBdr>
                    <w:top w:val="none" w:sz="0" w:space="0" w:color="auto"/>
                    <w:left w:val="single" w:sz="6" w:space="15" w:color="CCCCCC"/>
                    <w:bottom w:val="single" w:sz="6" w:space="15" w:color="CCCCCC"/>
                    <w:right w:val="single" w:sz="6" w:space="15" w:color="CCCCCC"/>
                  </w:divBdr>
                  <w:divsChild>
                    <w:div w:id="1723669770">
                      <w:marLeft w:val="0"/>
                      <w:marRight w:val="300"/>
                      <w:marTop w:val="0"/>
                      <w:marBottom w:val="150"/>
                      <w:divBdr>
                        <w:top w:val="none" w:sz="0" w:space="0" w:color="auto"/>
                        <w:left w:val="single" w:sz="6" w:space="15" w:color="CCCCCC"/>
                        <w:bottom w:val="single" w:sz="6" w:space="15" w:color="CCCCCC"/>
                        <w:right w:val="single" w:sz="6" w:space="15" w:color="CCCCCC"/>
                      </w:divBdr>
                    </w:div>
                    <w:div w:id="2007661426">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2042853611">
                  <w:marLeft w:val="0"/>
                  <w:marRight w:val="300"/>
                  <w:marTop w:val="0"/>
                  <w:marBottom w:val="150"/>
                  <w:divBdr>
                    <w:top w:val="none" w:sz="0" w:space="0" w:color="auto"/>
                    <w:left w:val="single" w:sz="6" w:space="15" w:color="CCCCCC"/>
                    <w:bottom w:val="single" w:sz="6" w:space="15" w:color="CCCCCC"/>
                    <w:right w:val="single" w:sz="6" w:space="15" w:color="CCCCCC"/>
                  </w:divBdr>
                  <w:divsChild>
                    <w:div w:id="1643579174">
                      <w:marLeft w:val="0"/>
                      <w:marRight w:val="300"/>
                      <w:marTop w:val="0"/>
                      <w:marBottom w:val="150"/>
                      <w:divBdr>
                        <w:top w:val="none" w:sz="0" w:space="0" w:color="auto"/>
                        <w:left w:val="single" w:sz="6" w:space="15" w:color="CCCCCC"/>
                        <w:bottom w:val="single" w:sz="6" w:space="15" w:color="CCCCCC"/>
                        <w:right w:val="single" w:sz="6" w:space="15" w:color="CCCCCC"/>
                      </w:divBdr>
                    </w:div>
                    <w:div w:id="668287848">
                      <w:marLeft w:val="0"/>
                      <w:marRight w:val="300"/>
                      <w:marTop w:val="0"/>
                      <w:marBottom w:val="150"/>
                      <w:divBdr>
                        <w:top w:val="none" w:sz="0" w:space="0" w:color="auto"/>
                        <w:left w:val="single" w:sz="6" w:space="15" w:color="CCCCCC"/>
                        <w:bottom w:val="single" w:sz="6" w:space="15" w:color="CCCCCC"/>
                        <w:right w:val="single" w:sz="6" w:space="15" w:color="CCCCCC"/>
                      </w:divBdr>
                    </w:div>
                    <w:div w:id="234122321">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75123681">
                  <w:marLeft w:val="0"/>
                  <w:marRight w:val="300"/>
                  <w:marTop w:val="0"/>
                  <w:marBottom w:val="150"/>
                  <w:divBdr>
                    <w:top w:val="none" w:sz="0" w:space="0" w:color="auto"/>
                    <w:left w:val="single" w:sz="6" w:space="15" w:color="CCCCCC"/>
                    <w:bottom w:val="single" w:sz="6" w:space="15" w:color="CCCCCC"/>
                    <w:right w:val="single" w:sz="6" w:space="15" w:color="CCCCCC"/>
                  </w:divBdr>
                  <w:divsChild>
                    <w:div w:id="2026400886">
                      <w:marLeft w:val="0"/>
                      <w:marRight w:val="300"/>
                      <w:marTop w:val="0"/>
                      <w:marBottom w:val="150"/>
                      <w:divBdr>
                        <w:top w:val="none" w:sz="0" w:space="0" w:color="auto"/>
                        <w:left w:val="single" w:sz="6" w:space="15" w:color="CCCCCC"/>
                        <w:bottom w:val="single" w:sz="6" w:space="15" w:color="CCCCCC"/>
                        <w:right w:val="single" w:sz="6" w:space="15" w:color="CCCCCC"/>
                      </w:divBdr>
                    </w:div>
                    <w:div w:id="1780028041">
                      <w:marLeft w:val="0"/>
                      <w:marRight w:val="300"/>
                      <w:marTop w:val="0"/>
                      <w:marBottom w:val="150"/>
                      <w:divBdr>
                        <w:top w:val="none" w:sz="0" w:space="0" w:color="auto"/>
                        <w:left w:val="single" w:sz="6" w:space="15" w:color="CCCCCC"/>
                        <w:bottom w:val="single" w:sz="6" w:space="15" w:color="CCCCCC"/>
                        <w:right w:val="single" w:sz="6" w:space="15" w:color="CCCCCC"/>
                      </w:divBdr>
                    </w:div>
                    <w:div w:id="152902830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239219624">
                  <w:marLeft w:val="0"/>
                  <w:marRight w:val="300"/>
                  <w:marTop w:val="0"/>
                  <w:marBottom w:val="150"/>
                  <w:divBdr>
                    <w:top w:val="none" w:sz="0" w:space="0" w:color="auto"/>
                    <w:left w:val="single" w:sz="6" w:space="15" w:color="CCCCCC"/>
                    <w:bottom w:val="single" w:sz="6" w:space="15" w:color="CCCCCC"/>
                    <w:right w:val="single" w:sz="6" w:space="15" w:color="CCCCCC"/>
                  </w:divBdr>
                  <w:divsChild>
                    <w:div w:id="224341925">
                      <w:marLeft w:val="0"/>
                      <w:marRight w:val="300"/>
                      <w:marTop w:val="0"/>
                      <w:marBottom w:val="150"/>
                      <w:divBdr>
                        <w:top w:val="none" w:sz="0" w:space="0" w:color="auto"/>
                        <w:left w:val="single" w:sz="6" w:space="15" w:color="CCCCCC"/>
                        <w:bottom w:val="single" w:sz="6" w:space="15" w:color="CCCCCC"/>
                        <w:right w:val="single" w:sz="6" w:space="15" w:color="CCCCCC"/>
                      </w:divBdr>
                    </w:div>
                    <w:div w:id="327751219">
                      <w:marLeft w:val="0"/>
                      <w:marRight w:val="300"/>
                      <w:marTop w:val="0"/>
                      <w:marBottom w:val="150"/>
                      <w:divBdr>
                        <w:top w:val="none" w:sz="0" w:space="0" w:color="auto"/>
                        <w:left w:val="single" w:sz="6" w:space="15" w:color="CCCCCC"/>
                        <w:bottom w:val="single" w:sz="6" w:space="15" w:color="CCCCCC"/>
                        <w:right w:val="single" w:sz="6" w:space="15" w:color="CCCCCC"/>
                      </w:divBdr>
                    </w:div>
                    <w:div w:id="117954079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830217313">
                  <w:marLeft w:val="0"/>
                  <w:marRight w:val="300"/>
                  <w:marTop w:val="0"/>
                  <w:marBottom w:val="150"/>
                  <w:divBdr>
                    <w:top w:val="none" w:sz="0" w:space="0" w:color="auto"/>
                    <w:left w:val="single" w:sz="6" w:space="15" w:color="CCCCCC"/>
                    <w:bottom w:val="single" w:sz="6" w:space="15" w:color="CCCCCC"/>
                    <w:right w:val="single" w:sz="6" w:space="15" w:color="CCCCCC"/>
                  </w:divBdr>
                  <w:divsChild>
                    <w:div w:id="1987010383">
                      <w:marLeft w:val="0"/>
                      <w:marRight w:val="300"/>
                      <w:marTop w:val="0"/>
                      <w:marBottom w:val="150"/>
                      <w:divBdr>
                        <w:top w:val="none" w:sz="0" w:space="0" w:color="auto"/>
                        <w:left w:val="single" w:sz="6" w:space="15" w:color="CCCCCC"/>
                        <w:bottom w:val="single" w:sz="6" w:space="15" w:color="CCCCCC"/>
                        <w:right w:val="single" w:sz="6" w:space="15" w:color="CCCCCC"/>
                      </w:divBdr>
                    </w:div>
                    <w:div w:id="36715052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671173673">
                  <w:marLeft w:val="0"/>
                  <w:marRight w:val="300"/>
                  <w:marTop w:val="0"/>
                  <w:marBottom w:val="150"/>
                  <w:divBdr>
                    <w:top w:val="none" w:sz="0" w:space="0" w:color="auto"/>
                    <w:left w:val="single" w:sz="6" w:space="15" w:color="CCCCCC"/>
                    <w:bottom w:val="single" w:sz="6" w:space="15" w:color="CCCCCC"/>
                    <w:right w:val="single" w:sz="6" w:space="15" w:color="CCCCCC"/>
                  </w:divBdr>
                  <w:divsChild>
                    <w:div w:id="890917851">
                      <w:marLeft w:val="0"/>
                      <w:marRight w:val="300"/>
                      <w:marTop w:val="0"/>
                      <w:marBottom w:val="150"/>
                      <w:divBdr>
                        <w:top w:val="none" w:sz="0" w:space="0" w:color="auto"/>
                        <w:left w:val="single" w:sz="6" w:space="15" w:color="CCCCCC"/>
                        <w:bottom w:val="single" w:sz="6" w:space="15" w:color="CCCCCC"/>
                        <w:right w:val="single" w:sz="6" w:space="15" w:color="CCCCCC"/>
                      </w:divBdr>
                    </w:div>
                    <w:div w:id="350231336">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884178591">
                  <w:marLeft w:val="0"/>
                  <w:marRight w:val="300"/>
                  <w:marTop w:val="0"/>
                  <w:marBottom w:val="150"/>
                  <w:divBdr>
                    <w:top w:val="none" w:sz="0" w:space="0" w:color="auto"/>
                    <w:left w:val="single" w:sz="6" w:space="15" w:color="CCCCCC"/>
                    <w:bottom w:val="single" w:sz="6" w:space="15" w:color="CCCCCC"/>
                    <w:right w:val="single" w:sz="6" w:space="15" w:color="CCCCCC"/>
                  </w:divBdr>
                  <w:divsChild>
                    <w:div w:id="1044208036">
                      <w:marLeft w:val="0"/>
                      <w:marRight w:val="300"/>
                      <w:marTop w:val="0"/>
                      <w:marBottom w:val="150"/>
                      <w:divBdr>
                        <w:top w:val="none" w:sz="0" w:space="0" w:color="auto"/>
                        <w:left w:val="single" w:sz="6" w:space="15" w:color="CCCCCC"/>
                        <w:bottom w:val="single" w:sz="6" w:space="15" w:color="CCCCCC"/>
                        <w:right w:val="single" w:sz="6" w:space="15" w:color="CCCCCC"/>
                      </w:divBdr>
                    </w:div>
                    <w:div w:id="609960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508448945">
                  <w:marLeft w:val="0"/>
                  <w:marRight w:val="300"/>
                  <w:marTop w:val="0"/>
                  <w:marBottom w:val="150"/>
                  <w:divBdr>
                    <w:top w:val="none" w:sz="0" w:space="0" w:color="auto"/>
                    <w:left w:val="single" w:sz="6" w:space="15" w:color="CCCCCC"/>
                    <w:bottom w:val="single" w:sz="6" w:space="15" w:color="CCCCCC"/>
                    <w:right w:val="single" w:sz="6" w:space="15" w:color="CCCCCC"/>
                  </w:divBdr>
                  <w:divsChild>
                    <w:div w:id="1486892155">
                      <w:marLeft w:val="0"/>
                      <w:marRight w:val="300"/>
                      <w:marTop w:val="0"/>
                      <w:marBottom w:val="150"/>
                      <w:divBdr>
                        <w:top w:val="none" w:sz="0" w:space="0" w:color="auto"/>
                        <w:left w:val="single" w:sz="6" w:space="15" w:color="CCCCCC"/>
                        <w:bottom w:val="single" w:sz="6" w:space="15" w:color="CCCCCC"/>
                        <w:right w:val="single" w:sz="6" w:space="15" w:color="CCCCCC"/>
                      </w:divBdr>
                    </w:div>
                    <w:div w:id="526985676">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422189545">
                  <w:marLeft w:val="0"/>
                  <w:marRight w:val="300"/>
                  <w:marTop w:val="0"/>
                  <w:marBottom w:val="150"/>
                  <w:divBdr>
                    <w:top w:val="none" w:sz="0" w:space="0" w:color="auto"/>
                    <w:left w:val="single" w:sz="6" w:space="15" w:color="CCCCCC"/>
                    <w:bottom w:val="single" w:sz="6" w:space="15" w:color="CCCCCC"/>
                    <w:right w:val="single" w:sz="6" w:space="15" w:color="CCCCCC"/>
                  </w:divBdr>
                  <w:divsChild>
                    <w:div w:id="1106848272">
                      <w:marLeft w:val="0"/>
                      <w:marRight w:val="300"/>
                      <w:marTop w:val="0"/>
                      <w:marBottom w:val="150"/>
                      <w:divBdr>
                        <w:top w:val="none" w:sz="0" w:space="0" w:color="auto"/>
                        <w:left w:val="single" w:sz="6" w:space="15" w:color="CCCCCC"/>
                        <w:bottom w:val="single" w:sz="6" w:space="15" w:color="CCCCCC"/>
                        <w:right w:val="single" w:sz="6" w:space="15" w:color="CCCCCC"/>
                      </w:divBdr>
                    </w:div>
                    <w:div w:id="1655135138">
                      <w:marLeft w:val="0"/>
                      <w:marRight w:val="300"/>
                      <w:marTop w:val="0"/>
                      <w:marBottom w:val="150"/>
                      <w:divBdr>
                        <w:top w:val="none" w:sz="0" w:space="0" w:color="auto"/>
                        <w:left w:val="single" w:sz="6" w:space="15" w:color="CCCCCC"/>
                        <w:bottom w:val="single" w:sz="6" w:space="15" w:color="CCCCCC"/>
                        <w:right w:val="single" w:sz="6" w:space="15" w:color="CCCCCC"/>
                      </w:divBdr>
                    </w:div>
                    <w:div w:id="1206987673">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920604849">
                  <w:marLeft w:val="0"/>
                  <w:marRight w:val="300"/>
                  <w:marTop w:val="0"/>
                  <w:marBottom w:val="150"/>
                  <w:divBdr>
                    <w:top w:val="none" w:sz="0" w:space="0" w:color="auto"/>
                    <w:left w:val="single" w:sz="6" w:space="15" w:color="CCCCCC"/>
                    <w:bottom w:val="single" w:sz="6" w:space="15" w:color="CCCCCC"/>
                    <w:right w:val="single" w:sz="6" w:space="15" w:color="CCCCCC"/>
                  </w:divBdr>
                  <w:divsChild>
                    <w:div w:id="1928535722">
                      <w:marLeft w:val="0"/>
                      <w:marRight w:val="300"/>
                      <w:marTop w:val="0"/>
                      <w:marBottom w:val="150"/>
                      <w:divBdr>
                        <w:top w:val="none" w:sz="0" w:space="0" w:color="auto"/>
                        <w:left w:val="single" w:sz="6" w:space="15" w:color="CCCCCC"/>
                        <w:bottom w:val="single" w:sz="6" w:space="15" w:color="CCCCCC"/>
                        <w:right w:val="single" w:sz="6" w:space="15" w:color="CCCCCC"/>
                      </w:divBdr>
                    </w:div>
                    <w:div w:id="1937249953">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252974156">
                  <w:marLeft w:val="0"/>
                  <w:marRight w:val="300"/>
                  <w:marTop w:val="0"/>
                  <w:marBottom w:val="150"/>
                  <w:divBdr>
                    <w:top w:val="none" w:sz="0" w:space="0" w:color="auto"/>
                    <w:left w:val="single" w:sz="6" w:space="15" w:color="CCCCCC"/>
                    <w:bottom w:val="single" w:sz="6" w:space="15" w:color="CCCCCC"/>
                    <w:right w:val="single" w:sz="6" w:space="15" w:color="CCCCCC"/>
                  </w:divBdr>
                  <w:divsChild>
                    <w:div w:id="1626303513">
                      <w:marLeft w:val="0"/>
                      <w:marRight w:val="300"/>
                      <w:marTop w:val="0"/>
                      <w:marBottom w:val="150"/>
                      <w:divBdr>
                        <w:top w:val="none" w:sz="0" w:space="0" w:color="auto"/>
                        <w:left w:val="single" w:sz="6" w:space="15" w:color="CCCCCC"/>
                        <w:bottom w:val="single" w:sz="6" w:space="15" w:color="CCCCCC"/>
                        <w:right w:val="single" w:sz="6" w:space="15" w:color="CCCCCC"/>
                      </w:divBdr>
                    </w:div>
                    <w:div w:id="250355928">
                      <w:marLeft w:val="0"/>
                      <w:marRight w:val="300"/>
                      <w:marTop w:val="0"/>
                      <w:marBottom w:val="150"/>
                      <w:divBdr>
                        <w:top w:val="none" w:sz="0" w:space="0" w:color="auto"/>
                        <w:left w:val="single" w:sz="6" w:space="15" w:color="CCCCCC"/>
                        <w:bottom w:val="single" w:sz="6" w:space="15" w:color="CCCCCC"/>
                        <w:right w:val="single" w:sz="6" w:space="15" w:color="CCCCCC"/>
                      </w:divBdr>
                    </w:div>
                    <w:div w:id="1308392291">
                      <w:marLeft w:val="0"/>
                      <w:marRight w:val="300"/>
                      <w:marTop w:val="0"/>
                      <w:marBottom w:val="150"/>
                      <w:divBdr>
                        <w:top w:val="none" w:sz="0" w:space="0" w:color="auto"/>
                        <w:left w:val="single" w:sz="6" w:space="15" w:color="CCCCCC"/>
                        <w:bottom w:val="single" w:sz="6" w:space="15" w:color="CCCCCC"/>
                        <w:right w:val="single" w:sz="6" w:space="15" w:color="CCCCCC"/>
                      </w:divBdr>
                    </w:div>
                    <w:div w:id="85271108">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846289464">
                  <w:marLeft w:val="0"/>
                  <w:marRight w:val="300"/>
                  <w:marTop w:val="0"/>
                  <w:marBottom w:val="150"/>
                  <w:divBdr>
                    <w:top w:val="none" w:sz="0" w:space="0" w:color="auto"/>
                    <w:left w:val="single" w:sz="6" w:space="15" w:color="CCCCCC"/>
                    <w:bottom w:val="single" w:sz="6" w:space="15" w:color="CCCCCC"/>
                    <w:right w:val="single" w:sz="6" w:space="15" w:color="CCCCCC"/>
                  </w:divBdr>
                  <w:divsChild>
                    <w:div w:id="600916290">
                      <w:marLeft w:val="0"/>
                      <w:marRight w:val="300"/>
                      <w:marTop w:val="0"/>
                      <w:marBottom w:val="150"/>
                      <w:divBdr>
                        <w:top w:val="none" w:sz="0" w:space="0" w:color="auto"/>
                        <w:left w:val="single" w:sz="6" w:space="15" w:color="CCCCCC"/>
                        <w:bottom w:val="single" w:sz="6" w:space="15" w:color="CCCCCC"/>
                        <w:right w:val="single" w:sz="6" w:space="15" w:color="CCCCCC"/>
                      </w:divBdr>
                    </w:div>
                    <w:div w:id="14100026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209685562">
                  <w:marLeft w:val="0"/>
                  <w:marRight w:val="300"/>
                  <w:marTop w:val="0"/>
                  <w:marBottom w:val="150"/>
                  <w:divBdr>
                    <w:top w:val="none" w:sz="0" w:space="0" w:color="auto"/>
                    <w:left w:val="single" w:sz="6" w:space="15" w:color="CCCCCC"/>
                    <w:bottom w:val="single" w:sz="6" w:space="15" w:color="CCCCCC"/>
                    <w:right w:val="single" w:sz="6" w:space="15" w:color="CCCCCC"/>
                  </w:divBdr>
                  <w:divsChild>
                    <w:div w:id="1800610817">
                      <w:marLeft w:val="0"/>
                      <w:marRight w:val="300"/>
                      <w:marTop w:val="0"/>
                      <w:marBottom w:val="150"/>
                      <w:divBdr>
                        <w:top w:val="none" w:sz="0" w:space="0" w:color="auto"/>
                        <w:left w:val="single" w:sz="6" w:space="15" w:color="CCCCCC"/>
                        <w:bottom w:val="single" w:sz="6" w:space="15" w:color="CCCCCC"/>
                        <w:right w:val="single" w:sz="6" w:space="15" w:color="CCCCCC"/>
                      </w:divBdr>
                    </w:div>
                    <w:div w:id="197741537">
                      <w:marLeft w:val="0"/>
                      <w:marRight w:val="300"/>
                      <w:marTop w:val="0"/>
                      <w:marBottom w:val="150"/>
                      <w:divBdr>
                        <w:top w:val="none" w:sz="0" w:space="0" w:color="auto"/>
                        <w:left w:val="single" w:sz="6" w:space="15" w:color="CCCCCC"/>
                        <w:bottom w:val="single" w:sz="6" w:space="15" w:color="CCCCCC"/>
                        <w:right w:val="single" w:sz="6" w:space="15" w:color="CCCCCC"/>
                      </w:divBdr>
                    </w:div>
                    <w:div w:id="717705564">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630399695">
                  <w:marLeft w:val="0"/>
                  <w:marRight w:val="300"/>
                  <w:marTop w:val="0"/>
                  <w:marBottom w:val="150"/>
                  <w:divBdr>
                    <w:top w:val="none" w:sz="0" w:space="0" w:color="auto"/>
                    <w:left w:val="single" w:sz="6" w:space="15" w:color="CCCCCC"/>
                    <w:bottom w:val="single" w:sz="6" w:space="15" w:color="CCCCCC"/>
                    <w:right w:val="single" w:sz="6" w:space="15" w:color="CCCCCC"/>
                  </w:divBdr>
                  <w:divsChild>
                    <w:div w:id="1957058746">
                      <w:marLeft w:val="0"/>
                      <w:marRight w:val="300"/>
                      <w:marTop w:val="0"/>
                      <w:marBottom w:val="150"/>
                      <w:divBdr>
                        <w:top w:val="none" w:sz="0" w:space="0" w:color="auto"/>
                        <w:left w:val="single" w:sz="6" w:space="15" w:color="CCCCCC"/>
                        <w:bottom w:val="single" w:sz="6" w:space="15" w:color="CCCCCC"/>
                        <w:right w:val="single" w:sz="6" w:space="15" w:color="CCCCCC"/>
                      </w:divBdr>
                    </w:div>
                    <w:div w:id="757596549">
                      <w:marLeft w:val="0"/>
                      <w:marRight w:val="300"/>
                      <w:marTop w:val="0"/>
                      <w:marBottom w:val="150"/>
                      <w:divBdr>
                        <w:top w:val="none" w:sz="0" w:space="0" w:color="auto"/>
                        <w:left w:val="single" w:sz="6" w:space="15" w:color="CCCCCC"/>
                        <w:bottom w:val="single" w:sz="6" w:space="15" w:color="CCCCCC"/>
                        <w:right w:val="single" w:sz="6" w:space="15" w:color="CCCCCC"/>
                      </w:divBdr>
                    </w:div>
                    <w:div w:id="477264589">
                      <w:marLeft w:val="0"/>
                      <w:marRight w:val="300"/>
                      <w:marTop w:val="0"/>
                      <w:marBottom w:val="150"/>
                      <w:divBdr>
                        <w:top w:val="none" w:sz="0" w:space="0" w:color="auto"/>
                        <w:left w:val="single" w:sz="6" w:space="15" w:color="CCCCCC"/>
                        <w:bottom w:val="single" w:sz="6" w:space="15" w:color="CCCCCC"/>
                        <w:right w:val="single" w:sz="6" w:space="15" w:color="CCCCCC"/>
                      </w:divBdr>
                    </w:div>
                    <w:div w:id="1645966809">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638145332">
                  <w:marLeft w:val="0"/>
                  <w:marRight w:val="300"/>
                  <w:marTop w:val="0"/>
                  <w:marBottom w:val="150"/>
                  <w:divBdr>
                    <w:top w:val="none" w:sz="0" w:space="0" w:color="auto"/>
                    <w:left w:val="single" w:sz="6" w:space="15" w:color="CCCCCC"/>
                    <w:bottom w:val="single" w:sz="6" w:space="15" w:color="CCCCCC"/>
                    <w:right w:val="single" w:sz="6" w:space="15" w:color="CCCCCC"/>
                  </w:divBdr>
                  <w:divsChild>
                    <w:div w:id="2013683929">
                      <w:marLeft w:val="0"/>
                      <w:marRight w:val="300"/>
                      <w:marTop w:val="0"/>
                      <w:marBottom w:val="150"/>
                      <w:divBdr>
                        <w:top w:val="none" w:sz="0" w:space="0" w:color="auto"/>
                        <w:left w:val="single" w:sz="6" w:space="15" w:color="CCCCCC"/>
                        <w:bottom w:val="single" w:sz="6" w:space="15" w:color="CCCCCC"/>
                        <w:right w:val="single" w:sz="6" w:space="15" w:color="CCCCCC"/>
                      </w:divBdr>
                    </w:div>
                    <w:div w:id="643392550">
                      <w:marLeft w:val="0"/>
                      <w:marRight w:val="300"/>
                      <w:marTop w:val="0"/>
                      <w:marBottom w:val="150"/>
                      <w:divBdr>
                        <w:top w:val="none" w:sz="0" w:space="0" w:color="auto"/>
                        <w:left w:val="single" w:sz="6" w:space="15" w:color="CCCCCC"/>
                        <w:bottom w:val="single" w:sz="6" w:space="15" w:color="CCCCCC"/>
                        <w:right w:val="single" w:sz="6" w:space="15" w:color="CCCCCC"/>
                      </w:divBdr>
                    </w:div>
                    <w:div w:id="16182453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347174344">
                  <w:marLeft w:val="0"/>
                  <w:marRight w:val="300"/>
                  <w:marTop w:val="0"/>
                  <w:marBottom w:val="150"/>
                  <w:divBdr>
                    <w:top w:val="none" w:sz="0" w:space="0" w:color="auto"/>
                    <w:left w:val="single" w:sz="6" w:space="15" w:color="CCCCCC"/>
                    <w:bottom w:val="single" w:sz="6" w:space="15" w:color="CCCCCC"/>
                    <w:right w:val="single" w:sz="6" w:space="15" w:color="CCCCCC"/>
                  </w:divBdr>
                  <w:divsChild>
                    <w:div w:id="4141342">
                      <w:marLeft w:val="0"/>
                      <w:marRight w:val="300"/>
                      <w:marTop w:val="0"/>
                      <w:marBottom w:val="150"/>
                      <w:divBdr>
                        <w:top w:val="none" w:sz="0" w:space="0" w:color="auto"/>
                        <w:left w:val="single" w:sz="6" w:space="15" w:color="CCCCCC"/>
                        <w:bottom w:val="single" w:sz="6" w:space="15" w:color="CCCCCC"/>
                        <w:right w:val="single" w:sz="6" w:space="15" w:color="CCCCCC"/>
                      </w:divBdr>
                    </w:div>
                    <w:div w:id="652174882">
                      <w:marLeft w:val="0"/>
                      <w:marRight w:val="300"/>
                      <w:marTop w:val="0"/>
                      <w:marBottom w:val="150"/>
                      <w:divBdr>
                        <w:top w:val="none" w:sz="0" w:space="0" w:color="auto"/>
                        <w:left w:val="single" w:sz="6" w:space="15" w:color="CCCCCC"/>
                        <w:bottom w:val="single" w:sz="6" w:space="15" w:color="CCCCCC"/>
                        <w:right w:val="single" w:sz="6" w:space="15" w:color="CCCCCC"/>
                      </w:divBdr>
                    </w:div>
                    <w:div w:id="1396709461">
                      <w:marLeft w:val="0"/>
                      <w:marRight w:val="300"/>
                      <w:marTop w:val="0"/>
                      <w:marBottom w:val="150"/>
                      <w:divBdr>
                        <w:top w:val="none" w:sz="0" w:space="0" w:color="auto"/>
                        <w:left w:val="single" w:sz="6" w:space="15" w:color="CCCCCC"/>
                        <w:bottom w:val="single" w:sz="6" w:space="15" w:color="CCCCCC"/>
                        <w:right w:val="single" w:sz="6" w:space="15" w:color="CCCCCC"/>
                      </w:divBdr>
                    </w:div>
                    <w:div w:id="2016419023">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987905411">
                  <w:marLeft w:val="0"/>
                  <w:marRight w:val="300"/>
                  <w:marTop w:val="0"/>
                  <w:marBottom w:val="150"/>
                  <w:divBdr>
                    <w:top w:val="none" w:sz="0" w:space="0" w:color="auto"/>
                    <w:left w:val="single" w:sz="6" w:space="15" w:color="CCCCCC"/>
                    <w:bottom w:val="single" w:sz="6" w:space="15" w:color="CCCCCC"/>
                    <w:right w:val="single" w:sz="6" w:space="15" w:color="CCCCCC"/>
                  </w:divBdr>
                  <w:divsChild>
                    <w:div w:id="1151142431">
                      <w:marLeft w:val="0"/>
                      <w:marRight w:val="300"/>
                      <w:marTop w:val="0"/>
                      <w:marBottom w:val="150"/>
                      <w:divBdr>
                        <w:top w:val="none" w:sz="0" w:space="0" w:color="auto"/>
                        <w:left w:val="single" w:sz="6" w:space="15" w:color="CCCCCC"/>
                        <w:bottom w:val="single" w:sz="6" w:space="15" w:color="CCCCCC"/>
                        <w:right w:val="single" w:sz="6" w:space="15" w:color="CCCCCC"/>
                      </w:divBdr>
                    </w:div>
                    <w:div w:id="1790709504">
                      <w:marLeft w:val="0"/>
                      <w:marRight w:val="300"/>
                      <w:marTop w:val="0"/>
                      <w:marBottom w:val="150"/>
                      <w:divBdr>
                        <w:top w:val="none" w:sz="0" w:space="0" w:color="auto"/>
                        <w:left w:val="single" w:sz="6" w:space="15" w:color="CCCCCC"/>
                        <w:bottom w:val="single" w:sz="6" w:space="15" w:color="CCCCCC"/>
                        <w:right w:val="single" w:sz="6" w:space="15" w:color="CCCCCC"/>
                      </w:divBdr>
                    </w:div>
                    <w:div w:id="93213050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492678484">
                  <w:marLeft w:val="0"/>
                  <w:marRight w:val="300"/>
                  <w:marTop w:val="0"/>
                  <w:marBottom w:val="150"/>
                  <w:divBdr>
                    <w:top w:val="none" w:sz="0" w:space="0" w:color="auto"/>
                    <w:left w:val="single" w:sz="6" w:space="15" w:color="CCCCCC"/>
                    <w:bottom w:val="single" w:sz="6" w:space="15" w:color="CCCCCC"/>
                    <w:right w:val="single" w:sz="6" w:space="15" w:color="CCCCCC"/>
                  </w:divBdr>
                  <w:divsChild>
                    <w:div w:id="1355226973">
                      <w:marLeft w:val="0"/>
                      <w:marRight w:val="300"/>
                      <w:marTop w:val="0"/>
                      <w:marBottom w:val="150"/>
                      <w:divBdr>
                        <w:top w:val="none" w:sz="0" w:space="0" w:color="auto"/>
                        <w:left w:val="single" w:sz="6" w:space="15" w:color="CCCCCC"/>
                        <w:bottom w:val="single" w:sz="6" w:space="15" w:color="CCCCCC"/>
                        <w:right w:val="single" w:sz="6" w:space="15" w:color="CCCCCC"/>
                      </w:divBdr>
                    </w:div>
                    <w:div w:id="358315116">
                      <w:marLeft w:val="0"/>
                      <w:marRight w:val="300"/>
                      <w:marTop w:val="0"/>
                      <w:marBottom w:val="150"/>
                      <w:divBdr>
                        <w:top w:val="none" w:sz="0" w:space="0" w:color="auto"/>
                        <w:left w:val="single" w:sz="6" w:space="15" w:color="CCCCCC"/>
                        <w:bottom w:val="single" w:sz="6" w:space="15" w:color="CCCCCC"/>
                        <w:right w:val="single" w:sz="6" w:space="15" w:color="CCCCCC"/>
                      </w:divBdr>
                    </w:div>
                    <w:div w:id="1255818601">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945309019">
                  <w:marLeft w:val="0"/>
                  <w:marRight w:val="300"/>
                  <w:marTop w:val="0"/>
                  <w:marBottom w:val="150"/>
                  <w:divBdr>
                    <w:top w:val="none" w:sz="0" w:space="0" w:color="auto"/>
                    <w:left w:val="single" w:sz="6" w:space="15" w:color="CCCCCC"/>
                    <w:bottom w:val="single" w:sz="6" w:space="15" w:color="CCCCCC"/>
                    <w:right w:val="single" w:sz="6" w:space="15" w:color="CCCCCC"/>
                  </w:divBdr>
                  <w:divsChild>
                    <w:div w:id="8140208">
                      <w:marLeft w:val="0"/>
                      <w:marRight w:val="300"/>
                      <w:marTop w:val="0"/>
                      <w:marBottom w:val="150"/>
                      <w:divBdr>
                        <w:top w:val="none" w:sz="0" w:space="0" w:color="auto"/>
                        <w:left w:val="single" w:sz="6" w:space="15" w:color="CCCCCC"/>
                        <w:bottom w:val="single" w:sz="6" w:space="15" w:color="CCCCCC"/>
                        <w:right w:val="single" w:sz="6" w:space="15" w:color="CCCCCC"/>
                      </w:divBdr>
                    </w:div>
                    <w:div w:id="2053377662">
                      <w:marLeft w:val="0"/>
                      <w:marRight w:val="300"/>
                      <w:marTop w:val="0"/>
                      <w:marBottom w:val="150"/>
                      <w:divBdr>
                        <w:top w:val="none" w:sz="0" w:space="0" w:color="auto"/>
                        <w:left w:val="single" w:sz="6" w:space="15" w:color="CCCCCC"/>
                        <w:bottom w:val="single" w:sz="6" w:space="15" w:color="CCCCCC"/>
                        <w:right w:val="single" w:sz="6" w:space="15" w:color="CCCCCC"/>
                      </w:divBdr>
                    </w:div>
                    <w:div w:id="1571841681">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412045146">
                  <w:marLeft w:val="0"/>
                  <w:marRight w:val="300"/>
                  <w:marTop w:val="0"/>
                  <w:marBottom w:val="150"/>
                  <w:divBdr>
                    <w:top w:val="none" w:sz="0" w:space="0" w:color="auto"/>
                    <w:left w:val="single" w:sz="6" w:space="15" w:color="CCCCCC"/>
                    <w:bottom w:val="single" w:sz="6" w:space="15" w:color="CCCCCC"/>
                    <w:right w:val="single" w:sz="6" w:space="15" w:color="CCCCCC"/>
                  </w:divBdr>
                  <w:divsChild>
                    <w:div w:id="1232227641">
                      <w:marLeft w:val="0"/>
                      <w:marRight w:val="300"/>
                      <w:marTop w:val="0"/>
                      <w:marBottom w:val="150"/>
                      <w:divBdr>
                        <w:top w:val="none" w:sz="0" w:space="0" w:color="auto"/>
                        <w:left w:val="single" w:sz="6" w:space="15" w:color="CCCCCC"/>
                        <w:bottom w:val="single" w:sz="6" w:space="15" w:color="CCCCCC"/>
                        <w:right w:val="single" w:sz="6" w:space="15" w:color="CCCCCC"/>
                      </w:divBdr>
                    </w:div>
                    <w:div w:id="1513646313">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066532991">
                  <w:marLeft w:val="0"/>
                  <w:marRight w:val="300"/>
                  <w:marTop w:val="0"/>
                  <w:marBottom w:val="150"/>
                  <w:divBdr>
                    <w:top w:val="none" w:sz="0" w:space="0" w:color="auto"/>
                    <w:left w:val="single" w:sz="6" w:space="15" w:color="CCCCCC"/>
                    <w:bottom w:val="single" w:sz="6" w:space="15" w:color="CCCCCC"/>
                    <w:right w:val="single" w:sz="6" w:space="15" w:color="CCCCCC"/>
                  </w:divBdr>
                  <w:divsChild>
                    <w:div w:id="1957520001">
                      <w:marLeft w:val="0"/>
                      <w:marRight w:val="300"/>
                      <w:marTop w:val="0"/>
                      <w:marBottom w:val="150"/>
                      <w:divBdr>
                        <w:top w:val="none" w:sz="0" w:space="0" w:color="auto"/>
                        <w:left w:val="single" w:sz="6" w:space="15" w:color="CCCCCC"/>
                        <w:bottom w:val="single" w:sz="6" w:space="15" w:color="CCCCCC"/>
                        <w:right w:val="single" w:sz="6" w:space="15" w:color="CCCCCC"/>
                      </w:divBdr>
                    </w:div>
                    <w:div w:id="622153099">
                      <w:marLeft w:val="0"/>
                      <w:marRight w:val="300"/>
                      <w:marTop w:val="0"/>
                      <w:marBottom w:val="150"/>
                      <w:divBdr>
                        <w:top w:val="none" w:sz="0" w:space="0" w:color="auto"/>
                        <w:left w:val="single" w:sz="6" w:space="15" w:color="CCCCCC"/>
                        <w:bottom w:val="single" w:sz="6" w:space="15" w:color="CCCCCC"/>
                        <w:right w:val="single" w:sz="6" w:space="15" w:color="CCCCCC"/>
                      </w:divBdr>
                    </w:div>
                    <w:div w:id="2106029373">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146944271">
          <w:marLeft w:val="0"/>
          <w:marRight w:val="0"/>
          <w:marTop w:val="0"/>
          <w:marBottom w:val="0"/>
          <w:divBdr>
            <w:top w:val="none" w:sz="0" w:space="0" w:color="auto"/>
            <w:left w:val="none" w:sz="0" w:space="0" w:color="auto"/>
            <w:bottom w:val="none" w:sz="0" w:space="0" w:color="auto"/>
            <w:right w:val="none" w:sz="0" w:space="0" w:color="auto"/>
          </w:divBdr>
        </w:div>
      </w:divsChild>
    </w:div>
    <w:div w:id="698240051">
      <w:bodyDiv w:val="1"/>
      <w:marLeft w:val="0"/>
      <w:marRight w:val="0"/>
      <w:marTop w:val="0"/>
      <w:marBottom w:val="0"/>
      <w:divBdr>
        <w:top w:val="none" w:sz="0" w:space="0" w:color="auto"/>
        <w:left w:val="none" w:sz="0" w:space="0" w:color="auto"/>
        <w:bottom w:val="none" w:sz="0" w:space="0" w:color="auto"/>
        <w:right w:val="none" w:sz="0" w:space="0" w:color="auto"/>
      </w:divBdr>
      <w:divsChild>
        <w:div w:id="1971204107">
          <w:marLeft w:val="0"/>
          <w:marRight w:val="0"/>
          <w:marTop w:val="0"/>
          <w:marBottom w:val="0"/>
          <w:divBdr>
            <w:top w:val="none" w:sz="0" w:space="0" w:color="auto"/>
            <w:left w:val="none" w:sz="0" w:space="0" w:color="auto"/>
            <w:bottom w:val="none" w:sz="0" w:space="0" w:color="auto"/>
            <w:right w:val="none" w:sz="0" w:space="0" w:color="auto"/>
          </w:divBdr>
        </w:div>
      </w:divsChild>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4742608">
      <w:bodyDiv w:val="1"/>
      <w:marLeft w:val="0"/>
      <w:marRight w:val="0"/>
      <w:marTop w:val="0"/>
      <w:marBottom w:val="0"/>
      <w:divBdr>
        <w:top w:val="none" w:sz="0" w:space="0" w:color="auto"/>
        <w:left w:val="none" w:sz="0" w:space="0" w:color="auto"/>
        <w:bottom w:val="none" w:sz="0" w:space="0" w:color="auto"/>
        <w:right w:val="none" w:sz="0" w:space="0" w:color="auto"/>
      </w:divBdr>
      <w:divsChild>
        <w:div w:id="889001092">
          <w:marLeft w:val="-720"/>
          <w:marRight w:val="0"/>
          <w:marTop w:val="0"/>
          <w:marBottom w:val="0"/>
          <w:divBdr>
            <w:top w:val="none" w:sz="0" w:space="0" w:color="auto"/>
            <w:left w:val="none" w:sz="0" w:space="0" w:color="auto"/>
            <w:bottom w:val="none" w:sz="0" w:space="0" w:color="auto"/>
            <w:right w:val="none" w:sz="0" w:space="0" w:color="auto"/>
          </w:divBdr>
        </w:div>
      </w:divsChild>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11407636">
      <w:bodyDiv w:val="1"/>
      <w:marLeft w:val="0"/>
      <w:marRight w:val="0"/>
      <w:marTop w:val="0"/>
      <w:marBottom w:val="0"/>
      <w:divBdr>
        <w:top w:val="none" w:sz="0" w:space="0" w:color="auto"/>
        <w:left w:val="none" w:sz="0" w:space="0" w:color="auto"/>
        <w:bottom w:val="none" w:sz="0" w:space="0" w:color="auto"/>
        <w:right w:val="none" w:sz="0" w:space="0" w:color="auto"/>
      </w:divBdr>
    </w:div>
    <w:div w:id="834805186">
      <w:bodyDiv w:val="1"/>
      <w:marLeft w:val="0"/>
      <w:marRight w:val="0"/>
      <w:marTop w:val="0"/>
      <w:marBottom w:val="0"/>
      <w:divBdr>
        <w:top w:val="none" w:sz="0" w:space="0" w:color="auto"/>
        <w:left w:val="none" w:sz="0" w:space="0" w:color="auto"/>
        <w:bottom w:val="none" w:sz="0" w:space="0" w:color="auto"/>
        <w:right w:val="none" w:sz="0" w:space="0" w:color="auto"/>
      </w:divBdr>
      <w:divsChild>
        <w:div w:id="128137024">
          <w:marLeft w:val="0"/>
          <w:marRight w:val="0"/>
          <w:marTop w:val="0"/>
          <w:marBottom w:val="0"/>
          <w:divBdr>
            <w:top w:val="none" w:sz="0" w:space="0" w:color="auto"/>
            <w:left w:val="none" w:sz="0" w:space="0" w:color="auto"/>
            <w:bottom w:val="none" w:sz="0" w:space="0" w:color="auto"/>
            <w:right w:val="none" w:sz="0" w:space="0" w:color="auto"/>
          </w:divBdr>
        </w:div>
      </w:divsChild>
    </w:div>
    <w:div w:id="857739267">
      <w:bodyDiv w:val="1"/>
      <w:marLeft w:val="0"/>
      <w:marRight w:val="0"/>
      <w:marTop w:val="0"/>
      <w:marBottom w:val="0"/>
      <w:divBdr>
        <w:top w:val="none" w:sz="0" w:space="0" w:color="auto"/>
        <w:left w:val="none" w:sz="0" w:space="0" w:color="auto"/>
        <w:bottom w:val="none" w:sz="0" w:space="0" w:color="auto"/>
        <w:right w:val="none" w:sz="0" w:space="0" w:color="auto"/>
      </w:divBdr>
      <w:divsChild>
        <w:div w:id="944963905">
          <w:marLeft w:val="-720"/>
          <w:marRight w:val="0"/>
          <w:marTop w:val="0"/>
          <w:marBottom w:val="0"/>
          <w:divBdr>
            <w:top w:val="none" w:sz="0" w:space="0" w:color="auto"/>
            <w:left w:val="none" w:sz="0" w:space="0" w:color="auto"/>
            <w:bottom w:val="none" w:sz="0" w:space="0" w:color="auto"/>
            <w:right w:val="none" w:sz="0" w:space="0" w:color="auto"/>
          </w:divBdr>
        </w:div>
      </w:divsChild>
    </w:div>
    <w:div w:id="865797120">
      <w:bodyDiv w:val="1"/>
      <w:marLeft w:val="0"/>
      <w:marRight w:val="0"/>
      <w:marTop w:val="0"/>
      <w:marBottom w:val="0"/>
      <w:divBdr>
        <w:top w:val="none" w:sz="0" w:space="0" w:color="auto"/>
        <w:left w:val="none" w:sz="0" w:space="0" w:color="auto"/>
        <w:bottom w:val="none" w:sz="0" w:space="0" w:color="auto"/>
        <w:right w:val="none" w:sz="0" w:space="0" w:color="auto"/>
      </w:divBdr>
      <w:divsChild>
        <w:div w:id="1908763280">
          <w:marLeft w:val="480"/>
          <w:marRight w:val="0"/>
          <w:marTop w:val="0"/>
          <w:marBottom w:val="0"/>
          <w:divBdr>
            <w:top w:val="none" w:sz="0" w:space="0" w:color="auto"/>
            <w:left w:val="none" w:sz="0" w:space="0" w:color="auto"/>
            <w:bottom w:val="none" w:sz="0" w:space="0" w:color="auto"/>
            <w:right w:val="none" w:sz="0" w:space="0" w:color="auto"/>
          </w:divBdr>
          <w:divsChild>
            <w:div w:id="7800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4632">
      <w:bodyDiv w:val="1"/>
      <w:marLeft w:val="0"/>
      <w:marRight w:val="0"/>
      <w:marTop w:val="0"/>
      <w:marBottom w:val="0"/>
      <w:divBdr>
        <w:top w:val="none" w:sz="0" w:space="0" w:color="auto"/>
        <w:left w:val="none" w:sz="0" w:space="0" w:color="auto"/>
        <w:bottom w:val="none" w:sz="0" w:space="0" w:color="auto"/>
        <w:right w:val="none" w:sz="0" w:space="0" w:color="auto"/>
      </w:divBdr>
    </w:div>
    <w:div w:id="877205706">
      <w:bodyDiv w:val="1"/>
      <w:marLeft w:val="0"/>
      <w:marRight w:val="0"/>
      <w:marTop w:val="0"/>
      <w:marBottom w:val="0"/>
      <w:divBdr>
        <w:top w:val="none" w:sz="0" w:space="0" w:color="auto"/>
        <w:left w:val="none" w:sz="0" w:space="0" w:color="auto"/>
        <w:bottom w:val="none" w:sz="0" w:space="0" w:color="auto"/>
        <w:right w:val="none" w:sz="0" w:space="0" w:color="auto"/>
      </w:divBdr>
      <w:divsChild>
        <w:div w:id="771315553">
          <w:marLeft w:val="-720"/>
          <w:marRight w:val="0"/>
          <w:marTop w:val="0"/>
          <w:marBottom w:val="0"/>
          <w:divBdr>
            <w:top w:val="none" w:sz="0" w:space="0" w:color="auto"/>
            <w:left w:val="none" w:sz="0" w:space="0" w:color="auto"/>
            <w:bottom w:val="none" w:sz="0" w:space="0" w:color="auto"/>
            <w:right w:val="none" w:sz="0" w:space="0" w:color="auto"/>
          </w:divBdr>
        </w:div>
      </w:divsChild>
    </w:div>
    <w:div w:id="919292422">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82123893">
      <w:bodyDiv w:val="1"/>
      <w:marLeft w:val="0"/>
      <w:marRight w:val="0"/>
      <w:marTop w:val="0"/>
      <w:marBottom w:val="0"/>
      <w:divBdr>
        <w:top w:val="none" w:sz="0" w:space="0" w:color="auto"/>
        <w:left w:val="none" w:sz="0" w:space="0" w:color="auto"/>
        <w:bottom w:val="none" w:sz="0" w:space="0" w:color="auto"/>
        <w:right w:val="none" w:sz="0" w:space="0" w:color="auto"/>
      </w:divBdr>
      <w:divsChild>
        <w:div w:id="948658905">
          <w:marLeft w:val="0"/>
          <w:marRight w:val="0"/>
          <w:marTop w:val="0"/>
          <w:marBottom w:val="0"/>
          <w:divBdr>
            <w:top w:val="none" w:sz="0" w:space="0" w:color="auto"/>
            <w:left w:val="none" w:sz="0" w:space="0" w:color="auto"/>
            <w:bottom w:val="none" w:sz="0" w:space="0" w:color="auto"/>
            <w:right w:val="none" w:sz="0" w:space="0" w:color="auto"/>
          </w:divBdr>
        </w:div>
      </w:divsChild>
    </w:div>
    <w:div w:id="987713117">
      <w:bodyDiv w:val="1"/>
      <w:marLeft w:val="0"/>
      <w:marRight w:val="0"/>
      <w:marTop w:val="0"/>
      <w:marBottom w:val="0"/>
      <w:divBdr>
        <w:top w:val="none" w:sz="0" w:space="0" w:color="auto"/>
        <w:left w:val="none" w:sz="0" w:space="0" w:color="auto"/>
        <w:bottom w:val="none" w:sz="0" w:space="0" w:color="auto"/>
        <w:right w:val="none" w:sz="0" w:space="0" w:color="auto"/>
      </w:divBdr>
      <w:divsChild>
        <w:div w:id="2022706909">
          <w:marLeft w:val="-720"/>
          <w:marRight w:val="0"/>
          <w:marTop w:val="0"/>
          <w:marBottom w:val="0"/>
          <w:divBdr>
            <w:top w:val="none" w:sz="0" w:space="0" w:color="auto"/>
            <w:left w:val="none" w:sz="0" w:space="0" w:color="auto"/>
            <w:bottom w:val="none" w:sz="0" w:space="0" w:color="auto"/>
            <w:right w:val="none" w:sz="0" w:space="0" w:color="auto"/>
          </w:divBdr>
        </w:div>
      </w:divsChild>
    </w:div>
    <w:div w:id="1061362832">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21919915">
      <w:bodyDiv w:val="1"/>
      <w:marLeft w:val="0"/>
      <w:marRight w:val="0"/>
      <w:marTop w:val="0"/>
      <w:marBottom w:val="0"/>
      <w:divBdr>
        <w:top w:val="none" w:sz="0" w:space="0" w:color="auto"/>
        <w:left w:val="none" w:sz="0" w:space="0" w:color="auto"/>
        <w:bottom w:val="none" w:sz="0" w:space="0" w:color="auto"/>
        <w:right w:val="none" w:sz="0" w:space="0" w:color="auto"/>
      </w:divBdr>
      <w:divsChild>
        <w:div w:id="1302345300">
          <w:marLeft w:val="0"/>
          <w:marRight w:val="0"/>
          <w:marTop w:val="0"/>
          <w:marBottom w:val="0"/>
          <w:divBdr>
            <w:top w:val="none" w:sz="0" w:space="0" w:color="auto"/>
            <w:left w:val="none" w:sz="0" w:space="0" w:color="auto"/>
            <w:bottom w:val="none" w:sz="0" w:space="0" w:color="auto"/>
            <w:right w:val="none" w:sz="0" w:space="0" w:color="auto"/>
          </w:divBdr>
          <w:divsChild>
            <w:div w:id="304358561">
              <w:marLeft w:val="0"/>
              <w:marRight w:val="0"/>
              <w:marTop w:val="0"/>
              <w:marBottom w:val="0"/>
              <w:divBdr>
                <w:top w:val="none" w:sz="0" w:space="0" w:color="auto"/>
                <w:left w:val="none" w:sz="0" w:space="0" w:color="auto"/>
                <w:bottom w:val="none" w:sz="0" w:space="0" w:color="auto"/>
                <w:right w:val="none" w:sz="0" w:space="0" w:color="auto"/>
              </w:divBdr>
              <w:divsChild>
                <w:div w:id="1809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44824">
      <w:bodyDiv w:val="1"/>
      <w:marLeft w:val="0"/>
      <w:marRight w:val="0"/>
      <w:marTop w:val="0"/>
      <w:marBottom w:val="0"/>
      <w:divBdr>
        <w:top w:val="none" w:sz="0" w:space="0" w:color="auto"/>
        <w:left w:val="none" w:sz="0" w:space="0" w:color="auto"/>
        <w:bottom w:val="none" w:sz="0" w:space="0" w:color="auto"/>
        <w:right w:val="none" w:sz="0" w:space="0" w:color="auto"/>
      </w:divBdr>
      <w:divsChild>
        <w:div w:id="985864596">
          <w:marLeft w:val="-720"/>
          <w:marRight w:val="0"/>
          <w:marTop w:val="0"/>
          <w:marBottom w:val="0"/>
          <w:divBdr>
            <w:top w:val="none" w:sz="0" w:space="0" w:color="auto"/>
            <w:left w:val="none" w:sz="0" w:space="0" w:color="auto"/>
            <w:bottom w:val="none" w:sz="0" w:space="0" w:color="auto"/>
            <w:right w:val="none" w:sz="0" w:space="0" w:color="auto"/>
          </w:divBdr>
        </w:div>
      </w:divsChild>
    </w:div>
    <w:div w:id="1170607930">
      <w:bodyDiv w:val="1"/>
      <w:marLeft w:val="0"/>
      <w:marRight w:val="0"/>
      <w:marTop w:val="0"/>
      <w:marBottom w:val="0"/>
      <w:divBdr>
        <w:top w:val="none" w:sz="0" w:space="0" w:color="auto"/>
        <w:left w:val="none" w:sz="0" w:space="0" w:color="auto"/>
        <w:bottom w:val="none" w:sz="0" w:space="0" w:color="auto"/>
        <w:right w:val="none" w:sz="0" w:space="0" w:color="auto"/>
      </w:divBdr>
      <w:divsChild>
        <w:div w:id="1331836934">
          <w:marLeft w:val="480"/>
          <w:marRight w:val="0"/>
          <w:marTop w:val="0"/>
          <w:marBottom w:val="0"/>
          <w:divBdr>
            <w:top w:val="none" w:sz="0" w:space="0" w:color="auto"/>
            <w:left w:val="none" w:sz="0" w:space="0" w:color="auto"/>
            <w:bottom w:val="none" w:sz="0" w:space="0" w:color="auto"/>
            <w:right w:val="none" w:sz="0" w:space="0" w:color="auto"/>
          </w:divBdr>
          <w:divsChild>
            <w:div w:id="944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74629427">
      <w:bodyDiv w:val="1"/>
      <w:marLeft w:val="0"/>
      <w:marRight w:val="0"/>
      <w:marTop w:val="0"/>
      <w:marBottom w:val="0"/>
      <w:divBdr>
        <w:top w:val="none" w:sz="0" w:space="0" w:color="auto"/>
        <w:left w:val="none" w:sz="0" w:space="0" w:color="auto"/>
        <w:bottom w:val="none" w:sz="0" w:space="0" w:color="auto"/>
        <w:right w:val="none" w:sz="0" w:space="0" w:color="auto"/>
      </w:divBdr>
      <w:divsChild>
        <w:div w:id="594750225">
          <w:marLeft w:val="-720"/>
          <w:marRight w:val="0"/>
          <w:marTop w:val="0"/>
          <w:marBottom w:val="0"/>
          <w:divBdr>
            <w:top w:val="none" w:sz="0" w:space="0" w:color="auto"/>
            <w:left w:val="none" w:sz="0" w:space="0" w:color="auto"/>
            <w:bottom w:val="none" w:sz="0" w:space="0" w:color="auto"/>
            <w:right w:val="none" w:sz="0" w:space="0" w:color="auto"/>
          </w:divBdr>
        </w:div>
      </w:divsChild>
    </w:div>
    <w:div w:id="1334529389">
      <w:bodyDiv w:val="1"/>
      <w:marLeft w:val="0"/>
      <w:marRight w:val="0"/>
      <w:marTop w:val="0"/>
      <w:marBottom w:val="0"/>
      <w:divBdr>
        <w:top w:val="none" w:sz="0" w:space="0" w:color="auto"/>
        <w:left w:val="none" w:sz="0" w:space="0" w:color="auto"/>
        <w:bottom w:val="none" w:sz="0" w:space="0" w:color="auto"/>
        <w:right w:val="none" w:sz="0" w:space="0" w:color="auto"/>
      </w:divBdr>
    </w:div>
    <w:div w:id="1336303369">
      <w:bodyDiv w:val="1"/>
      <w:marLeft w:val="0"/>
      <w:marRight w:val="0"/>
      <w:marTop w:val="0"/>
      <w:marBottom w:val="0"/>
      <w:divBdr>
        <w:top w:val="none" w:sz="0" w:space="0" w:color="auto"/>
        <w:left w:val="none" w:sz="0" w:space="0" w:color="auto"/>
        <w:bottom w:val="none" w:sz="0" w:space="0" w:color="auto"/>
        <w:right w:val="none" w:sz="0" w:space="0" w:color="auto"/>
      </w:divBdr>
      <w:divsChild>
        <w:div w:id="464783526">
          <w:marLeft w:val="-720"/>
          <w:marRight w:val="0"/>
          <w:marTop w:val="0"/>
          <w:marBottom w:val="0"/>
          <w:divBdr>
            <w:top w:val="none" w:sz="0" w:space="0" w:color="auto"/>
            <w:left w:val="none" w:sz="0" w:space="0" w:color="auto"/>
            <w:bottom w:val="none" w:sz="0" w:space="0" w:color="auto"/>
            <w:right w:val="none" w:sz="0" w:space="0" w:color="auto"/>
          </w:divBdr>
        </w:div>
      </w:divsChild>
    </w:div>
    <w:div w:id="1345282200">
      <w:bodyDiv w:val="1"/>
      <w:marLeft w:val="0"/>
      <w:marRight w:val="0"/>
      <w:marTop w:val="0"/>
      <w:marBottom w:val="0"/>
      <w:divBdr>
        <w:top w:val="none" w:sz="0" w:space="0" w:color="auto"/>
        <w:left w:val="none" w:sz="0" w:space="0" w:color="auto"/>
        <w:bottom w:val="none" w:sz="0" w:space="0" w:color="auto"/>
        <w:right w:val="none" w:sz="0" w:space="0" w:color="auto"/>
      </w:divBdr>
      <w:divsChild>
        <w:div w:id="476993814">
          <w:marLeft w:val="0"/>
          <w:marRight w:val="0"/>
          <w:marTop w:val="0"/>
          <w:marBottom w:val="0"/>
          <w:divBdr>
            <w:top w:val="none" w:sz="0" w:space="0" w:color="auto"/>
            <w:left w:val="none" w:sz="0" w:space="0" w:color="auto"/>
            <w:bottom w:val="none" w:sz="0" w:space="0" w:color="auto"/>
            <w:right w:val="none" w:sz="0" w:space="0" w:color="auto"/>
          </w:divBdr>
        </w:div>
      </w:divsChild>
    </w:div>
    <w:div w:id="1362827011">
      <w:bodyDiv w:val="1"/>
      <w:marLeft w:val="0"/>
      <w:marRight w:val="0"/>
      <w:marTop w:val="0"/>
      <w:marBottom w:val="0"/>
      <w:divBdr>
        <w:top w:val="none" w:sz="0" w:space="0" w:color="auto"/>
        <w:left w:val="none" w:sz="0" w:space="0" w:color="auto"/>
        <w:bottom w:val="none" w:sz="0" w:space="0" w:color="auto"/>
        <w:right w:val="none" w:sz="0" w:space="0" w:color="auto"/>
      </w:divBdr>
      <w:divsChild>
        <w:div w:id="1121925520">
          <w:marLeft w:val="0"/>
          <w:marRight w:val="0"/>
          <w:marTop w:val="0"/>
          <w:marBottom w:val="0"/>
          <w:divBdr>
            <w:top w:val="none" w:sz="0" w:space="0" w:color="auto"/>
            <w:left w:val="none" w:sz="0" w:space="0" w:color="auto"/>
            <w:bottom w:val="none" w:sz="0" w:space="0" w:color="auto"/>
            <w:right w:val="none" w:sz="0" w:space="0" w:color="auto"/>
          </w:divBdr>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01172870">
      <w:bodyDiv w:val="1"/>
      <w:marLeft w:val="0"/>
      <w:marRight w:val="0"/>
      <w:marTop w:val="0"/>
      <w:marBottom w:val="0"/>
      <w:divBdr>
        <w:top w:val="none" w:sz="0" w:space="0" w:color="auto"/>
        <w:left w:val="none" w:sz="0" w:space="0" w:color="auto"/>
        <w:bottom w:val="none" w:sz="0" w:space="0" w:color="auto"/>
        <w:right w:val="none" w:sz="0" w:space="0" w:color="auto"/>
      </w:divBdr>
    </w:div>
    <w:div w:id="1404453304">
      <w:bodyDiv w:val="1"/>
      <w:marLeft w:val="0"/>
      <w:marRight w:val="0"/>
      <w:marTop w:val="0"/>
      <w:marBottom w:val="0"/>
      <w:divBdr>
        <w:top w:val="none" w:sz="0" w:space="0" w:color="auto"/>
        <w:left w:val="none" w:sz="0" w:space="0" w:color="auto"/>
        <w:bottom w:val="none" w:sz="0" w:space="0" w:color="auto"/>
        <w:right w:val="none" w:sz="0" w:space="0" w:color="auto"/>
      </w:divBdr>
    </w:div>
    <w:div w:id="1409308930">
      <w:bodyDiv w:val="1"/>
      <w:marLeft w:val="0"/>
      <w:marRight w:val="0"/>
      <w:marTop w:val="0"/>
      <w:marBottom w:val="0"/>
      <w:divBdr>
        <w:top w:val="none" w:sz="0" w:space="0" w:color="auto"/>
        <w:left w:val="none" w:sz="0" w:space="0" w:color="auto"/>
        <w:bottom w:val="none" w:sz="0" w:space="0" w:color="auto"/>
        <w:right w:val="none" w:sz="0" w:space="0" w:color="auto"/>
      </w:divBdr>
    </w:div>
    <w:div w:id="1440566122">
      <w:bodyDiv w:val="1"/>
      <w:marLeft w:val="0"/>
      <w:marRight w:val="0"/>
      <w:marTop w:val="0"/>
      <w:marBottom w:val="0"/>
      <w:divBdr>
        <w:top w:val="none" w:sz="0" w:space="0" w:color="auto"/>
        <w:left w:val="none" w:sz="0" w:space="0" w:color="auto"/>
        <w:bottom w:val="none" w:sz="0" w:space="0" w:color="auto"/>
        <w:right w:val="none" w:sz="0" w:space="0" w:color="auto"/>
      </w:divBdr>
      <w:divsChild>
        <w:div w:id="1977374058">
          <w:marLeft w:val="0"/>
          <w:marRight w:val="0"/>
          <w:marTop w:val="0"/>
          <w:marBottom w:val="0"/>
          <w:divBdr>
            <w:top w:val="none" w:sz="0" w:space="0" w:color="auto"/>
            <w:left w:val="none" w:sz="0" w:space="0" w:color="auto"/>
            <w:bottom w:val="none" w:sz="0" w:space="0" w:color="auto"/>
            <w:right w:val="none" w:sz="0" w:space="0" w:color="auto"/>
          </w:divBdr>
        </w:div>
      </w:divsChild>
    </w:div>
    <w:div w:id="1443576160">
      <w:bodyDiv w:val="1"/>
      <w:marLeft w:val="0"/>
      <w:marRight w:val="0"/>
      <w:marTop w:val="0"/>
      <w:marBottom w:val="0"/>
      <w:divBdr>
        <w:top w:val="none" w:sz="0" w:space="0" w:color="auto"/>
        <w:left w:val="none" w:sz="0" w:space="0" w:color="auto"/>
        <w:bottom w:val="none" w:sz="0" w:space="0" w:color="auto"/>
        <w:right w:val="none" w:sz="0" w:space="0" w:color="auto"/>
      </w:divBdr>
    </w:div>
    <w:div w:id="145097457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27906480">
      <w:bodyDiv w:val="1"/>
      <w:marLeft w:val="0"/>
      <w:marRight w:val="0"/>
      <w:marTop w:val="0"/>
      <w:marBottom w:val="0"/>
      <w:divBdr>
        <w:top w:val="none" w:sz="0" w:space="0" w:color="auto"/>
        <w:left w:val="none" w:sz="0" w:space="0" w:color="auto"/>
        <w:bottom w:val="none" w:sz="0" w:space="0" w:color="auto"/>
        <w:right w:val="none" w:sz="0" w:space="0" w:color="auto"/>
      </w:divBdr>
      <w:divsChild>
        <w:div w:id="653339813">
          <w:marLeft w:val="0"/>
          <w:marRight w:val="0"/>
          <w:marTop w:val="0"/>
          <w:marBottom w:val="0"/>
          <w:divBdr>
            <w:top w:val="none" w:sz="0" w:space="0" w:color="auto"/>
            <w:left w:val="none" w:sz="0" w:space="0" w:color="auto"/>
            <w:bottom w:val="none" w:sz="0" w:space="0" w:color="auto"/>
            <w:right w:val="none" w:sz="0" w:space="0" w:color="auto"/>
          </w:divBdr>
        </w:div>
      </w:divsChild>
    </w:div>
    <w:div w:id="1528717938">
      <w:bodyDiv w:val="1"/>
      <w:marLeft w:val="0"/>
      <w:marRight w:val="0"/>
      <w:marTop w:val="0"/>
      <w:marBottom w:val="0"/>
      <w:divBdr>
        <w:top w:val="none" w:sz="0" w:space="0" w:color="auto"/>
        <w:left w:val="none" w:sz="0" w:space="0" w:color="auto"/>
        <w:bottom w:val="none" w:sz="0" w:space="0" w:color="auto"/>
        <w:right w:val="none" w:sz="0" w:space="0" w:color="auto"/>
      </w:divBdr>
      <w:divsChild>
        <w:div w:id="839614132">
          <w:marLeft w:val="480"/>
          <w:marRight w:val="0"/>
          <w:marTop w:val="0"/>
          <w:marBottom w:val="0"/>
          <w:divBdr>
            <w:top w:val="none" w:sz="0" w:space="0" w:color="auto"/>
            <w:left w:val="none" w:sz="0" w:space="0" w:color="auto"/>
            <w:bottom w:val="none" w:sz="0" w:space="0" w:color="auto"/>
            <w:right w:val="none" w:sz="0" w:space="0" w:color="auto"/>
          </w:divBdr>
          <w:divsChild>
            <w:div w:id="7861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59782150">
      <w:bodyDiv w:val="1"/>
      <w:marLeft w:val="0"/>
      <w:marRight w:val="0"/>
      <w:marTop w:val="0"/>
      <w:marBottom w:val="0"/>
      <w:divBdr>
        <w:top w:val="none" w:sz="0" w:space="0" w:color="auto"/>
        <w:left w:val="none" w:sz="0" w:space="0" w:color="auto"/>
        <w:bottom w:val="none" w:sz="0" w:space="0" w:color="auto"/>
        <w:right w:val="none" w:sz="0" w:space="0" w:color="auto"/>
      </w:divBdr>
      <w:divsChild>
        <w:div w:id="818573119">
          <w:marLeft w:val="-720"/>
          <w:marRight w:val="0"/>
          <w:marTop w:val="0"/>
          <w:marBottom w:val="0"/>
          <w:divBdr>
            <w:top w:val="none" w:sz="0" w:space="0" w:color="auto"/>
            <w:left w:val="none" w:sz="0" w:space="0" w:color="auto"/>
            <w:bottom w:val="none" w:sz="0" w:space="0" w:color="auto"/>
            <w:right w:val="none" w:sz="0" w:space="0" w:color="auto"/>
          </w:divBdr>
        </w:div>
      </w:divsChild>
    </w:div>
    <w:div w:id="1573617511">
      <w:bodyDiv w:val="1"/>
      <w:marLeft w:val="0"/>
      <w:marRight w:val="0"/>
      <w:marTop w:val="0"/>
      <w:marBottom w:val="0"/>
      <w:divBdr>
        <w:top w:val="none" w:sz="0" w:space="0" w:color="auto"/>
        <w:left w:val="none" w:sz="0" w:space="0" w:color="auto"/>
        <w:bottom w:val="none" w:sz="0" w:space="0" w:color="auto"/>
        <w:right w:val="none" w:sz="0" w:space="0" w:color="auto"/>
      </w:divBdr>
    </w:div>
    <w:div w:id="1594318933">
      <w:bodyDiv w:val="1"/>
      <w:marLeft w:val="0"/>
      <w:marRight w:val="0"/>
      <w:marTop w:val="0"/>
      <w:marBottom w:val="0"/>
      <w:divBdr>
        <w:top w:val="none" w:sz="0" w:space="0" w:color="auto"/>
        <w:left w:val="none" w:sz="0" w:space="0" w:color="auto"/>
        <w:bottom w:val="none" w:sz="0" w:space="0" w:color="auto"/>
        <w:right w:val="none" w:sz="0" w:space="0" w:color="auto"/>
      </w:divBdr>
      <w:divsChild>
        <w:div w:id="107285040">
          <w:marLeft w:val="-720"/>
          <w:marRight w:val="0"/>
          <w:marTop w:val="0"/>
          <w:marBottom w:val="0"/>
          <w:divBdr>
            <w:top w:val="none" w:sz="0" w:space="0" w:color="auto"/>
            <w:left w:val="none" w:sz="0" w:space="0" w:color="auto"/>
            <w:bottom w:val="none" w:sz="0" w:space="0" w:color="auto"/>
            <w:right w:val="none" w:sz="0" w:space="0" w:color="auto"/>
          </w:divBdr>
        </w:div>
      </w:divsChild>
    </w:div>
    <w:div w:id="1596130537">
      <w:bodyDiv w:val="1"/>
      <w:marLeft w:val="0"/>
      <w:marRight w:val="0"/>
      <w:marTop w:val="0"/>
      <w:marBottom w:val="0"/>
      <w:divBdr>
        <w:top w:val="none" w:sz="0" w:space="0" w:color="auto"/>
        <w:left w:val="none" w:sz="0" w:space="0" w:color="auto"/>
        <w:bottom w:val="none" w:sz="0" w:space="0" w:color="auto"/>
        <w:right w:val="none" w:sz="0" w:space="0" w:color="auto"/>
      </w:divBdr>
      <w:divsChild>
        <w:div w:id="1230113768">
          <w:marLeft w:val="480"/>
          <w:marRight w:val="0"/>
          <w:marTop w:val="0"/>
          <w:marBottom w:val="0"/>
          <w:divBdr>
            <w:top w:val="none" w:sz="0" w:space="0" w:color="auto"/>
            <w:left w:val="none" w:sz="0" w:space="0" w:color="auto"/>
            <w:bottom w:val="none" w:sz="0" w:space="0" w:color="auto"/>
            <w:right w:val="none" w:sz="0" w:space="0" w:color="auto"/>
          </w:divBdr>
          <w:divsChild>
            <w:div w:id="20536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01259906">
      <w:bodyDiv w:val="1"/>
      <w:marLeft w:val="0"/>
      <w:marRight w:val="0"/>
      <w:marTop w:val="0"/>
      <w:marBottom w:val="0"/>
      <w:divBdr>
        <w:top w:val="none" w:sz="0" w:space="0" w:color="auto"/>
        <w:left w:val="none" w:sz="0" w:space="0" w:color="auto"/>
        <w:bottom w:val="none" w:sz="0" w:space="0" w:color="auto"/>
        <w:right w:val="none" w:sz="0" w:space="0" w:color="auto"/>
      </w:divBdr>
    </w:div>
    <w:div w:id="1620718710">
      <w:bodyDiv w:val="1"/>
      <w:marLeft w:val="0"/>
      <w:marRight w:val="0"/>
      <w:marTop w:val="0"/>
      <w:marBottom w:val="0"/>
      <w:divBdr>
        <w:top w:val="none" w:sz="0" w:space="0" w:color="auto"/>
        <w:left w:val="none" w:sz="0" w:space="0" w:color="auto"/>
        <w:bottom w:val="none" w:sz="0" w:space="0" w:color="auto"/>
        <w:right w:val="none" w:sz="0" w:space="0" w:color="auto"/>
      </w:divBdr>
      <w:divsChild>
        <w:div w:id="1042095849">
          <w:marLeft w:val="480"/>
          <w:marRight w:val="0"/>
          <w:marTop w:val="0"/>
          <w:marBottom w:val="0"/>
          <w:divBdr>
            <w:top w:val="none" w:sz="0" w:space="0" w:color="auto"/>
            <w:left w:val="none" w:sz="0" w:space="0" w:color="auto"/>
            <w:bottom w:val="none" w:sz="0" w:space="0" w:color="auto"/>
            <w:right w:val="none" w:sz="0" w:space="0" w:color="auto"/>
          </w:divBdr>
          <w:divsChild>
            <w:div w:id="11171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64817092">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9424784">
      <w:bodyDiv w:val="1"/>
      <w:marLeft w:val="0"/>
      <w:marRight w:val="0"/>
      <w:marTop w:val="0"/>
      <w:marBottom w:val="0"/>
      <w:divBdr>
        <w:top w:val="none" w:sz="0" w:space="0" w:color="auto"/>
        <w:left w:val="none" w:sz="0" w:space="0" w:color="auto"/>
        <w:bottom w:val="none" w:sz="0" w:space="0" w:color="auto"/>
        <w:right w:val="none" w:sz="0" w:space="0" w:color="auto"/>
      </w:divBdr>
      <w:divsChild>
        <w:div w:id="860901184">
          <w:marLeft w:val="0"/>
          <w:marRight w:val="0"/>
          <w:marTop w:val="0"/>
          <w:marBottom w:val="0"/>
          <w:divBdr>
            <w:top w:val="none" w:sz="0" w:space="0" w:color="auto"/>
            <w:left w:val="none" w:sz="0" w:space="0" w:color="auto"/>
            <w:bottom w:val="none" w:sz="0" w:space="0" w:color="auto"/>
            <w:right w:val="none" w:sz="0" w:space="0" w:color="auto"/>
          </w:divBdr>
        </w:div>
      </w:divsChild>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05082885">
      <w:bodyDiv w:val="1"/>
      <w:marLeft w:val="0"/>
      <w:marRight w:val="0"/>
      <w:marTop w:val="0"/>
      <w:marBottom w:val="0"/>
      <w:divBdr>
        <w:top w:val="none" w:sz="0" w:space="0" w:color="auto"/>
        <w:left w:val="none" w:sz="0" w:space="0" w:color="auto"/>
        <w:bottom w:val="none" w:sz="0" w:space="0" w:color="auto"/>
        <w:right w:val="none" w:sz="0" w:space="0" w:color="auto"/>
      </w:divBdr>
      <w:divsChild>
        <w:div w:id="1340232456">
          <w:marLeft w:val="0"/>
          <w:marRight w:val="0"/>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28612778">
      <w:bodyDiv w:val="1"/>
      <w:marLeft w:val="0"/>
      <w:marRight w:val="0"/>
      <w:marTop w:val="0"/>
      <w:marBottom w:val="0"/>
      <w:divBdr>
        <w:top w:val="none" w:sz="0" w:space="0" w:color="auto"/>
        <w:left w:val="none" w:sz="0" w:space="0" w:color="auto"/>
        <w:bottom w:val="none" w:sz="0" w:space="0" w:color="auto"/>
        <w:right w:val="none" w:sz="0" w:space="0" w:color="auto"/>
      </w:divBdr>
    </w:div>
    <w:div w:id="1930389424">
      <w:bodyDiv w:val="1"/>
      <w:marLeft w:val="0"/>
      <w:marRight w:val="0"/>
      <w:marTop w:val="0"/>
      <w:marBottom w:val="0"/>
      <w:divBdr>
        <w:top w:val="none" w:sz="0" w:space="0" w:color="auto"/>
        <w:left w:val="none" w:sz="0" w:space="0" w:color="auto"/>
        <w:bottom w:val="none" w:sz="0" w:space="0" w:color="auto"/>
        <w:right w:val="none" w:sz="0" w:space="0" w:color="auto"/>
      </w:divBdr>
      <w:divsChild>
        <w:div w:id="1422484173">
          <w:marLeft w:val="0"/>
          <w:marRight w:val="0"/>
          <w:marTop w:val="0"/>
          <w:marBottom w:val="0"/>
          <w:divBdr>
            <w:top w:val="none" w:sz="0" w:space="0" w:color="auto"/>
            <w:left w:val="none" w:sz="0" w:space="0" w:color="auto"/>
            <w:bottom w:val="none" w:sz="0" w:space="0" w:color="auto"/>
            <w:right w:val="none" w:sz="0" w:space="0" w:color="auto"/>
          </w:divBdr>
        </w:div>
      </w:divsChild>
    </w:div>
    <w:div w:id="1954899206">
      <w:bodyDiv w:val="1"/>
      <w:marLeft w:val="0"/>
      <w:marRight w:val="0"/>
      <w:marTop w:val="0"/>
      <w:marBottom w:val="0"/>
      <w:divBdr>
        <w:top w:val="none" w:sz="0" w:space="0" w:color="auto"/>
        <w:left w:val="none" w:sz="0" w:space="0" w:color="auto"/>
        <w:bottom w:val="none" w:sz="0" w:space="0" w:color="auto"/>
        <w:right w:val="none" w:sz="0" w:space="0" w:color="auto"/>
      </w:divBdr>
      <w:divsChild>
        <w:div w:id="476530990">
          <w:marLeft w:val="-720"/>
          <w:marRight w:val="0"/>
          <w:marTop w:val="0"/>
          <w:marBottom w:val="0"/>
          <w:divBdr>
            <w:top w:val="none" w:sz="0" w:space="0" w:color="auto"/>
            <w:left w:val="none" w:sz="0" w:space="0" w:color="auto"/>
            <w:bottom w:val="none" w:sz="0" w:space="0" w:color="auto"/>
            <w:right w:val="none" w:sz="0" w:space="0" w:color="auto"/>
          </w:divBdr>
        </w:div>
      </w:divsChild>
    </w:div>
    <w:div w:id="1957636818">
      <w:bodyDiv w:val="1"/>
      <w:marLeft w:val="0"/>
      <w:marRight w:val="0"/>
      <w:marTop w:val="0"/>
      <w:marBottom w:val="0"/>
      <w:divBdr>
        <w:top w:val="none" w:sz="0" w:space="0" w:color="auto"/>
        <w:left w:val="none" w:sz="0" w:space="0" w:color="auto"/>
        <w:bottom w:val="none" w:sz="0" w:space="0" w:color="auto"/>
        <w:right w:val="none" w:sz="0" w:space="0" w:color="auto"/>
      </w:divBdr>
      <w:divsChild>
        <w:div w:id="1231765872">
          <w:marLeft w:val="480"/>
          <w:marRight w:val="0"/>
          <w:marTop w:val="0"/>
          <w:marBottom w:val="0"/>
          <w:divBdr>
            <w:top w:val="none" w:sz="0" w:space="0" w:color="auto"/>
            <w:left w:val="none" w:sz="0" w:space="0" w:color="auto"/>
            <w:bottom w:val="none" w:sz="0" w:space="0" w:color="auto"/>
            <w:right w:val="none" w:sz="0" w:space="0" w:color="auto"/>
          </w:divBdr>
          <w:divsChild>
            <w:div w:id="3410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71249">
      <w:bodyDiv w:val="1"/>
      <w:marLeft w:val="0"/>
      <w:marRight w:val="0"/>
      <w:marTop w:val="0"/>
      <w:marBottom w:val="0"/>
      <w:divBdr>
        <w:top w:val="none" w:sz="0" w:space="0" w:color="auto"/>
        <w:left w:val="none" w:sz="0" w:space="0" w:color="auto"/>
        <w:bottom w:val="none" w:sz="0" w:space="0" w:color="auto"/>
        <w:right w:val="none" w:sz="0" w:space="0" w:color="auto"/>
      </w:divBdr>
      <w:divsChild>
        <w:div w:id="21168882">
          <w:marLeft w:val="0"/>
          <w:marRight w:val="0"/>
          <w:marTop w:val="0"/>
          <w:marBottom w:val="0"/>
          <w:divBdr>
            <w:top w:val="none" w:sz="0" w:space="0" w:color="auto"/>
            <w:left w:val="none" w:sz="0" w:space="0" w:color="auto"/>
            <w:bottom w:val="none" w:sz="0" w:space="0" w:color="auto"/>
            <w:right w:val="none" w:sz="0" w:space="0" w:color="auto"/>
          </w:divBdr>
        </w:div>
      </w:divsChild>
    </w:div>
    <w:div w:id="1988971301">
      <w:bodyDiv w:val="1"/>
      <w:marLeft w:val="0"/>
      <w:marRight w:val="0"/>
      <w:marTop w:val="0"/>
      <w:marBottom w:val="0"/>
      <w:divBdr>
        <w:top w:val="none" w:sz="0" w:space="0" w:color="auto"/>
        <w:left w:val="none" w:sz="0" w:space="0" w:color="auto"/>
        <w:bottom w:val="none" w:sz="0" w:space="0" w:color="auto"/>
        <w:right w:val="none" w:sz="0" w:space="0" w:color="auto"/>
      </w:divBdr>
      <w:divsChild>
        <w:div w:id="1781335634">
          <w:marLeft w:val="0"/>
          <w:marRight w:val="0"/>
          <w:marTop w:val="0"/>
          <w:marBottom w:val="0"/>
          <w:divBdr>
            <w:top w:val="none" w:sz="0" w:space="0" w:color="auto"/>
            <w:left w:val="none" w:sz="0" w:space="0" w:color="auto"/>
            <w:bottom w:val="none" w:sz="0" w:space="0" w:color="auto"/>
            <w:right w:val="none" w:sz="0" w:space="0" w:color="auto"/>
          </w:divBdr>
        </w:div>
      </w:divsChild>
    </w:div>
    <w:div w:id="2010939226">
      <w:bodyDiv w:val="1"/>
      <w:marLeft w:val="0"/>
      <w:marRight w:val="0"/>
      <w:marTop w:val="0"/>
      <w:marBottom w:val="0"/>
      <w:divBdr>
        <w:top w:val="none" w:sz="0" w:space="0" w:color="auto"/>
        <w:left w:val="none" w:sz="0" w:space="0" w:color="auto"/>
        <w:bottom w:val="none" w:sz="0" w:space="0" w:color="auto"/>
        <w:right w:val="none" w:sz="0" w:space="0" w:color="auto"/>
      </w:divBdr>
      <w:divsChild>
        <w:div w:id="1074470083">
          <w:marLeft w:val="-720"/>
          <w:marRight w:val="0"/>
          <w:marTop w:val="0"/>
          <w:marBottom w:val="0"/>
          <w:divBdr>
            <w:top w:val="none" w:sz="0" w:space="0" w:color="auto"/>
            <w:left w:val="none" w:sz="0" w:space="0" w:color="auto"/>
            <w:bottom w:val="none" w:sz="0" w:space="0" w:color="auto"/>
            <w:right w:val="none" w:sz="0" w:space="0" w:color="auto"/>
          </w:divBdr>
        </w:div>
      </w:divsChild>
    </w:div>
    <w:div w:id="2018802822">
      <w:bodyDiv w:val="1"/>
      <w:marLeft w:val="0"/>
      <w:marRight w:val="0"/>
      <w:marTop w:val="0"/>
      <w:marBottom w:val="0"/>
      <w:divBdr>
        <w:top w:val="none" w:sz="0" w:space="0" w:color="auto"/>
        <w:left w:val="none" w:sz="0" w:space="0" w:color="auto"/>
        <w:bottom w:val="none" w:sz="0" w:space="0" w:color="auto"/>
        <w:right w:val="none" w:sz="0" w:space="0" w:color="auto"/>
      </w:divBdr>
      <w:divsChild>
        <w:div w:id="1615944333">
          <w:marLeft w:val="0"/>
          <w:marRight w:val="0"/>
          <w:marTop w:val="0"/>
          <w:marBottom w:val="0"/>
          <w:divBdr>
            <w:top w:val="none" w:sz="0" w:space="0" w:color="auto"/>
            <w:left w:val="none" w:sz="0" w:space="0" w:color="auto"/>
            <w:bottom w:val="none" w:sz="0" w:space="0" w:color="auto"/>
            <w:right w:val="none" w:sz="0" w:space="0" w:color="auto"/>
          </w:divBdr>
        </w:div>
      </w:divsChild>
    </w:div>
    <w:div w:id="2067099166">
      <w:bodyDiv w:val="1"/>
      <w:marLeft w:val="0"/>
      <w:marRight w:val="0"/>
      <w:marTop w:val="0"/>
      <w:marBottom w:val="0"/>
      <w:divBdr>
        <w:top w:val="none" w:sz="0" w:space="0" w:color="auto"/>
        <w:left w:val="none" w:sz="0" w:space="0" w:color="auto"/>
        <w:bottom w:val="none" w:sz="0" w:space="0" w:color="auto"/>
        <w:right w:val="none" w:sz="0" w:space="0" w:color="auto"/>
      </w:divBdr>
      <w:divsChild>
        <w:div w:id="613750568">
          <w:marLeft w:val="0"/>
          <w:marRight w:val="0"/>
          <w:marTop w:val="0"/>
          <w:marBottom w:val="0"/>
          <w:divBdr>
            <w:top w:val="none" w:sz="0" w:space="0" w:color="auto"/>
            <w:left w:val="none" w:sz="0" w:space="0" w:color="auto"/>
            <w:bottom w:val="none" w:sz="0" w:space="0" w:color="auto"/>
            <w:right w:val="none" w:sz="0" w:space="0" w:color="auto"/>
          </w:divBdr>
        </w:div>
      </w:divsChild>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 w:id="214272500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ic\Downloads\mla-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C17216B51EB4495A529BBC35DCBB77D"/>
        <w:category>
          <w:name w:val="General"/>
          <w:gallery w:val="placeholder"/>
        </w:category>
        <w:types>
          <w:type w:val="bbPlcHdr"/>
        </w:types>
        <w:behaviors>
          <w:behavior w:val="content"/>
        </w:behaviors>
        <w:guid w:val="{08144629-3CBB-49AE-ACC6-EE4A949C0B28}"/>
      </w:docPartPr>
      <w:docPartBody>
        <w:p w:rsidR="00C64B98" w:rsidRDefault="009D08C5">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rsidR="00202AC1" w:rsidRDefault="009D08C5">
          <w:pPr>
            <w:pStyle w:val="FC17216B51EB4495A529BBC35DCBB77D"/>
          </w:pPr>
          <w:r>
            <w:rPr>
              <w:noProof/>
            </w:rPr>
            <w:t xml:space="preserve">LastName, First, Middle. "Article Title." </w:t>
          </w:r>
          <w:r>
            <w:rPr>
              <w:i/>
              <w:iCs/>
              <w:noProof/>
            </w:rPr>
            <w:t>Journal Title</w:t>
          </w:r>
          <w:r>
            <w:rPr>
              <w:noProof/>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C5"/>
    <w:rsid w:val="00000E1A"/>
    <w:rsid w:val="000178C3"/>
    <w:rsid w:val="00022C4A"/>
    <w:rsid w:val="001366CF"/>
    <w:rsid w:val="0017064D"/>
    <w:rsid w:val="001A273E"/>
    <w:rsid w:val="001D3D40"/>
    <w:rsid w:val="00202AC1"/>
    <w:rsid w:val="00203EE3"/>
    <w:rsid w:val="00220C13"/>
    <w:rsid w:val="00221F6B"/>
    <w:rsid w:val="002434E0"/>
    <w:rsid w:val="002719F5"/>
    <w:rsid w:val="00284838"/>
    <w:rsid w:val="002A302C"/>
    <w:rsid w:val="002B7E3F"/>
    <w:rsid w:val="002D1380"/>
    <w:rsid w:val="0036344F"/>
    <w:rsid w:val="00380364"/>
    <w:rsid w:val="003C3F0C"/>
    <w:rsid w:val="00420305"/>
    <w:rsid w:val="00432B6C"/>
    <w:rsid w:val="00437973"/>
    <w:rsid w:val="004B237C"/>
    <w:rsid w:val="0053525B"/>
    <w:rsid w:val="00576284"/>
    <w:rsid w:val="00577A4E"/>
    <w:rsid w:val="005E1E39"/>
    <w:rsid w:val="0062062E"/>
    <w:rsid w:val="00652DE9"/>
    <w:rsid w:val="006A41CF"/>
    <w:rsid w:val="006B6679"/>
    <w:rsid w:val="00703678"/>
    <w:rsid w:val="0070795C"/>
    <w:rsid w:val="00720FBC"/>
    <w:rsid w:val="00737E98"/>
    <w:rsid w:val="00777E5C"/>
    <w:rsid w:val="00782399"/>
    <w:rsid w:val="00792B56"/>
    <w:rsid w:val="007B45EB"/>
    <w:rsid w:val="007B7614"/>
    <w:rsid w:val="007D021E"/>
    <w:rsid w:val="007F3CA6"/>
    <w:rsid w:val="00854176"/>
    <w:rsid w:val="008976D7"/>
    <w:rsid w:val="008A7CDA"/>
    <w:rsid w:val="008E5157"/>
    <w:rsid w:val="008F7CCB"/>
    <w:rsid w:val="009123FA"/>
    <w:rsid w:val="00982A2B"/>
    <w:rsid w:val="00992A1C"/>
    <w:rsid w:val="009C3240"/>
    <w:rsid w:val="009D08C5"/>
    <w:rsid w:val="00A0324E"/>
    <w:rsid w:val="00A354AF"/>
    <w:rsid w:val="00A731CC"/>
    <w:rsid w:val="00A87E6F"/>
    <w:rsid w:val="00AA0C79"/>
    <w:rsid w:val="00AA6B00"/>
    <w:rsid w:val="00AD1FF3"/>
    <w:rsid w:val="00B15051"/>
    <w:rsid w:val="00B96333"/>
    <w:rsid w:val="00BC7DC0"/>
    <w:rsid w:val="00C61EE1"/>
    <w:rsid w:val="00C64B98"/>
    <w:rsid w:val="00C67BCD"/>
    <w:rsid w:val="00C71D8D"/>
    <w:rsid w:val="00CB7EC6"/>
    <w:rsid w:val="00CC22DC"/>
    <w:rsid w:val="00D330EC"/>
    <w:rsid w:val="00D439F6"/>
    <w:rsid w:val="00D44C60"/>
    <w:rsid w:val="00D914E8"/>
    <w:rsid w:val="00DD20EC"/>
    <w:rsid w:val="00E0310E"/>
    <w:rsid w:val="00E5279A"/>
    <w:rsid w:val="00E75E5B"/>
    <w:rsid w:val="00E84C87"/>
    <w:rsid w:val="00EA2404"/>
    <w:rsid w:val="00ED0FDE"/>
    <w:rsid w:val="00EF2FD5"/>
    <w:rsid w:val="00F35807"/>
    <w:rsid w:val="00F4372A"/>
    <w:rsid w:val="00F9434F"/>
    <w:rsid w:val="00F97D67"/>
    <w:rsid w:val="00FD433A"/>
    <w:rsid w:val="00FF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style>
  <w:style w:type="paragraph" w:customStyle="1" w:styleId="FC17216B51EB4495A529BBC35DCBB77D">
    <w:name w:val="FC17216B51EB4495A529BBC35DCBB7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6483D7B409F643BC90CCA6FBDF51DC" ma:contentTypeVersion="8" ma:contentTypeDescription="Create a new document." ma:contentTypeScope="" ma:versionID="ff9fc6670aa91ec386ef0df4788c7ad2">
  <xsd:schema xmlns:xsd="http://www.w3.org/2001/XMLSchema" xmlns:xs="http://www.w3.org/2001/XMLSchema" xmlns:p="http://schemas.microsoft.com/office/2006/metadata/properties" xmlns:ns3="f88159f7-43eb-4966-8cec-98edb273f4a4" targetNamespace="http://schemas.microsoft.com/office/2006/metadata/properties" ma:root="true" ma:fieldsID="a0a6afe19f1d5be6b9ab621432a64a33" ns3:_="">
    <xsd:import namespace="f88159f7-43eb-4966-8cec-98edb273f4a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8159f7-43eb-4966-8cec-98edb273f4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73E0F1-CF0C-4DBD-82F5-BAAFEC8E1E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4DE0E1-DD8F-40D5-9C1F-7C9DEF4BDCAE}">
  <ds:schemaRefs>
    <ds:schemaRef ds:uri="http://schemas.microsoft.com/sharepoint/v3/contenttype/forms"/>
  </ds:schemaRefs>
</ds:datastoreItem>
</file>

<file path=customXml/itemProps4.xml><?xml version="1.0" encoding="utf-8"?>
<ds:datastoreItem xmlns:ds="http://schemas.openxmlformats.org/officeDocument/2006/customXml" ds:itemID="{6EDD4E1D-8F94-4EA4-825C-EF833E8B86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8159f7-43eb-4966-8cec-98edb273f4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B3CBCF2-6C8B-0844-9B4B-403652375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C:\Users\manic\Downloads\mla-template.dotx</Template>
  <TotalTime>95</TotalTime>
  <Pages>20</Pages>
  <Words>5208</Words>
  <Characters>29691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Baires</dc:creator>
  <cp:keywords/>
  <dc:description/>
  <cp:lastModifiedBy>Baires, Alexander</cp:lastModifiedBy>
  <cp:revision>125</cp:revision>
  <dcterms:created xsi:type="dcterms:W3CDTF">2024-08-21T01:32:00Z</dcterms:created>
  <dcterms:modified xsi:type="dcterms:W3CDTF">2024-08-21T05:10:00Z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y fmtid="{D5CDD505-2E9C-101B-9397-08002B2CF9AE}" pid="4" name="ContentTypeId">
    <vt:lpwstr>0x0101003A6483D7B409F643BC90CCA6FBDF51DC</vt:lpwstr>
  </property>
  <property fmtid="{D5CDD505-2E9C-101B-9397-08002B2CF9AE}" pid="5" name="GrammarlyDocumentId">
    <vt:lpwstr>79024f1aa21357ea9fb2d8e4fdee001ff3f2705a5c68f9cd2fe46389aa40755d</vt:lpwstr>
  </property>
</Properties>
</file>